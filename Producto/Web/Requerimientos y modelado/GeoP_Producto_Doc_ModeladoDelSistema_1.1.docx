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59"/>
        <w:gridCol w:w="3977"/>
      </w:tblGrid>
      <w:tr w:rsidR="008A30D5" w:rsidRPr="008A30D5" w:rsidTr="005A4EC0">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5A4EC0">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5A4EC0">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5D2E4F" w:rsidP="005A4EC0">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Content>
                <w:r w:rsidR="00FC2662" w:rsidRPr="008A30D5">
                  <w:rPr>
                    <w:rFonts w:eastAsiaTheme="majorEastAsia" w:cstheme="majorBidi"/>
                    <w:sz w:val="48"/>
                    <w:szCs w:val="48"/>
                  </w:rPr>
                  <w:t>Modelado del Sistema</w:t>
                </w:r>
              </w:sdtContent>
            </w:sdt>
          </w:p>
          <w:sdt>
            <w:sdtPr>
              <w:rPr>
                <w:color w:val="5B9BD5" w:themeColor="accent1"/>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8A30D5" w:rsidRDefault="00BA42C6" w:rsidP="00BA42C6">
                <w:pPr>
                  <w:pStyle w:val="Sinespaciado"/>
                  <w:rPr>
                    <w:sz w:val="48"/>
                    <w:szCs w:val="48"/>
                  </w:rPr>
                </w:pPr>
                <w:r w:rsidRPr="003F7501">
                  <w:rPr>
                    <w:color w:val="5B9BD5" w:themeColor="accent1"/>
                    <w:sz w:val="48"/>
                    <w:szCs w:val="48"/>
                  </w:rPr>
                  <w:t>2014</w:t>
                </w:r>
              </w:p>
            </w:sdtContent>
          </w:sdt>
        </w:tc>
      </w:tr>
    </w:tbl>
    <w:p w:rsidR="00060D43" w:rsidRPr="008A30D5" w:rsidRDefault="00060D43" w:rsidP="00060D43"/>
    <w:p w:rsidR="00060D43" w:rsidRPr="008A30D5" w:rsidRDefault="005D2E4F"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rsidRPr="008A30D5">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02511460"/>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02511461"/>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8A30D5" w:rsidRPr="008A30D5" w:rsidTr="005A4EC0">
        <w:trPr>
          <w:cnfStyle w:val="100000000000"/>
          <w:trHeight w:val="481"/>
        </w:trPr>
        <w:tc>
          <w:tcPr>
            <w:cnfStyle w:val="001000000000"/>
            <w:tcW w:w="1809" w:type="dxa"/>
            <w:shd w:val="clear" w:color="auto" w:fill="ACB9CA" w:themeFill="text2" w:themeFillTint="66"/>
          </w:tcPr>
          <w:p w:rsidR="00060D43" w:rsidRPr="008A30D5" w:rsidRDefault="00060D43" w:rsidP="005A4EC0">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5D2E4F" w:rsidP="005A4EC0">
            <w:pPr>
              <w:cnfStyle w:val="10000000000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FC2662" w:rsidRPr="008A30D5">
                  <w:rPr>
                    <w:color w:val="auto"/>
                    <w:lang w:val="es-ES"/>
                  </w:rPr>
                  <w:t>Modelado del Sistema</w:t>
                </w:r>
              </w:sdtContent>
            </w:sdt>
          </w:p>
        </w:tc>
      </w:tr>
      <w:tr w:rsidR="008A30D5" w:rsidRPr="008A30D5" w:rsidTr="005A4EC0">
        <w:trPr>
          <w:cnfStyle w:val="000000100000"/>
          <w:trHeight w:val="469"/>
        </w:trPr>
        <w:tc>
          <w:tcPr>
            <w:cnfStyle w:val="001000000000"/>
            <w:tcW w:w="1809" w:type="dxa"/>
          </w:tcPr>
          <w:p w:rsidR="00060D43" w:rsidRPr="008A30D5" w:rsidRDefault="00060D43" w:rsidP="005A4EC0">
            <w:r w:rsidRPr="008A30D5">
              <w:t>Referencia:</w:t>
            </w:r>
          </w:p>
        </w:tc>
        <w:tc>
          <w:tcPr>
            <w:tcW w:w="7797" w:type="dxa"/>
          </w:tcPr>
          <w:p w:rsidR="00060D43" w:rsidRPr="008A30D5" w:rsidRDefault="00060D43" w:rsidP="00FC2662">
            <w:pPr>
              <w:cnfStyle w:val="000000100000"/>
            </w:pPr>
            <w:r w:rsidRPr="008A30D5">
              <w:t>GeoP_Proyecto_</w:t>
            </w:r>
            <w:r w:rsidR="00FC2662" w:rsidRPr="008A30D5">
              <w:t>ModeladoDelSistema</w:t>
            </w:r>
            <w:r w:rsidRPr="008A30D5">
              <w:t>.docx</w:t>
            </w:r>
          </w:p>
        </w:tc>
      </w:tr>
      <w:tr w:rsidR="008A30D5" w:rsidRPr="008A30D5" w:rsidTr="005A4EC0">
        <w:trPr>
          <w:trHeight w:val="469"/>
        </w:trPr>
        <w:tc>
          <w:tcPr>
            <w:cnfStyle w:val="001000000000"/>
            <w:tcW w:w="1809" w:type="dxa"/>
          </w:tcPr>
          <w:p w:rsidR="00060D43" w:rsidRPr="008A30D5" w:rsidRDefault="00060D43" w:rsidP="005A4EC0">
            <w:r w:rsidRPr="008A30D5">
              <w:t>Autores:</w:t>
            </w:r>
          </w:p>
        </w:tc>
        <w:tc>
          <w:tcPr>
            <w:tcW w:w="7797" w:type="dxa"/>
          </w:tcPr>
          <w:p w:rsidR="00060D43" w:rsidRPr="008A30D5" w:rsidRDefault="00FC2662" w:rsidP="005A4EC0">
            <w:pPr>
              <w:spacing w:before="0" w:after="0"/>
              <w:cnfStyle w:val="000000000000"/>
            </w:pPr>
            <w:r w:rsidRPr="008A30D5">
              <w:t>Lucas Toneatto</w:t>
            </w:r>
          </w:p>
        </w:tc>
      </w:tr>
      <w:tr w:rsidR="008A30D5" w:rsidRPr="008A30D5" w:rsidTr="005A4EC0">
        <w:trPr>
          <w:cnfStyle w:val="000000100000"/>
          <w:trHeight w:val="469"/>
        </w:trPr>
        <w:tc>
          <w:tcPr>
            <w:cnfStyle w:val="001000000000"/>
            <w:tcW w:w="1809" w:type="dxa"/>
          </w:tcPr>
          <w:p w:rsidR="00060D43" w:rsidRPr="008A30D5" w:rsidRDefault="00060D43" w:rsidP="005A4EC0">
            <w:r w:rsidRPr="008A30D5">
              <w:t>Fecha:</w:t>
            </w:r>
          </w:p>
        </w:tc>
        <w:tc>
          <w:tcPr>
            <w:tcW w:w="7797" w:type="dxa"/>
          </w:tcPr>
          <w:p w:rsidR="00060D43" w:rsidRPr="008A30D5" w:rsidRDefault="00FC2662" w:rsidP="005A4EC0">
            <w:pPr>
              <w:cnfStyle w:val="00000010000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02511462"/>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8A30D5" w:rsidRPr="008A30D5" w:rsidTr="005A4EC0">
        <w:trPr>
          <w:cnfStyle w:val="100000000000"/>
          <w:jc w:val="center"/>
        </w:trPr>
        <w:tc>
          <w:tcPr>
            <w:cnfStyle w:val="001000000000"/>
            <w:tcW w:w="1819" w:type="dxa"/>
            <w:shd w:val="clear" w:color="auto" w:fill="ACB9CA" w:themeFill="text2" w:themeFillTint="66"/>
          </w:tcPr>
          <w:p w:rsidR="00060D43" w:rsidRPr="008A30D5" w:rsidRDefault="00060D43" w:rsidP="005A4EC0">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5A4EC0">
            <w:pPr>
              <w:cnfStyle w:val="10000000000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5A4EC0">
            <w:pPr>
              <w:cnfStyle w:val="10000000000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5A4EC0">
            <w:pPr>
              <w:cnfStyle w:val="10000000000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5A4EC0">
            <w:pPr>
              <w:cnfStyle w:val="100000000000"/>
              <w:rPr>
                <w:b w:val="0"/>
                <w:color w:val="auto"/>
                <w:sz w:val="24"/>
              </w:rPr>
            </w:pPr>
            <w:r w:rsidRPr="008A30D5">
              <w:rPr>
                <w:b w:val="0"/>
                <w:color w:val="auto"/>
                <w:sz w:val="24"/>
              </w:rPr>
              <w:t>Cambios</w:t>
            </w:r>
          </w:p>
        </w:tc>
      </w:tr>
      <w:tr w:rsidR="008A30D5" w:rsidRPr="008A30D5" w:rsidTr="005A4EC0">
        <w:trPr>
          <w:cnfStyle w:val="000000100000"/>
          <w:jc w:val="center"/>
        </w:trPr>
        <w:tc>
          <w:tcPr>
            <w:cnfStyle w:val="001000000000"/>
            <w:tcW w:w="1819" w:type="dxa"/>
          </w:tcPr>
          <w:p w:rsidR="00060D43" w:rsidRPr="008A30D5" w:rsidRDefault="000C60B2" w:rsidP="005A4EC0">
            <w:r w:rsidRPr="008A30D5">
              <w:t>1.0_DraftA</w:t>
            </w:r>
          </w:p>
        </w:tc>
        <w:tc>
          <w:tcPr>
            <w:tcW w:w="1701" w:type="dxa"/>
          </w:tcPr>
          <w:p w:rsidR="00060D43" w:rsidRPr="008A30D5" w:rsidRDefault="008A30D5" w:rsidP="005A4EC0">
            <w:pPr>
              <w:cnfStyle w:val="000000100000"/>
            </w:pPr>
            <w:r w:rsidRPr="008A30D5">
              <w:t>30</w:t>
            </w:r>
            <w:r w:rsidR="00FC2662" w:rsidRPr="008A30D5">
              <w:t>/09</w:t>
            </w:r>
            <w:r w:rsidR="00060D43" w:rsidRPr="008A30D5">
              <w:t>/2014</w:t>
            </w:r>
          </w:p>
        </w:tc>
        <w:tc>
          <w:tcPr>
            <w:tcW w:w="1417" w:type="dxa"/>
          </w:tcPr>
          <w:p w:rsidR="00060D43" w:rsidRPr="008A30D5" w:rsidRDefault="00060D43" w:rsidP="005A4EC0">
            <w:pPr>
              <w:cnfStyle w:val="000000100000"/>
            </w:pPr>
            <w:r w:rsidRPr="008A30D5">
              <w:t>Pendiente de Revisión</w:t>
            </w:r>
          </w:p>
        </w:tc>
        <w:tc>
          <w:tcPr>
            <w:tcW w:w="2293" w:type="dxa"/>
          </w:tcPr>
          <w:p w:rsidR="00060D43" w:rsidRPr="008A30D5" w:rsidRDefault="00FC2662" w:rsidP="005A4EC0">
            <w:pPr>
              <w:cnfStyle w:val="000000100000"/>
            </w:pPr>
            <w:r w:rsidRPr="008A30D5">
              <w:t>Lucas Toneatto</w:t>
            </w:r>
            <w:r w:rsidR="00060D43" w:rsidRPr="008A30D5">
              <w:t>[autor]</w:t>
            </w:r>
          </w:p>
          <w:p w:rsidR="00060D43" w:rsidRPr="008A30D5" w:rsidRDefault="00060D43" w:rsidP="005A4EC0">
            <w:pPr>
              <w:cnfStyle w:val="000000100000"/>
            </w:pPr>
          </w:p>
        </w:tc>
        <w:tc>
          <w:tcPr>
            <w:tcW w:w="4394" w:type="dxa"/>
          </w:tcPr>
          <w:p w:rsidR="00060D43" w:rsidRPr="008A30D5" w:rsidRDefault="00060D43" w:rsidP="005A4EC0">
            <w:pPr>
              <w:cnfStyle w:val="000000100000"/>
              <w:rPr>
                <w:lang w:val="en-US"/>
              </w:rPr>
            </w:pPr>
          </w:p>
        </w:tc>
      </w:tr>
      <w:tr w:rsidR="008A30D5" w:rsidRPr="008A30D5" w:rsidTr="005A4EC0">
        <w:trPr>
          <w:jc w:val="center"/>
        </w:trPr>
        <w:tc>
          <w:tcPr>
            <w:cnfStyle w:val="001000000000"/>
            <w:tcW w:w="1819" w:type="dxa"/>
          </w:tcPr>
          <w:p w:rsidR="00060D43" w:rsidRPr="000167FA" w:rsidRDefault="000167FA" w:rsidP="005A4EC0">
            <w:pPr>
              <w:rPr>
                <w:b w:val="0"/>
                <w:lang w:val="es-AR"/>
              </w:rPr>
            </w:pPr>
            <w:r>
              <w:rPr>
                <w:b w:val="0"/>
                <w:lang w:val="es-AR"/>
              </w:rPr>
              <w:t>1.1_DraftB</w:t>
            </w:r>
          </w:p>
        </w:tc>
        <w:tc>
          <w:tcPr>
            <w:tcW w:w="1701" w:type="dxa"/>
          </w:tcPr>
          <w:p w:rsidR="00060D43" w:rsidRPr="000167FA" w:rsidRDefault="000167FA" w:rsidP="005A4EC0">
            <w:pPr>
              <w:cnfStyle w:val="000000000000"/>
              <w:rPr>
                <w:lang w:val="es-AR"/>
              </w:rPr>
            </w:pPr>
            <w:r>
              <w:rPr>
                <w:lang w:val="es-AR"/>
              </w:rPr>
              <w:t>14/10/2014</w:t>
            </w:r>
          </w:p>
        </w:tc>
        <w:tc>
          <w:tcPr>
            <w:tcW w:w="1417" w:type="dxa"/>
          </w:tcPr>
          <w:p w:rsidR="00060D43" w:rsidRPr="000167FA" w:rsidRDefault="000167FA" w:rsidP="005A4EC0">
            <w:pPr>
              <w:cnfStyle w:val="000000000000"/>
              <w:rPr>
                <w:lang w:val="es-AR"/>
              </w:rPr>
            </w:pPr>
            <w:r>
              <w:rPr>
                <w:lang w:val="es-AR"/>
              </w:rPr>
              <w:t>Pendiente de Revisión</w:t>
            </w:r>
          </w:p>
        </w:tc>
        <w:tc>
          <w:tcPr>
            <w:tcW w:w="2293" w:type="dxa"/>
          </w:tcPr>
          <w:p w:rsidR="00060D43" w:rsidRPr="008A30D5" w:rsidRDefault="000167FA" w:rsidP="005A4EC0">
            <w:pPr>
              <w:cnfStyle w:val="000000000000"/>
            </w:pPr>
            <w:r>
              <w:t>Lucas Toneatto</w:t>
            </w:r>
          </w:p>
        </w:tc>
        <w:tc>
          <w:tcPr>
            <w:tcW w:w="4394" w:type="dxa"/>
          </w:tcPr>
          <w:p w:rsidR="00060D43" w:rsidRPr="008A30D5" w:rsidRDefault="00060D43" w:rsidP="005A4EC0">
            <w:pPr>
              <w:cnfStyle w:val="000000000000"/>
            </w:pPr>
          </w:p>
        </w:tc>
      </w:tr>
      <w:tr w:rsidR="008A30D5" w:rsidRPr="008A30D5" w:rsidTr="005A4EC0">
        <w:trPr>
          <w:cnfStyle w:val="000000100000"/>
          <w:jc w:val="center"/>
        </w:trPr>
        <w:tc>
          <w:tcPr>
            <w:cnfStyle w:val="001000000000"/>
            <w:tcW w:w="1819" w:type="dxa"/>
          </w:tcPr>
          <w:p w:rsidR="00060D43" w:rsidRPr="008A30D5" w:rsidRDefault="00090BE6" w:rsidP="005A4EC0">
            <w:r>
              <w:t>1.1</w:t>
            </w:r>
          </w:p>
        </w:tc>
        <w:tc>
          <w:tcPr>
            <w:tcW w:w="1701" w:type="dxa"/>
          </w:tcPr>
          <w:p w:rsidR="00060D43" w:rsidRPr="008A30D5" w:rsidRDefault="00090BE6" w:rsidP="005A4EC0">
            <w:pPr>
              <w:cnfStyle w:val="000000100000"/>
            </w:pPr>
            <w:r>
              <w:t>25/10</w:t>
            </w:r>
            <w:r w:rsidR="009E110F">
              <w:t>/2014</w:t>
            </w:r>
          </w:p>
        </w:tc>
        <w:tc>
          <w:tcPr>
            <w:tcW w:w="1417" w:type="dxa"/>
          </w:tcPr>
          <w:p w:rsidR="00060D43" w:rsidRPr="008A30D5" w:rsidRDefault="009E110F" w:rsidP="005A4EC0">
            <w:pPr>
              <w:cnfStyle w:val="000000100000"/>
            </w:pPr>
            <w:r>
              <w:t>Aprobado</w:t>
            </w:r>
          </w:p>
        </w:tc>
        <w:tc>
          <w:tcPr>
            <w:tcW w:w="2293" w:type="dxa"/>
          </w:tcPr>
          <w:p w:rsidR="00060D43" w:rsidRPr="008A30D5" w:rsidRDefault="009E110F" w:rsidP="005A4EC0">
            <w:pPr>
              <w:cnfStyle w:val="000000100000"/>
            </w:pPr>
            <w:r>
              <w:t>Leonel Romero</w:t>
            </w:r>
          </w:p>
        </w:tc>
        <w:tc>
          <w:tcPr>
            <w:tcW w:w="4394" w:type="dxa"/>
          </w:tcPr>
          <w:p w:rsidR="00060D43" w:rsidRPr="008A30D5" w:rsidRDefault="00060D43" w:rsidP="005A4EC0">
            <w:pPr>
              <w:cnfStyle w:val="000000100000"/>
            </w:pPr>
          </w:p>
        </w:tc>
      </w:tr>
    </w:tbl>
    <w:p w:rsidR="00060D43" w:rsidRPr="008A30D5" w:rsidRDefault="00060D43" w:rsidP="00060D43">
      <w:pPr>
        <w:pStyle w:val="TtulodeTDC"/>
        <w:rPr>
          <w:rFonts w:eastAsiaTheme="minorHAnsi" w:cstheme="minorBidi"/>
          <w:b w:val="0"/>
          <w:bCs w:val="0"/>
          <w:color w:val="auto"/>
          <w:sz w:val="24"/>
          <w:szCs w:val="22"/>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BA42C6" w:rsidRPr="008A30D5" w:rsidRDefault="00BA42C6">
      <w:pPr>
        <w:spacing w:before="0" w:after="160" w:line="259" w:lineRule="auto"/>
        <w:jc w:val="left"/>
        <w:rPr>
          <w:lang w:val="en-US"/>
        </w:rPr>
      </w:pPr>
      <w:r w:rsidRPr="008A30D5">
        <w:rPr>
          <w:lang w:val="en-US"/>
        </w:rPr>
        <w:br w:type="page"/>
      </w: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8A30D5" w:rsidRDefault="00060D43" w:rsidP="00060D43">
          <w:pPr>
            <w:pStyle w:val="TtulodeTDC"/>
            <w:rPr>
              <w:b w:val="0"/>
              <w:color w:val="auto"/>
            </w:rPr>
          </w:pPr>
          <w:r w:rsidRPr="008A30D5">
            <w:rPr>
              <w:color w:val="auto"/>
            </w:rPr>
            <w:t>Contenido</w:t>
          </w:r>
        </w:p>
        <w:p w:rsidR="003F7501" w:rsidRDefault="005D2E4F">
          <w:pPr>
            <w:pStyle w:val="TDC1"/>
            <w:tabs>
              <w:tab w:val="right" w:leader="dot" w:pos="8494"/>
            </w:tabs>
            <w:rPr>
              <w:rFonts w:eastAsiaTheme="minorEastAsia"/>
              <w:noProof/>
              <w:lang w:val="es-AR" w:eastAsia="es-AR"/>
            </w:rPr>
          </w:pPr>
          <w:r w:rsidRPr="008A30D5">
            <w:rPr>
              <w:lang w:val="es-ES"/>
            </w:rPr>
            <w:fldChar w:fldCharType="begin"/>
          </w:r>
          <w:r w:rsidR="00060D43" w:rsidRPr="008A30D5">
            <w:rPr>
              <w:lang w:val="es-ES"/>
            </w:rPr>
            <w:instrText xml:space="preserve"> TOC \o "1-3" \h \z \u </w:instrText>
          </w:r>
          <w:r w:rsidRPr="008A30D5">
            <w:rPr>
              <w:lang w:val="es-ES"/>
            </w:rPr>
            <w:fldChar w:fldCharType="separate"/>
          </w:r>
          <w:bookmarkStart w:id="9" w:name="_GoBack"/>
          <w:bookmarkEnd w:id="9"/>
          <w:r w:rsidR="003F7501" w:rsidRPr="00DC75E5">
            <w:rPr>
              <w:rStyle w:val="Hipervnculo"/>
              <w:noProof/>
            </w:rPr>
            <w:fldChar w:fldCharType="begin"/>
          </w:r>
          <w:r w:rsidR="003F7501" w:rsidRPr="00DC75E5">
            <w:rPr>
              <w:rStyle w:val="Hipervnculo"/>
              <w:noProof/>
            </w:rPr>
            <w:instrText xml:space="preserve"> </w:instrText>
          </w:r>
          <w:r w:rsidR="003F7501">
            <w:rPr>
              <w:noProof/>
            </w:rPr>
            <w:instrText>HYPERLINK \l "_Toc402511460"</w:instrText>
          </w:r>
          <w:r w:rsidR="003F7501" w:rsidRPr="00DC75E5">
            <w:rPr>
              <w:rStyle w:val="Hipervnculo"/>
              <w:noProof/>
            </w:rPr>
            <w:instrText xml:space="preserve"> </w:instrText>
          </w:r>
          <w:r w:rsidR="003F7501" w:rsidRPr="00DC75E5">
            <w:rPr>
              <w:rStyle w:val="Hipervnculo"/>
              <w:noProof/>
            </w:rPr>
          </w:r>
          <w:r w:rsidR="003F7501" w:rsidRPr="00DC75E5">
            <w:rPr>
              <w:rStyle w:val="Hipervnculo"/>
              <w:noProof/>
            </w:rPr>
            <w:fldChar w:fldCharType="separate"/>
          </w:r>
          <w:r w:rsidR="003F7501" w:rsidRPr="00DC75E5">
            <w:rPr>
              <w:rStyle w:val="Hipervnculo"/>
              <w:noProof/>
            </w:rPr>
            <w:t>Control de la documentación</w:t>
          </w:r>
          <w:r w:rsidR="003F7501">
            <w:rPr>
              <w:noProof/>
              <w:webHidden/>
            </w:rPr>
            <w:tab/>
          </w:r>
          <w:r w:rsidR="003F7501">
            <w:rPr>
              <w:noProof/>
              <w:webHidden/>
            </w:rPr>
            <w:fldChar w:fldCharType="begin"/>
          </w:r>
          <w:r w:rsidR="003F7501">
            <w:rPr>
              <w:noProof/>
              <w:webHidden/>
            </w:rPr>
            <w:instrText xml:space="preserve"> PAGEREF _Toc402511460 \h </w:instrText>
          </w:r>
          <w:r w:rsidR="003F7501">
            <w:rPr>
              <w:noProof/>
              <w:webHidden/>
            </w:rPr>
          </w:r>
          <w:r w:rsidR="003F7501">
            <w:rPr>
              <w:noProof/>
              <w:webHidden/>
            </w:rPr>
            <w:fldChar w:fldCharType="separate"/>
          </w:r>
          <w:r w:rsidR="00090BE6">
            <w:rPr>
              <w:noProof/>
              <w:webHidden/>
            </w:rPr>
            <w:t>2</w:t>
          </w:r>
          <w:r w:rsidR="003F7501">
            <w:rPr>
              <w:noProof/>
              <w:webHidden/>
            </w:rPr>
            <w:fldChar w:fldCharType="end"/>
          </w:r>
          <w:r w:rsidR="003F7501" w:rsidRPr="00DC75E5">
            <w:rPr>
              <w:rStyle w:val="Hipervnculo"/>
              <w:noProof/>
            </w:rPr>
            <w:fldChar w:fldCharType="end"/>
          </w:r>
        </w:p>
        <w:p w:rsidR="003F7501" w:rsidRDefault="003F7501">
          <w:pPr>
            <w:pStyle w:val="TDC3"/>
            <w:tabs>
              <w:tab w:val="right" w:leader="dot" w:pos="8494"/>
            </w:tabs>
            <w:rPr>
              <w:rFonts w:eastAsiaTheme="minorEastAsia"/>
              <w:noProof/>
              <w:lang w:val="es-AR" w:eastAsia="es-AR"/>
            </w:rPr>
          </w:pPr>
          <w:hyperlink w:anchor="_Toc402511461" w:history="1">
            <w:r w:rsidRPr="00DC75E5">
              <w:rPr>
                <w:rStyle w:val="Hipervnculo"/>
                <w:noProof/>
              </w:rPr>
              <w:t>Control de la Configuración.</w:t>
            </w:r>
            <w:r>
              <w:rPr>
                <w:noProof/>
                <w:webHidden/>
              </w:rPr>
              <w:tab/>
            </w:r>
            <w:r>
              <w:rPr>
                <w:noProof/>
                <w:webHidden/>
              </w:rPr>
              <w:fldChar w:fldCharType="begin"/>
            </w:r>
            <w:r>
              <w:rPr>
                <w:noProof/>
                <w:webHidden/>
              </w:rPr>
              <w:instrText xml:space="preserve"> PAGEREF _Toc402511461 \h </w:instrText>
            </w:r>
            <w:r>
              <w:rPr>
                <w:noProof/>
                <w:webHidden/>
              </w:rPr>
            </w:r>
            <w:r>
              <w:rPr>
                <w:noProof/>
                <w:webHidden/>
              </w:rPr>
              <w:fldChar w:fldCharType="separate"/>
            </w:r>
            <w:r w:rsidR="00090BE6">
              <w:rPr>
                <w:noProof/>
                <w:webHidden/>
              </w:rPr>
              <w:t>2</w:t>
            </w:r>
            <w:r>
              <w:rPr>
                <w:noProof/>
                <w:webHidden/>
              </w:rPr>
              <w:fldChar w:fldCharType="end"/>
            </w:r>
          </w:hyperlink>
        </w:p>
        <w:p w:rsidR="003F7501" w:rsidRDefault="003F7501">
          <w:pPr>
            <w:pStyle w:val="TDC3"/>
            <w:tabs>
              <w:tab w:val="right" w:leader="dot" w:pos="8494"/>
            </w:tabs>
            <w:rPr>
              <w:rFonts w:eastAsiaTheme="minorEastAsia"/>
              <w:noProof/>
              <w:lang w:val="es-AR" w:eastAsia="es-AR"/>
            </w:rPr>
          </w:pPr>
          <w:hyperlink w:anchor="_Toc402511462" w:history="1">
            <w:r w:rsidRPr="00DC75E5">
              <w:rPr>
                <w:rStyle w:val="Hipervnculo"/>
                <w:noProof/>
              </w:rPr>
              <w:t>Histórico de Versiones.</w:t>
            </w:r>
            <w:r>
              <w:rPr>
                <w:noProof/>
                <w:webHidden/>
              </w:rPr>
              <w:tab/>
            </w:r>
            <w:r>
              <w:rPr>
                <w:noProof/>
                <w:webHidden/>
              </w:rPr>
              <w:fldChar w:fldCharType="begin"/>
            </w:r>
            <w:r>
              <w:rPr>
                <w:noProof/>
                <w:webHidden/>
              </w:rPr>
              <w:instrText xml:space="preserve"> PAGEREF _Toc402511462 \h </w:instrText>
            </w:r>
            <w:r>
              <w:rPr>
                <w:noProof/>
                <w:webHidden/>
              </w:rPr>
            </w:r>
            <w:r>
              <w:rPr>
                <w:noProof/>
                <w:webHidden/>
              </w:rPr>
              <w:fldChar w:fldCharType="separate"/>
            </w:r>
            <w:r w:rsidR="00090BE6">
              <w:rPr>
                <w:noProof/>
                <w:webHidden/>
              </w:rPr>
              <w:t>2</w:t>
            </w:r>
            <w:r>
              <w:rPr>
                <w:noProof/>
                <w:webHidden/>
              </w:rPr>
              <w:fldChar w:fldCharType="end"/>
            </w:r>
          </w:hyperlink>
        </w:p>
        <w:p w:rsidR="003F7501" w:rsidRDefault="003F7501">
          <w:pPr>
            <w:pStyle w:val="TDC1"/>
            <w:tabs>
              <w:tab w:val="right" w:leader="dot" w:pos="8494"/>
            </w:tabs>
            <w:rPr>
              <w:rFonts w:eastAsiaTheme="minorEastAsia"/>
              <w:noProof/>
              <w:lang w:val="es-AR" w:eastAsia="es-AR"/>
            </w:rPr>
          </w:pPr>
          <w:hyperlink w:anchor="_Toc402511463" w:history="1">
            <w:r w:rsidRPr="00DC75E5">
              <w:rPr>
                <w:rStyle w:val="Hipervnculo"/>
                <w:noProof/>
              </w:rPr>
              <w:t>INTRODUCCIÓN</w:t>
            </w:r>
            <w:r>
              <w:rPr>
                <w:noProof/>
                <w:webHidden/>
              </w:rPr>
              <w:tab/>
            </w:r>
            <w:r>
              <w:rPr>
                <w:noProof/>
                <w:webHidden/>
              </w:rPr>
              <w:fldChar w:fldCharType="begin"/>
            </w:r>
            <w:r>
              <w:rPr>
                <w:noProof/>
                <w:webHidden/>
              </w:rPr>
              <w:instrText xml:space="preserve"> PAGEREF _Toc402511463 \h </w:instrText>
            </w:r>
            <w:r>
              <w:rPr>
                <w:noProof/>
                <w:webHidden/>
              </w:rPr>
            </w:r>
            <w:r>
              <w:rPr>
                <w:noProof/>
                <w:webHidden/>
              </w:rPr>
              <w:fldChar w:fldCharType="separate"/>
            </w:r>
            <w:r w:rsidR="00090BE6">
              <w:rPr>
                <w:noProof/>
                <w:webHidden/>
              </w:rPr>
              <w:t>4</w:t>
            </w:r>
            <w:r>
              <w:rPr>
                <w:noProof/>
                <w:webHidden/>
              </w:rPr>
              <w:fldChar w:fldCharType="end"/>
            </w:r>
          </w:hyperlink>
        </w:p>
        <w:p w:rsidR="003F7501" w:rsidRDefault="003F7501">
          <w:pPr>
            <w:pStyle w:val="TDC1"/>
            <w:tabs>
              <w:tab w:val="right" w:leader="dot" w:pos="8494"/>
            </w:tabs>
            <w:rPr>
              <w:rFonts w:eastAsiaTheme="minorEastAsia"/>
              <w:noProof/>
              <w:lang w:val="es-AR" w:eastAsia="es-AR"/>
            </w:rPr>
          </w:pPr>
          <w:hyperlink w:anchor="_Toc402511464" w:history="1">
            <w:r w:rsidRPr="00DC75E5">
              <w:rPr>
                <w:rStyle w:val="Hipervnculo"/>
                <w:noProof/>
              </w:rPr>
              <w:t>MODELO DE NEGOCIO</w:t>
            </w:r>
            <w:r>
              <w:rPr>
                <w:noProof/>
                <w:webHidden/>
              </w:rPr>
              <w:tab/>
            </w:r>
            <w:r>
              <w:rPr>
                <w:noProof/>
                <w:webHidden/>
              </w:rPr>
              <w:fldChar w:fldCharType="begin"/>
            </w:r>
            <w:r>
              <w:rPr>
                <w:noProof/>
                <w:webHidden/>
              </w:rPr>
              <w:instrText xml:space="preserve"> PAGEREF _Toc402511464 \h </w:instrText>
            </w:r>
            <w:r>
              <w:rPr>
                <w:noProof/>
                <w:webHidden/>
              </w:rPr>
            </w:r>
            <w:r>
              <w:rPr>
                <w:noProof/>
                <w:webHidden/>
              </w:rPr>
              <w:fldChar w:fldCharType="separate"/>
            </w:r>
            <w:r w:rsidR="00090BE6">
              <w:rPr>
                <w:noProof/>
                <w:webHidden/>
              </w:rPr>
              <w:t>5</w:t>
            </w:r>
            <w:r>
              <w:rPr>
                <w:noProof/>
                <w:webHidden/>
              </w:rPr>
              <w:fldChar w:fldCharType="end"/>
            </w:r>
          </w:hyperlink>
        </w:p>
        <w:p w:rsidR="003F7501" w:rsidRDefault="003F7501">
          <w:pPr>
            <w:pStyle w:val="TDC1"/>
            <w:tabs>
              <w:tab w:val="right" w:leader="dot" w:pos="8494"/>
            </w:tabs>
            <w:rPr>
              <w:rFonts w:eastAsiaTheme="minorEastAsia"/>
              <w:noProof/>
              <w:lang w:val="es-AR" w:eastAsia="es-AR"/>
            </w:rPr>
          </w:pPr>
          <w:hyperlink w:anchor="_Toc402511465" w:history="1">
            <w:r w:rsidRPr="00DC75E5">
              <w:rPr>
                <w:rStyle w:val="Hipervnculo"/>
                <w:noProof/>
              </w:rPr>
              <w:t>MODELO DE INTERACCION</w:t>
            </w:r>
            <w:r>
              <w:rPr>
                <w:noProof/>
                <w:webHidden/>
              </w:rPr>
              <w:tab/>
            </w:r>
            <w:r>
              <w:rPr>
                <w:noProof/>
                <w:webHidden/>
              </w:rPr>
              <w:fldChar w:fldCharType="begin"/>
            </w:r>
            <w:r>
              <w:rPr>
                <w:noProof/>
                <w:webHidden/>
              </w:rPr>
              <w:instrText xml:space="preserve"> PAGEREF _Toc402511465 \h </w:instrText>
            </w:r>
            <w:r>
              <w:rPr>
                <w:noProof/>
                <w:webHidden/>
              </w:rPr>
            </w:r>
            <w:r>
              <w:rPr>
                <w:noProof/>
                <w:webHidden/>
              </w:rPr>
              <w:fldChar w:fldCharType="separate"/>
            </w:r>
            <w:r w:rsidR="00090BE6">
              <w:rPr>
                <w:noProof/>
                <w:webHidden/>
              </w:rPr>
              <w:t>6</w:t>
            </w:r>
            <w:r>
              <w:rPr>
                <w:noProof/>
                <w:webHidden/>
              </w:rPr>
              <w:fldChar w:fldCharType="end"/>
            </w:r>
          </w:hyperlink>
        </w:p>
        <w:p w:rsidR="003F7501" w:rsidRDefault="003F7501">
          <w:pPr>
            <w:pStyle w:val="TDC3"/>
            <w:tabs>
              <w:tab w:val="right" w:leader="dot" w:pos="8494"/>
            </w:tabs>
            <w:rPr>
              <w:rFonts w:eastAsiaTheme="minorEastAsia"/>
              <w:noProof/>
              <w:lang w:val="es-AR" w:eastAsia="es-AR"/>
            </w:rPr>
          </w:pPr>
          <w:hyperlink w:anchor="_Toc402511466" w:history="1">
            <w:r w:rsidRPr="00DC75E5">
              <w:rPr>
                <w:rStyle w:val="Hipervnculo"/>
                <w:noProof/>
              </w:rPr>
              <w:t>Búsqueda Playas por Ciudad – Web</w:t>
            </w:r>
            <w:r>
              <w:rPr>
                <w:noProof/>
                <w:webHidden/>
              </w:rPr>
              <w:tab/>
            </w:r>
            <w:r>
              <w:rPr>
                <w:noProof/>
                <w:webHidden/>
              </w:rPr>
              <w:fldChar w:fldCharType="begin"/>
            </w:r>
            <w:r>
              <w:rPr>
                <w:noProof/>
                <w:webHidden/>
              </w:rPr>
              <w:instrText xml:space="preserve"> PAGEREF _Toc402511466 \h </w:instrText>
            </w:r>
            <w:r>
              <w:rPr>
                <w:noProof/>
                <w:webHidden/>
              </w:rPr>
            </w:r>
            <w:r>
              <w:rPr>
                <w:noProof/>
                <w:webHidden/>
              </w:rPr>
              <w:fldChar w:fldCharType="separate"/>
            </w:r>
            <w:r w:rsidR="00090BE6">
              <w:rPr>
                <w:noProof/>
                <w:webHidden/>
              </w:rPr>
              <w:t>7</w:t>
            </w:r>
            <w:r>
              <w:rPr>
                <w:noProof/>
                <w:webHidden/>
              </w:rPr>
              <w:fldChar w:fldCharType="end"/>
            </w:r>
          </w:hyperlink>
        </w:p>
        <w:p w:rsidR="003F7501" w:rsidRDefault="003F7501">
          <w:pPr>
            <w:pStyle w:val="TDC3"/>
            <w:tabs>
              <w:tab w:val="right" w:leader="dot" w:pos="8494"/>
            </w:tabs>
            <w:rPr>
              <w:rFonts w:eastAsiaTheme="minorEastAsia"/>
              <w:noProof/>
              <w:lang w:val="es-AR" w:eastAsia="es-AR"/>
            </w:rPr>
          </w:pPr>
          <w:hyperlink w:anchor="_Toc402511467" w:history="1">
            <w:r w:rsidRPr="00DC75E5">
              <w:rPr>
                <w:rStyle w:val="Hipervnculo"/>
                <w:noProof/>
                <w:lang w:val="es-AR"/>
              </w:rPr>
              <w:t>Búsqueda de Playas por Ciudad por Filtro – Web</w:t>
            </w:r>
            <w:r>
              <w:rPr>
                <w:noProof/>
                <w:webHidden/>
              </w:rPr>
              <w:tab/>
            </w:r>
            <w:r>
              <w:rPr>
                <w:noProof/>
                <w:webHidden/>
              </w:rPr>
              <w:fldChar w:fldCharType="begin"/>
            </w:r>
            <w:r>
              <w:rPr>
                <w:noProof/>
                <w:webHidden/>
              </w:rPr>
              <w:instrText xml:space="preserve"> PAGEREF _Toc402511467 \h </w:instrText>
            </w:r>
            <w:r>
              <w:rPr>
                <w:noProof/>
                <w:webHidden/>
              </w:rPr>
            </w:r>
            <w:r>
              <w:rPr>
                <w:noProof/>
                <w:webHidden/>
              </w:rPr>
              <w:fldChar w:fldCharType="separate"/>
            </w:r>
            <w:r w:rsidR="00090BE6">
              <w:rPr>
                <w:noProof/>
                <w:webHidden/>
              </w:rPr>
              <w:t>8</w:t>
            </w:r>
            <w:r>
              <w:rPr>
                <w:noProof/>
                <w:webHidden/>
              </w:rPr>
              <w:fldChar w:fldCharType="end"/>
            </w:r>
          </w:hyperlink>
        </w:p>
        <w:p w:rsidR="003F7501" w:rsidRDefault="003F7501">
          <w:pPr>
            <w:pStyle w:val="TDC3"/>
            <w:tabs>
              <w:tab w:val="right" w:leader="dot" w:pos="8494"/>
            </w:tabs>
            <w:rPr>
              <w:rFonts w:eastAsiaTheme="minorEastAsia"/>
              <w:noProof/>
              <w:lang w:val="es-AR" w:eastAsia="es-AR"/>
            </w:rPr>
          </w:pPr>
          <w:hyperlink w:anchor="_Toc402511468" w:history="1">
            <w:r w:rsidRPr="00DC75E5">
              <w:rPr>
                <w:rStyle w:val="Hipervnculo"/>
                <w:noProof/>
                <w:lang w:val="es-AR"/>
              </w:rPr>
              <w:t>Registro de Usuario - Web</w:t>
            </w:r>
            <w:r>
              <w:rPr>
                <w:noProof/>
                <w:webHidden/>
              </w:rPr>
              <w:tab/>
            </w:r>
            <w:r>
              <w:rPr>
                <w:noProof/>
                <w:webHidden/>
              </w:rPr>
              <w:fldChar w:fldCharType="begin"/>
            </w:r>
            <w:r>
              <w:rPr>
                <w:noProof/>
                <w:webHidden/>
              </w:rPr>
              <w:instrText xml:space="preserve"> PAGEREF _Toc402511468 \h </w:instrText>
            </w:r>
            <w:r>
              <w:rPr>
                <w:noProof/>
                <w:webHidden/>
              </w:rPr>
            </w:r>
            <w:r>
              <w:rPr>
                <w:noProof/>
                <w:webHidden/>
              </w:rPr>
              <w:fldChar w:fldCharType="separate"/>
            </w:r>
            <w:r w:rsidR="00090BE6">
              <w:rPr>
                <w:noProof/>
                <w:webHidden/>
              </w:rPr>
              <w:t>10</w:t>
            </w:r>
            <w:r>
              <w:rPr>
                <w:noProof/>
                <w:webHidden/>
              </w:rPr>
              <w:fldChar w:fldCharType="end"/>
            </w:r>
          </w:hyperlink>
        </w:p>
        <w:p w:rsidR="003F7501" w:rsidRDefault="003F7501">
          <w:pPr>
            <w:pStyle w:val="TDC3"/>
            <w:tabs>
              <w:tab w:val="right" w:leader="dot" w:pos="8494"/>
            </w:tabs>
            <w:rPr>
              <w:rFonts w:eastAsiaTheme="minorEastAsia"/>
              <w:noProof/>
              <w:lang w:val="es-AR" w:eastAsia="es-AR"/>
            </w:rPr>
          </w:pPr>
          <w:hyperlink w:anchor="_Toc402511469" w:history="1">
            <w:r w:rsidRPr="00DC75E5">
              <w:rPr>
                <w:rStyle w:val="Hipervnculo"/>
                <w:noProof/>
                <w:lang w:val="es-AR"/>
              </w:rPr>
              <w:t>Registro de Playa – Web</w:t>
            </w:r>
            <w:r>
              <w:rPr>
                <w:noProof/>
                <w:webHidden/>
              </w:rPr>
              <w:tab/>
            </w:r>
            <w:r>
              <w:rPr>
                <w:noProof/>
                <w:webHidden/>
              </w:rPr>
              <w:fldChar w:fldCharType="begin"/>
            </w:r>
            <w:r>
              <w:rPr>
                <w:noProof/>
                <w:webHidden/>
              </w:rPr>
              <w:instrText xml:space="preserve"> PAGEREF _Toc402511469 \h </w:instrText>
            </w:r>
            <w:r>
              <w:rPr>
                <w:noProof/>
                <w:webHidden/>
              </w:rPr>
            </w:r>
            <w:r>
              <w:rPr>
                <w:noProof/>
                <w:webHidden/>
              </w:rPr>
              <w:fldChar w:fldCharType="separate"/>
            </w:r>
            <w:r w:rsidR="00090BE6">
              <w:rPr>
                <w:noProof/>
                <w:webHidden/>
              </w:rPr>
              <w:t>11</w:t>
            </w:r>
            <w:r>
              <w:rPr>
                <w:noProof/>
                <w:webHidden/>
              </w:rPr>
              <w:fldChar w:fldCharType="end"/>
            </w:r>
          </w:hyperlink>
        </w:p>
        <w:p w:rsidR="003F7501" w:rsidRDefault="003F7501">
          <w:pPr>
            <w:pStyle w:val="TDC3"/>
            <w:tabs>
              <w:tab w:val="right" w:leader="dot" w:pos="8494"/>
            </w:tabs>
            <w:rPr>
              <w:rFonts w:eastAsiaTheme="minorEastAsia"/>
              <w:noProof/>
              <w:lang w:val="es-AR" w:eastAsia="es-AR"/>
            </w:rPr>
          </w:pPr>
          <w:hyperlink w:anchor="_Toc402511470" w:history="1">
            <w:r w:rsidRPr="00DC75E5">
              <w:rPr>
                <w:rStyle w:val="Hipervnculo"/>
                <w:noProof/>
                <w:lang w:val="es-AR"/>
              </w:rPr>
              <w:t>Consulta Playas – Móvil</w:t>
            </w:r>
            <w:r>
              <w:rPr>
                <w:noProof/>
                <w:webHidden/>
              </w:rPr>
              <w:tab/>
            </w:r>
            <w:r>
              <w:rPr>
                <w:noProof/>
                <w:webHidden/>
              </w:rPr>
              <w:fldChar w:fldCharType="begin"/>
            </w:r>
            <w:r>
              <w:rPr>
                <w:noProof/>
                <w:webHidden/>
              </w:rPr>
              <w:instrText xml:space="preserve"> PAGEREF _Toc402511470 \h </w:instrText>
            </w:r>
            <w:r>
              <w:rPr>
                <w:noProof/>
                <w:webHidden/>
              </w:rPr>
            </w:r>
            <w:r>
              <w:rPr>
                <w:noProof/>
                <w:webHidden/>
              </w:rPr>
              <w:fldChar w:fldCharType="separate"/>
            </w:r>
            <w:r w:rsidR="00090BE6">
              <w:rPr>
                <w:noProof/>
                <w:webHidden/>
              </w:rPr>
              <w:t>12</w:t>
            </w:r>
            <w:r>
              <w:rPr>
                <w:noProof/>
                <w:webHidden/>
              </w:rPr>
              <w:fldChar w:fldCharType="end"/>
            </w:r>
          </w:hyperlink>
        </w:p>
        <w:p w:rsidR="003F7501" w:rsidRDefault="003F7501">
          <w:pPr>
            <w:pStyle w:val="TDC1"/>
            <w:tabs>
              <w:tab w:val="right" w:leader="dot" w:pos="8494"/>
            </w:tabs>
            <w:rPr>
              <w:rFonts w:eastAsiaTheme="minorEastAsia"/>
              <w:noProof/>
              <w:lang w:val="es-AR" w:eastAsia="es-AR"/>
            </w:rPr>
          </w:pPr>
          <w:hyperlink w:anchor="_Toc402511471" w:history="1">
            <w:r w:rsidRPr="00DC75E5">
              <w:rPr>
                <w:rStyle w:val="Hipervnculo"/>
                <w:noProof/>
              </w:rPr>
              <w:t>MODELO DE ARQUTECTURA/DEPLIEGUE</w:t>
            </w:r>
            <w:r>
              <w:rPr>
                <w:noProof/>
                <w:webHidden/>
              </w:rPr>
              <w:tab/>
            </w:r>
            <w:r>
              <w:rPr>
                <w:noProof/>
                <w:webHidden/>
              </w:rPr>
              <w:fldChar w:fldCharType="begin"/>
            </w:r>
            <w:r>
              <w:rPr>
                <w:noProof/>
                <w:webHidden/>
              </w:rPr>
              <w:instrText xml:space="preserve"> PAGEREF _Toc402511471 \h </w:instrText>
            </w:r>
            <w:r>
              <w:rPr>
                <w:noProof/>
                <w:webHidden/>
              </w:rPr>
            </w:r>
            <w:r>
              <w:rPr>
                <w:noProof/>
                <w:webHidden/>
              </w:rPr>
              <w:fldChar w:fldCharType="separate"/>
            </w:r>
            <w:r w:rsidR="00090BE6">
              <w:rPr>
                <w:noProof/>
                <w:webHidden/>
              </w:rPr>
              <w:t>15</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72" w:history="1">
            <w:r w:rsidRPr="00DC75E5">
              <w:rPr>
                <w:rStyle w:val="Hipervnculo"/>
                <w:noProof/>
              </w:rPr>
              <w:t>Servidor</w:t>
            </w:r>
            <w:r>
              <w:rPr>
                <w:noProof/>
                <w:webHidden/>
              </w:rPr>
              <w:tab/>
            </w:r>
            <w:r>
              <w:rPr>
                <w:noProof/>
                <w:webHidden/>
              </w:rPr>
              <w:fldChar w:fldCharType="begin"/>
            </w:r>
            <w:r>
              <w:rPr>
                <w:noProof/>
                <w:webHidden/>
              </w:rPr>
              <w:instrText xml:space="preserve"> PAGEREF _Toc402511472 \h </w:instrText>
            </w:r>
            <w:r>
              <w:rPr>
                <w:noProof/>
                <w:webHidden/>
              </w:rPr>
            </w:r>
            <w:r>
              <w:rPr>
                <w:noProof/>
                <w:webHidden/>
              </w:rPr>
              <w:fldChar w:fldCharType="separate"/>
            </w:r>
            <w:r w:rsidR="00090BE6">
              <w:rPr>
                <w:noProof/>
                <w:webHidden/>
              </w:rPr>
              <w:t>15</w:t>
            </w:r>
            <w:r>
              <w:rPr>
                <w:noProof/>
                <w:webHidden/>
              </w:rPr>
              <w:fldChar w:fldCharType="end"/>
            </w:r>
          </w:hyperlink>
        </w:p>
        <w:p w:rsidR="003F7501" w:rsidRDefault="003F7501">
          <w:pPr>
            <w:pStyle w:val="TDC3"/>
            <w:tabs>
              <w:tab w:val="left" w:pos="880"/>
              <w:tab w:val="right" w:leader="dot" w:pos="8494"/>
            </w:tabs>
            <w:rPr>
              <w:rFonts w:eastAsiaTheme="minorEastAsia"/>
              <w:noProof/>
              <w:lang w:val="es-AR" w:eastAsia="es-AR"/>
            </w:rPr>
          </w:pPr>
          <w:hyperlink w:anchor="_Toc402511473" w:history="1">
            <w:r w:rsidRPr="00DC75E5">
              <w:rPr>
                <w:rStyle w:val="Hipervnculo"/>
                <w:rFonts w:ascii="Symbol" w:hAnsi="Symbol"/>
                <w:noProof/>
              </w:rPr>
              <w:t></w:t>
            </w:r>
            <w:r>
              <w:rPr>
                <w:rFonts w:eastAsiaTheme="minorEastAsia"/>
                <w:noProof/>
                <w:lang w:val="es-AR" w:eastAsia="es-AR"/>
              </w:rPr>
              <w:tab/>
            </w:r>
            <w:r w:rsidRPr="00DC75E5">
              <w:rPr>
                <w:rStyle w:val="Hipervnculo"/>
                <w:noProof/>
              </w:rPr>
              <w:t>Presentación</w:t>
            </w:r>
            <w:r>
              <w:rPr>
                <w:noProof/>
                <w:webHidden/>
              </w:rPr>
              <w:tab/>
            </w:r>
            <w:r>
              <w:rPr>
                <w:noProof/>
                <w:webHidden/>
              </w:rPr>
              <w:fldChar w:fldCharType="begin"/>
            </w:r>
            <w:r>
              <w:rPr>
                <w:noProof/>
                <w:webHidden/>
              </w:rPr>
              <w:instrText xml:space="preserve"> PAGEREF _Toc402511473 \h </w:instrText>
            </w:r>
            <w:r>
              <w:rPr>
                <w:noProof/>
                <w:webHidden/>
              </w:rPr>
            </w:r>
            <w:r>
              <w:rPr>
                <w:noProof/>
                <w:webHidden/>
              </w:rPr>
              <w:fldChar w:fldCharType="separate"/>
            </w:r>
            <w:r w:rsidR="00090BE6">
              <w:rPr>
                <w:noProof/>
                <w:webHidden/>
              </w:rPr>
              <w:t>15</w:t>
            </w:r>
            <w:r>
              <w:rPr>
                <w:noProof/>
                <w:webHidden/>
              </w:rPr>
              <w:fldChar w:fldCharType="end"/>
            </w:r>
          </w:hyperlink>
        </w:p>
        <w:p w:rsidR="003F7501" w:rsidRDefault="003F7501">
          <w:pPr>
            <w:pStyle w:val="TDC3"/>
            <w:tabs>
              <w:tab w:val="left" w:pos="880"/>
              <w:tab w:val="right" w:leader="dot" w:pos="8494"/>
            </w:tabs>
            <w:rPr>
              <w:rFonts w:eastAsiaTheme="minorEastAsia"/>
              <w:noProof/>
              <w:lang w:val="es-AR" w:eastAsia="es-AR"/>
            </w:rPr>
          </w:pPr>
          <w:hyperlink w:anchor="_Toc402511474" w:history="1">
            <w:r w:rsidRPr="00DC75E5">
              <w:rPr>
                <w:rStyle w:val="Hipervnculo"/>
                <w:rFonts w:ascii="Symbol" w:hAnsi="Symbol"/>
                <w:noProof/>
              </w:rPr>
              <w:t></w:t>
            </w:r>
            <w:r>
              <w:rPr>
                <w:rFonts w:eastAsiaTheme="minorEastAsia"/>
                <w:noProof/>
                <w:lang w:val="es-AR" w:eastAsia="es-AR"/>
              </w:rPr>
              <w:tab/>
            </w:r>
            <w:r w:rsidRPr="00DC75E5">
              <w:rPr>
                <w:rStyle w:val="Hipervnculo"/>
                <w:noProof/>
              </w:rPr>
              <w:t>Negocio</w:t>
            </w:r>
            <w:r>
              <w:rPr>
                <w:noProof/>
                <w:webHidden/>
              </w:rPr>
              <w:tab/>
            </w:r>
            <w:r>
              <w:rPr>
                <w:noProof/>
                <w:webHidden/>
              </w:rPr>
              <w:fldChar w:fldCharType="begin"/>
            </w:r>
            <w:r>
              <w:rPr>
                <w:noProof/>
                <w:webHidden/>
              </w:rPr>
              <w:instrText xml:space="preserve"> PAGEREF _Toc402511474 \h </w:instrText>
            </w:r>
            <w:r>
              <w:rPr>
                <w:noProof/>
                <w:webHidden/>
              </w:rPr>
            </w:r>
            <w:r>
              <w:rPr>
                <w:noProof/>
                <w:webHidden/>
              </w:rPr>
              <w:fldChar w:fldCharType="separate"/>
            </w:r>
            <w:r w:rsidR="00090BE6">
              <w:rPr>
                <w:noProof/>
                <w:webHidden/>
              </w:rPr>
              <w:t>15</w:t>
            </w:r>
            <w:r>
              <w:rPr>
                <w:noProof/>
                <w:webHidden/>
              </w:rPr>
              <w:fldChar w:fldCharType="end"/>
            </w:r>
          </w:hyperlink>
        </w:p>
        <w:p w:rsidR="003F7501" w:rsidRDefault="003F7501">
          <w:pPr>
            <w:pStyle w:val="TDC3"/>
            <w:tabs>
              <w:tab w:val="left" w:pos="880"/>
              <w:tab w:val="right" w:leader="dot" w:pos="8494"/>
            </w:tabs>
            <w:rPr>
              <w:rFonts w:eastAsiaTheme="minorEastAsia"/>
              <w:noProof/>
              <w:lang w:val="es-AR" w:eastAsia="es-AR"/>
            </w:rPr>
          </w:pPr>
          <w:hyperlink w:anchor="_Toc402511475" w:history="1">
            <w:r w:rsidRPr="00DC75E5">
              <w:rPr>
                <w:rStyle w:val="Hipervnculo"/>
                <w:rFonts w:ascii="Symbol" w:hAnsi="Symbol"/>
                <w:noProof/>
              </w:rPr>
              <w:t></w:t>
            </w:r>
            <w:r>
              <w:rPr>
                <w:rFonts w:eastAsiaTheme="minorEastAsia"/>
                <w:noProof/>
                <w:lang w:val="es-AR" w:eastAsia="es-AR"/>
              </w:rPr>
              <w:tab/>
            </w:r>
            <w:r w:rsidRPr="00DC75E5">
              <w:rPr>
                <w:rStyle w:val="Hipervnculo"/>
                <w:noProof/>
              </w:rPr>
              <w:t>Entity Framework</w:t>
            </w:r>
            <w:r>
              <w:rPr>
                <w:noProof/>
                <w:webHidden/>
              </w:rPr>
              <w:tab/>
            </w:r>
            <w:r>
              <w:rPr>
                <w:noProof/>
                <w:webHidden/>
              </w:rPr>
              <w:fldChar w:fldCharType="begin"/>
            </w:r>
            <w:r>
              <w:rPr>
                <w:noProof/>
                <w:webHidden/>
              </w:rPr>
              <w:instrText xml:space="preserve"> PAGEREF _Toc402511475 \h </w:instrText>
            </w:r>
            <w:r>
              <w:rPr>
                <w:noProof/>
                <w:webHidden/>
              </w:rPr>
            </w:r>
            <w:r>
              <w:rPr>
                <w:noProof/>
                <w:webHidden/>
              </w:rPr>
              <w:fldChar w:fldCharType="separate"/>
            </w:r>
            <w:r w:rsidR="00090BE6">
              <w:rPr>
                <w:noProof/>
                <w:webHidden/>
              </w:rPr>
              <w:t>15</w:t>
            </w:r>
            <w:r>
              <w:rPr>
                <w:noProof/>
                <w:webHidden/>
              </w:rPr>
              <w:fldChar w:fldCharType="end"/>
            </w:r>
          </w:hyperlink>
        </w:p>
        <w:p w:rsidR="003F7501" w:rsidRDefault="003F7501">
          <w:pPr>
            <w:pStyle w:val="TDC3"/>
            <w:tabs>
              <w:tab w:val="left" w:pos="880"/>
              <w:tab w:val="right" w:leader="dot" w:pos="8494"/>
            </w:tabs>
            <w:rPr>
              <w:rFonts w:eastAsiaTheme="minorEastAsia"/>
              <w:noProof/>
              <w:lang w:val="es-AR" w:eastAsia="es-AR"/>
            </w:rPr>
          </w:pPr>
          <w:hyperlink w:anchor="_Toc402511476" w:history="1">
            <w:r w:rsidRPr="00DC75E5">
              <w:rPr>
                <w:rStyle w:val="Hipervnculo"/>
                <w:rFonts w:ascii="Symbol" w:hAnsi="Symbol"/>
                <w:noProof/>
              </w:rPr>
              <w:t></w:t>
            </w:r>
            <w:r>
              <w:rPr>
                <w:rFonts w:eastAsiaTheme="minorEastAsia"/>
                <w:noProof/>
                <w:lang w:val="es-AR" w:eastAsia="es-AR"/>
              </w:rPr>
              <w:tab/>
            </w:r>
            <w:r w:rsidRPr="00DC75E5">
              <w:rPr>
                <w:rStyle w:val="Hipervnculo"/>
                <w:noProof/>
              </w:rPr>
              <w:t>SQL Server</w:t>
            </w:r>
            <w:r>
              <w:rPr>
                <w:noProof/>
                <w:webHidden/>
              </w:rPr>
              <w:tab/>
            </w:r>
            <w:r>
              <w:rPr>
                <w:noProof/>
                <w:webHidden/>
              </w:rPr>
              <w:fldChar w:fldCharType="begin"/>
            </w:r>
            <w:r>
              <w:rPr>
                <w:noProof/>
                <w:webHidden/>
              </w:rPr>
              <w:instrText xml:space="preserve"> PAGEREF _Toc402511476 \h </w:instrText>
            </w:r>
            <w:r>
              <w:rPr>
                <w:noProof/>
                <w:webHidden/>
              </w:rPr>
            </w:r>
            <w:r>
              <w:rPr>
                <w:noProof/>
                <w:webHidden/>
              </w:rPr>
              <w:fldChar w:fldCharType="separate"/>
            </w:r>
            <w:r w:rsidR="00090BE6">
              <w:rPr>
                <w:noProof/>
                <w:webHidden/>
              </w:rPr>
              <w:t>16</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77" w:history="1">
            <w:r w:rsidRPr="00DC75E5">
              <w:rPr>
                <w:rStyle w:val="Hipervnculo"/>
                <w:noProof/>
              </w:rPr>
              <w:t>Cliente Web</w:t>
            </w:r>
            <w:r>
              <w:rPr>
                <w:noProof/>
                <w:webHidden/>
              </w:rPr>
              <w:tab/>
            </w:r>
            <w:r>
              <w:rPr>
                <w:noProof/>
                <w:webHidden/>
              </w:rPr>
              <w:fldChar w:fldCharType="begin"/>
            </w:r>
            <w:r>
              <w:rPr>
                <w:noProof/>
                <w:webHidden/>
              </w:rPr>
              <w:instrText xml:space="preserve"> PAGEREF _Toc402511477 \h </w:instrText>
            </w:r>
            <w:r>
              <w:rPr>
                <w:noProof/>
                <w:webHidden/>
              </w:rPr>
            </w:r>
            <w:r>
              <w:rPr>
                <w:noProof/>
                <w:webHidden/>
              </w:rPr>
              <w:fldChar w:fldCharType="separate"/>
            </w:r>
            <w:r w:rsidR="00090BE6">
              <w:rPr>
                <w:noProof/>
                <w:webHidden/>
              </w:rPr>
              <w:t>16</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78" w:history="1">
            <w:r w:rsidRPr="00DC75E5">
              <w:rPr>
                <w:rStyle w:val="Hipervnculo"/>
                <w:noProof/>
              </w:rPr>
              <w:t>Cliente Móvil</w:t>
            </w:r>
            <w:r>
              <w:rPr>
                <w:noProof/>
                <w:webHidden/>
              </w:rPr>
              <w:tab/>
            </w:r>
            <w:r>
              <w:rPr>
                <w:noProof/>
                <w:webHidden/>
              </w:rPr>
              <w:fldChar w:fldCharType="begin"/>
            </w:r>
            <w:r>
              <w:rPr>
                <w:noProof/>
                <w:webHidden/>
              </w:rPr>
              <w:instrText xml:space="preserve"> PAGEREF _Toc402511478 \h </w:instrText>
            </w:r>
            <w:r>
              <w:rPr>
                <w:noProof/>
                <w:webHidden/>
              </w:rPr>
            </w:r>
            <w:r>
              <w:rPr>
                <w:noProof/>
                <w:webHidden/>
              </w:rPr>
              <w:fldChar w:fldCharType="separate"/>
            </w:r>
            <w:r w:rsidR="00090BE6">
              <w:rPr>
                <w:noProof/>
                <w:webHidden/>
              </w:rPr>
              <w:t>16</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79" w:history="1">
            <w:r w:rsidRPr="00DC75E5">
              <w:rPr>
                <w:rStyle w:val="Hipervnculo"/>
                <w:noProof/>
              </w:rPr>
              <w:t>SEGURIDAD</w:t>
            </w:r>
            <w:r>
              <w:rPr>
                <w:noProof/>
                <w:webHidden/>
              </w:rPr>
              <w:tab/>
            </w:r>
            <w:r>
              <w:rPr>
                <w:noProof/>
                <w:webHidden/>
              </w:rPr>
              <w:fldChar w:fldCharType="begin"/>
            </w:r>
            <w:r>
              <w:rPr>
                <w:noProof/>
                <w:webHidden/>
              </w:rPr>
              <w:instrText xml:space="preserve"> PAGEREF _Toc402511479 \h </w:instrText>
            </w:r>
            <w:r>
              <w:rPr>
                <w:noProof/>
                <w:webHidden/>
              </w:rPr>
            </w:r>
            <w:r>
              <w:rPr>
                <w:noProof/>
                <w:webHidden/>
              </w:rPr>
              <w:fldChar w:fldCharType="separate"/>
            </w:r>
            <w:r w:rsidR="00090BE6">
              <w:rPr>
                <w:noProof/>
                <w:webHidden/>
              </w:rPr>
              <w:t>16</w:t>
            </w:r>
            <w:r>
              <w:rPr>
                <w:noProof/>
                <w:webHidden/>
              </w:rPr>
              <w:fldChar w:fldCharType="end"/>
            </w:r>
          </w:hyperlink>
        </w:p>
        <w:p w:rsidR="003F7501" w:rsidRDefault="003F7501">
          <w:pPr>
            <w:pStyle w:val="TDC1"/>
            <w:tabs>
              <w:tab w:val="right" w:leader="dot" w:pos="8494"/>
            </w:tabs>
            <w:rPr>
              <w:rFonts w:eastAsiaTheme="minorEastAsia"/>
              <w:noProof/>
              <w:lang w:val="es-AR" w:eastAsia="es-AR"/>
            </w:rPr>
          </w:pPr>
          <w:hyperlink w:anchor="_Toc402511480" w:history="1">
            <w:r w:rsidRPr="00DC75E5">
              <w:rPr>
                <w:rStyle w:val="Hipervnculo"/>
                <w:noProof/>
              </w:rPr>
              <w:t>MODELO DE ARQUTECTURA AJAX</w:t>
            </w:r>
            <w:r>
              <w:rPr>
                <w:noProof/>
                <w:webHidden/>
              </w:rPr>
              <w:tab/>
            </w:r>
            <w:r>
              <w:rPr>
                <w:noProof/>
                <w:webHidden/>
              </w:rPr>
              <w:fldChar w:fldCharType="begin"/>
            </w:r>
            <w:r>
              <w:rPr>
                <w:noProof/>
                <w:webHidden/>
              </w:rPr>
              <w:instrText xml:space="preserve"> PAGEREF _Toc402511480 \h </w:instrText>
            </w:r>
            <w:r>
              <w:rPr>
                <w:noProof/>
                <w:webHidden/>
              </w:rPr>
            </w:r>
            <w:r>
              <w:rPr>
                <w:noProof/>
                <w:webHidden/>
              </w:rPr>
              <w:fldChar w:fldCharType="separate"/>
            </w:r>
            <w:r w:rsidR="00090BE6">
              <w:rPr>
                <w:noProof/>
                <w:webHidden/>
              </w:rPr>
              <w:t>17</w:t>
            </w:r>
            <w:r>
              <w:rPr>
                <w:noProof/>
                <w:webHidden/>
              </w:rPr>
              <w:fldChar w:fldCharType="end"/>
            </w:r>
          </w:hyperlink>
        </w:p>
        <w:p w:rsidR="003F7501" w:rsidRDefault="003F7501">
          <w:pPr>
            <w:pStyle w:val="TDC1"/>
            <w:tabs>
              <w:tab w:val="right" w:leader="dot" w:pos="8494"/>
            </w:tabs>
            <w:rPr>
              <w:rFonts w:eastAsiaTheme="minorEastAsia"/>
              <w:noProof/>
              <w:lang w:val="es-AR" w:eastAsia="es-AR"/>
            </w:rPr>
          </w:pPr>
          <w:hyperlink w:anchor="_Toc402511481" w:history="1">
            <w:r w:rsidRPr="00DC75E5">
              <w:rPr>
                <w:rStyle w:val="Hipervnculo"/>
                <w:noProof/>
              </w:rPr>
              <w:t>MODELO DE COMPONENTES</w:t>
            </w:r>
            <w:r>
              <w:rPr>
                <w:noProof/>
                <w:webHidden/>
              </w:rPr>
              <w:tab/>
            </w:r>
            <w:r>
              <w:rPr>
                <w:noProof/>
                <w:webHidden/>
              </w:rPr>
              <w:fldChar w:fldCharType="begin"/>
            </w:r>
            <w:r>
              <w:rPr>
                <w:noProof/>
                <w:webHidden/>
              </w:rPr>
              <w:instrText xml:space="preserve"> PAGEREF _Toc402511481 \h </w:instrText>
            </w:r>
            <w:r>
              <w:rPr>
                <w:noProof/>
                <w:webHidden/>
              </w:rPr>
            </w:r>
            <w:r>
              <w:rPr>
                <w:noProof/>
                <w:webHidden/>
              </w:rPr>
              <w:fldChar w:fldCharType="separate"/>
            </w:r>
            <w:r w:rsidR="00090BE6">
              <w:rPr>
                <w:noProof/>
                <w:webHidden/>
              </w:rPr>
              <w:t>18</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82" w:history="1">
            <w:r w:rsidRPr="00DC75E5">
              <w:rPr>
                <w:rStyle w:val="Hipervnculo"/>
                <w:noProof/>
              </w:rPr>
              <w:t>Vista de Componentes</w:t>
            </w:r>
            <w:r>
              <w:rPr>
                <w:noProof/>
                <w:webHidden/>
              </w:rPr>
              <w:tab/>
            </w:r>
            <w:r>
              <w:rPr>
                <w:noProof/>
                <w:webHidden/>
              </w:rPr>
              <w:fldChar w:fldCharType="begin"/>
            </w:r>
            <w:r>
              <w:rPr>
                <w:noProof/>
                <w:webHidden/>
              </w:rPr>
              <w:instrText xml:space="preserve"> PAGEREF _Toc402511482 \h </w:instrText>
            </w:r>
            <w:r>
              <w:rPr>
                <w:noProof/>
                <w:webHidden/>
              </w:rPr>
            </w:r>
            <w:r>
              <w:rPr>
                <w:noProof/>
                <w:webHidden/>
              </w:rPr>
              <w:fldChar w:fldCharType="separate"/>
            </w:r>
            <w:r w:rsidR="00090BE6">
              <w:rPr>
                <w:noProof/>
                <w:webHidden/>
              </w:rPr>
              <w:t>18</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83" w:history="1">
            <w:r w:rsidRPr="00DC75E5">
              <w:rPr>
                <w:rStyle w:val="Hipervnculo"/>
                <w:noProof/>
              </w:rPr>
              <w:t>Vista de Datos</w:t>
            </w:r>
            <w:r>
              <w:rPr>
                <w:noProof/>
                <w:webHidden/>
              </w:rPr>
              <w:tab/>
            </w:r>
            <w:r>
              <w:rPr>
                <w:noProof/>
                <w:webHidden/>
              </w:rPr>
              <w:fldChar w:fldCharType="begin"/>
            </w:r>
            <w:r>
              <w:rPr>
                <w:noProof/>
                <w:webHidden/>
              </w:rPr>
              <w:instrText xml:space="preserve"> PAGEREF _Toc402511483 \h </w:instrText>
            </w:r>
            <w:r>
              <w:rPr>
                <w:noProof/>
                <w:webHidden/>
              </w:rPr>
            </w:r>
            <w:r>
              <w:rPr>
                <w:noProof/>
                <w:webHidden/>
              </w:rPr>
              <w:fldChar w:fldCharType="separate"/>
            </w:r>
            <w:r w:rsidR="00090BE6">
              <w:rPr>
                <w:noProof/>
                <w:webHidden/>
              </w:rPr>
              <w:t>19</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84" w:history="1">
            <w:r w:rsidRPr="00DC75E5">
              <w:rPr>
                <w:rStyle w:val="Hipervnculo"/>
                <w:noProof/>
              </w:rPr>
              <w:t>Vista de Negocio</w:t>
            </w:r>
            <w:r>
              <w:rPr>
                <w:noProof/>
                <w:webHidden/>
              </w:rPr>
              <w:tab/>
            </w:r>
            <w:r>
              <w:rPr>
                <w:noProof/>
                <w:webHidden/>
              </w:rPr>
              <w:fldChar w:fldCharType="begin"/>
            </w:r>
            <w:r>
              <w:rPr>
                <w:noProof/>
                <w:webHidden/>
              </w:rPr>
              <w:instrText xml:space="preserve"> PAGEREF _Toc402511484 \h </w:instrText>
            </w:r>
            <w:r>
              <w:rPr>
                <w:noProof/>
                <w:webHidden/>
              </w:rPr>
            </w:r>
            <w:r>
              <w:rPr>
                <w:noProof/>
                <w:webHidden/>
              </w:rPr>
              <w:fldChar w:fldCharType="separate"/>
            </w:r>
            <w:r w:rsidR="00090BE6">
              <w:rPr>
                <w:noProof/>
                <w:webHidden/>
              </w:rPr>
              <w:t>20</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85" w:history="1">
            <w:r w:rsidRPr="00DC75E5">
              <w:rPr>
                <w:rStyle w:val="Hipervnculo"/>
                <w:noProof/>
              </w:rPr>
              <w:t>Vista de Entidades</w:t>
            </w:r>
            <w:r>
              <w:rPr>
                <w:noProof/>
                <w:webHidden/>
              </w:rPr>
              <w:tab/>
            </w:r>
            <w:r>
              <w:rPr>
                <w:noProof/>
                <w:webHidden/>
              </w:rPr>
              <w:fldChar w:fldCharType="begin"/>
            </w:r>
            <w:r>
              <w:rPr>
                <w:noProof/>
                <w:webHidden/>
              </w:rPr>
              <w:instrText xml:space="preserve"> PAGEREF _Toc402511485 \h </w:instrText>
            </w:r>
            <w:r>
              <w:rPr>
                <w:noProof/>
                <w:webHidden/>
              </w:rPr>
            </w:r>
            <w:r>
              <w:rPr>
                <w:noProof/>
                <w:webHidden/>
              </w:rPr>
              <w:fldChar w:fldCharType="separate"/>
            </w:r>
            <w:r w:rsidR="00090BE6">
              <w:rPr>
                <w:noProof/>
                <w:webHidden/>
              </w:rPr>
              <w:t>21</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86" w:history="1">
            <w:r w:rsidRPr="00DC75E5">
              <w:rPr>
                <w:rStyle w:val="Hipervnculo"/>
                <w:noProof/>
              </w:rPr>
              <w:t>Vista de ReglasdeNegocio</w:t>
            </w:r>
            <w:r>
              <w:rPr>
                <w:noProof/>
                <w:webHidden/>
              </w:rPr>
              <w:tab/>
            </w:r>
            <w:r>
              <w:rPr>
                <w:noProof/>
                <w:webHidden/>
              </w:rPr>
              <w:fldChar w:fldCharType="begin"/>
            </w:r>
            <w:r>
              <w:rPr>
                <w:noProof/>
                <w:webHidden/>
              </w:rPr>
              <w:instrText xml:space="preserve"> PAGEREF _Toc402511486 \h </w:instrText>
            </w:r>
            <w:r>
              <w:rPr>
                <w:noProof/>
                <w:webHidden/>
              </w:rPr>
            </w:r>
            <w:r>
              <w:rPr>
                <w:noProof/>
                <w:webHidden/>
              </w:rPr>
              <w:fldChar w:fldCharType="separate"/>
            </w:r>
            <w:r w:rsidR="00090BE6">
              <w:rPr>
                <w:noProof/>
                <w:webHidden/>
              </w:rPr>
              <w:t>22</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87" w:history="1">
            <w:r w:rsidRPr="00DC75E5">
              <w:rPr>
                <w:rStyle w:val="Hipervnculo"/>
                <w:noProof/>
              </w:rPr>
              <w:t>Vista de WebService</w:t>
            </w:r>
            <w:r>
              <w:rPr>
                <w:noProof/>
                <w:webHidden/>
              </w:rPr>
              <w:tab/>
            </w:r>
            <w:r>
              <w:rPr>
                <w:noProof/>
                <w:webHidden/>
              </w:rPr>
              <w:fldChar w:fldCharType="begin"/>
            </w:r>
            <w:r>
              <w:rPr>
                <w:noProof/>
                <w:webHidden/>
              </w:rPr>
              <w:instrText xml:space="preserve"> PAGEREF _Toc402511487 \h </w:instrText>
            </w:r>
            <w:r>
              <w:rPr>
                <w:noProof/>
                <w:webHidden/>
              </w:rPr>
            </w:r>
            <w:r>
              <w:rPr>
                <w:noProof/>
                <w:webHidden/>
              </w:rPr>
              <w:fldChar w:fldCharType="separate"/>
            </w:r>
            <w:r w:rsidR="00090BE6">
              <w:rPr>
                <w:noProof/>
                <w:webHidden/>
              </w:rPr>
              <w:t>23</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88" w:history="1">
            <w:r w:rsidRPr="00DC75E5">
              <w:rPr>
                <w:rStyle w:val="Hipervnculo"/>
                <w:noProof/>
              </w:rPr>
              <w:t>Vista de Presentación</w:t>
            </w:r>
            <w:r>
              <w:rPr>
                <w:noProof/>
                <w:webHidden/>
              </w:rPr>
              <w:tab/>
            </w:r>
            <w:r>
              <w:rPr>
                <w:noProof/>
                <w:webHidden/>
              </w:rPr>
              <w:fldChar w:fldCharType="begin"/>
            </w:r>
            <w:r>
              <w:rPr>
                <w:noProof/>
                <w:webHidden/>
              </w:rPr>
              <w:instrText xml:space="preserve"> PAGEREF _Toc402511488 \h </w:instrText>
            </w:r>
            <w:r>
              <w:rPr>
                <w:noProof/>
                <w:webHidden/>
              </w:rPr>
            </w:r>
            <w:r>
              <w:rPr>
                <w:noProof/>
                <w:webHidden/>
              </w:rPr>
              <w:fldChar w:fldCharType="separate"/>
            </w:r>
            <w:r w:rsidR="00090BE6">
              <w:rPr>
                <w:noProof/>
                <w:webHidden/>
              </w:rPr>
              <w:t>24</w:t>
            </w:r>
            <w:r>
              <w:rPr>
                <w:noProof/>
                <w:webHidden/>
              </w:rPr>
              <w:fldChar w:fldCharType="end"/>
            </w:r>
          </w:hyperlink>
        </w:p>
        <w:p w:rsidR="003F7501" w:rsidRDefault="003F7501">
          <w:pPr>
            <w:pStyle w:val="TDC1"/>
            <w:tabs>
              <w:tab w:val="right" w:leader="dot" w:pos="8494"/>
            </w:tabs>
            <w:rPr>
              <w:rFonts w:eastAsiaTheme="minorEastAsia"/>
              <w:noProof/>
              <w:lang w:val="es-AR" w:eastAsia="es-AR"/>
            </w:rPr>
          </w:pPr>
          <w:hyperlink w:anchor="_Toc402511489" w:history="1">
            <w:r w:rsidRPr="00DC75E5">
              <w:rPr>
                <w:rStyle w:val="Hipervnculo"/>
                <w:noProof/>
              </w:rPr>
              <w:t>MODELO DE PATRONES</w:t>
            </w:r>
            <w:r>
              <w:rPr>
                <w:noProof/>
                <w:webHidden/>
              </w:rPr>
              <w:tab/>
            </w:r>
            <w:r>
              <w:rPr>
                <w:noProof/>
                <w:webHidden/>
              </w:rPr>
              <w:fldChar w:fldCharType="begin"/>
            </w:r>
            <w:r>
              <w:rPr>
                <w:noProof/>
                <w:webHidden/>
              </w:rPr>
              <w:instrText xml:space="preserve"> PAGEREF _Toc402511489 \h </w:instrText>
            </w:r>
            <w:r>
              <w:rPr>
                <w:noProof/>
                <w:webHidden/>
              </w:rPr>
            </w:r>
            <w:r>
              <w:rPr>
                <w:noProof/>
                <w:webHidden/>
              </w:rPr>
              <w:fldChar w:fldCharType="separate"/>
            </w:r>
            <w:r w:rsidR="00090BE6">
              <w:rPr>
                <w:noProof/>
                <w:webHidden/>
              </w:rPr>
              <w:t>25</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90" w:history="1">
            <w:r w:rsidRPr="00DC75E5">
              <w:rPr>
                <w:rStyle w:val="Hipervnculo"/>
                <w:noProof/>
              </w:rPr>
              <w:t>Singleton</w:t>
            </w:r>
            <w:r>
              <w:rPr>
                <w:noProof/>
                <w:webHidden/>
              </w:rPr>
              <w:tab/>
            </w:r>
            <w:r>
              <w:rPr>
                <w:noProof/>
                <w:webHidden/>
              </w:rPr>
              <w:fldChar w:fldCharType="begin"/>
            </w:r>
            <w:r>
              <w:rPr>
                <w:noProof/>
                <w:webHidden/>
              </w:rPr>
              <w:instrText xml:space="preserve"> PAGEREF _Toc402511490 \h </w:instrText>
            </w:r>
            <w:r>
              <w:rPr>
                <w:noProof/>
                <w:webHidden/>
              </w:rPr>
            </w:r>
            <w:r>
              <w:rPr>
                <w:noProof/>
                <w:webHidden/>
              </w:rPr>
              <w:fldChar w:fldCharType="separate"/>
            </w:r>
            <w:r w:rsidR="00090BE6">
              <w:rPr>
                <w:noProof/>
                <w:webHidden/>
              </w:rPr>
              <w:t>25</w:t>
            </w:r>
            <w:r>
              <w:rPr>
                <w:noProof/>
                <w:webHidden/>
              </w:rPr>
              <w:fldChar w:fldCharType="end"/>
            </w:r>
          </w:hyperlink>
        </w:p>
        <w:p w:rsidR="003F7501" w:rsidRDefault="003F7501">
          <w:pPr>
            <w:pStyle w:val="TDC2"/>
            <w:tabs>
              <w:tab w:val="right" w:leader="dot" w:pos="8494"/>
            </w:tabs>
            <w:rPr>
              <w:rFonts w:eastAsiaTheme="minorEastAsia"/>
              <w:noProof/>
              <w:lang w:val="es-AR" w:eastAsia="es-AR"/>
            </w:rPr>
          </w:pPr>
          <w:hyperlink w:anchor="_Toc402511491" w:history="1">
            <w:r w:rsidRPr="00DC75E5">
              <w:rPr>
                <w:rStyle w:val="Hipervnculo"/>
                <w:noProof/>
              </w:rPr>
              <w:t>Repositorio</w:t>
            </w:r>
            <w:r>
              <w:rPr>
                <w:noProof/>
                <w:webHidden/>
              </w:rPr>
              <w:tab/>
            </w:r>
            <w:r>
              <w:rPr>
                <w:noProof/>
                <w:webHidden/>
              </w:rPr>
              <w:fldChar w:fldCharType="begin"/>
            </w:r>
            <w:r>
              <w:rPr>
                <w:noProof/>
                <w:webHidden/>
              </w:rPr>
              <w:instrText xml:space="preserve"> PAGEREF _Toc402511491 \h </w:instrText>
            </w:r>
            <w:r>
              <w:rPr>
                <w:noProof/>
                <w:webHidden/>
              </w:rPr>
            </w:r>
            <w:r>
              <w:rPr>
                <w:noProof/>
                <w:webHidden/>
              </w:rPr>
              <w:fldChar w:fldCharType="separate"/>
            </w:r>
            <w:r w:rsidR="00090BE6">
              <w:rPr>
                <w:noProof/>
                <w:webHidden/>
              </w:rPr>
              <w:t>26</w:t>
            </w:r>
            <w:r>
              <w:rPr>
                <w:noProof/>
                <w:webHidden/>
              </w:rPr>
              <w:fldChar w:fldCharType="end"/>
            </w:r>
          </w:hyperlink>
        </w:p>
        <w:p w:rsidR="00060D43" w:rsidRPr="008A30D5" w:rsidRDefault="005D2E4F" w:rsidP="00060D43">
          <w:pPr>
            <w:rPr>
              <w:lang w:val="es-ES"/>
            </w:rPr>
          </w:pPr>
          <w:r w:rsidRPr="008A30D5">
            <w:rPr>
              <w:lang w:val="es-ES"/>
            </w:rPr>
            <w:fldChar w:fldCharType="end"/>
          </w:r>
        </w:p>
      </w:sdtContent>
    </w:sdt>
    <w:p w:rsidR="00C87FC4" w:rsidRPr="008A30D5" w:rsidRDefault="00C87FC4"/>
    <w:p w:rsidR="00BE656E" w:rsidRPr="008A30D5" w:rsidRDefault="00BE656E" w:rsidP="003317F8">
      <w:pPr>
        <w:pStyle w:val="Ttulo1"/>
      </w:pPr>
      <w:r w:rsidRPr="008A30D5">
        <w:br w:type="page"/>
      </w:r>
      <w:bookmarkStart w:id="10" w:name="_Toc402511463"/>
      <w:r w:rsidR="008A30D5">
        <w:lastRenderedPageBreak/>
        <w:t>INTRODUCCIÓN</w:t>
      </w:r>
      <w:bookmarkEnd w:id="10"/>
    </w:p>
    <w:p w:rsidR="00474E4E" w:rsidRDefault="00BE656E" w:rsidP="00BE656E">
      <w:r w:rsidRPr="008A30D5">
        <w:t xml:space="preserve">El </w:t>
      </w:r>
      <w:r w:rsidR="00474E4E">
        <w:t>presente</w:t>
      </w:r>
      <w:r w:rsidRPr="008A30D5">
        <w:t xml:space="preserve"> documento</w:t>
      </w:r>
      <w:r w:rsidR="00474E4E">
        <w:t xml:space="preserve"> técnico constituye parte del desarrollo e implementación del Sistema GeoParking. L</w:t>
      </w:r>
      <w:r w:rsidRPr="008A30D5">
        <w:t>o que</w:t>
      </w:r>
      <w:r w:rsidR="00474E4E">
        <w:t xml:space="preserve"> se podrá observar es</w:t>
      </w:r>
      <w:r w:rsidRPr="008A30D5">
        <w:t xml:space="preserve"> la distribución de los principales componentes utilizados y los cuales componen el sistema GeoParking. </w:t>
      </w:r>
    </w:p>
    <w:p w:rsidR="00474E4E" w:rsidRDefault="00474E4E" w:rsidP="00BE656E">
      <w:r>
        <w:t xml:space="preserve">Describe el modelamiento del sistema en entorno Web como así también el entorno </w:t>
      </w:r>
      <w:r w:rsidR="0095780A">
        <w:t>Móvil</w:t>
      </w:r>
      <w:r>
        <w:t>, como parte complementaria de la Arquitectura del Sistema. El modelamiento incluye tres perspectivas para describir el sistema, las cuales son:</w:t>
      </w:r>
    </w:p>
    <w:p w:rsidR="00474E4E" w:rsidRDefault="00474E4E" w:rsidP="00474E4E">
      <w:pPr>
        <w:pStyle w:val="Prrafodelista"/>
        <w:numPr>
          <w:ilvl w:val="0"/>
          <w:numId w:val="9"/>
        </w:numPr>
      </w:pPr>
      <w:r>
        <w:t>El Modelo de Negocio</w:t>
      </w:r>
    </w:p>
    <w:p w:rsidR="00474E4E" w:rsidRDefault="00474E4E" w:rsidP="00474E4E">
      <w:pPr>
        <w:pStyle w:val="Prrafodelista"/>
        <w:numPr>
          <w:ilvl w:val="0"/>
          <w:numId w:val="9"/>
        </w:numPr>
      </w:pPr>
      <w:r>
        <w:t>El Modelo de Arquitectura</w:t>
      </w:r>
    </w:p>
    <w:p w:rsidR="00474E4E" w:rsidRDefault="00474E4E" w:rsidP="0095780A">
      <w:pPr>
        <w:pStyle w:val="Prrafodelista"/>
        <w:numPr>
          <w:ilvl w:val="0"/>
          <w:numId w:val="9"/>
        </w:numPr>
      </w:pPr>
      <w:r>
        <w:t>El Modelo de Comportamiento</w:t>
      </w:r>
    </w:p>
    <w:p w:rsidR="0095780A" w:rsidRDefault="0095780A" w:rsidP="0095780A">
      <w:r>
        <w:t>En síntesis el presente documento, comprende a estructura del sistema GeoParking, cuya descripción y diseño considera el ingreso de datos e información, la manera en que estos estarán almacenados, la forma en que se procesaran y analizaran , y la forma en la información será presentada al usuario final</w:t>
      </w:r>
    </w:p>
    <w:p w:rsidR="00BE656E" w:rsidRPr="008A30D5" w:rsidRDefault="00BE656E" w:rsidP="00BE656E">
      <w:r w:rsidRPr="008A30D5">
        <w:t xml:space="preserve">Las imágenes a continuación son </w:t>
      </w:r>
      <w:r w:rsidR="0095780A">
        <w:t>diagramas de modelos</w:t>
      </w:r>
      <w:r w:rsidRPr="008A30D5">
        <w:t xml:space="preserve"> que tratan de esquematizar la forma en que se estructura</w:t>
      </w:r>
      <w:r w:rsidR="0095780A">
        <w:t xml:space="preserve"> y se comporta el sistema </w:t>
      </w:r>
      <w:r w:rsidR="008467D2">
        <w:t>GeoParking</w:t>
      </w:r>
      <w:r w:rsidRPr="008A30D5">
        <w:t>.</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1" w:name="_Toc402511464"/>
      <w:r w:rsidRPr="008A30D5">
        <w:lastRenderedPageBreak/>
        <w:t>MODELO DE NEGOCIO</w:t>
      </w:r>
      <w:bookmarkEnd w:id="11"/>
    </w:p>
    <w:p w:rsidR="009B6279" w:rsidRPr="008A30D5" w:rsidRDefault="009B6279" w:rsidP="009B6279">
      <w:r w:rsidRPr="008A30D5">
        <w:rPr>
          <w:noProof/>
          <w:lang w:val="es-AR" w:eastAsia="es-AR"/>
        </w:rPr>
        <w:drawing>
          <wp:inline distT="0" distB="0" distL="0" distR="0">
            <wp:extent cx="5342943" cy="4230765"/>
            <wp:effectExtent l="38100" t="57150" r="105357" b="93585"/>
            <wp:docPr id="14" name="Imagen 14" descr="C:\Users\Lukas\AppData\Local\Microsoft\Windows\INetCache\Content.Word\Diagrama de Clases del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kas\AppData\Local\Microsoft\Windows\INetCache\Content.Word\Diagrama de Clases del Negoci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7621" cy="4226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2C6" w:rsidRDefault="00E83E18" w:rsidP="00BA42C6">
      <w:r>
        <w:t>Como se puede observar el modelo negocio esta apuntado a abarcar todos aquellos elementos y características que se destacan en el negocio al que apunta</w:t>
      </w:r>
      <w:r w:rsidR="008467D2">
        <w:t xml:space="preserve"> el sistema</w:t>
      </w:r>
      <w:r>
        <w:t xml:space="preserve"> GeoParking. </w:t>
      </w:r>
    </w:p>
    <w:p w:rsidR="00E83E18" w:rsidRDefault="00E83E18" w:rsidP="00BA42C6">
      <w:r>
        <w:t>El elemento principal de este negocio es la “Playa de Estacionamiento” y de ella es que derivan los demás conformando sus características principales.</w:t>
      </w:r>
      <w:r w:rsidR="008467D2">
        <w:t xml:space="preserve"> El dominio del negocio que se plantea en el modelo es el del estacionamiento de vehículos particulares en playas de estacionamiento. Es hacia ese dominio, que trata de intervenir GeoParking para dar solución a problemas  y mejoras en el manejo de información.</w:t>
      </w:r>
    </w:p>
    <w:p w:rsidR="00E83E18" w:rsidRPr="008A30D5" w:rsidRDefault="00E83E18" w:rsidP="00BA42C6">
      <w:r>
        <w:t>Y como todo sistema el modelo de negocio también abarca el usuario, el cual es quien interactúa con esos elementos y puede generar u obtener información a partir de los mismos.</w:t>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E656E" w:rsidRPr="008A30D5" w:rsidRDefault="00BA42C6" w:rsidP="00BA42C6">
      <w:pPr>
        <w:pStyle w:val="Ttulo1"/>
        <w:jc w:val="center"/>
      </w:pPr>
      <w:bookmarkStart w:id="12" w:name="_Toc402511465"/>
      <w:r w:rsidRPr="008A30D5">
        <w:lastRenderedPageBreak/>
        <w:t>MODELO DE INTERACCION</w:t>
      </w:r>
      <w:bookmarkEnd w:id="12"/>
    </w:p>
    <w:p w:rsidR="00BA42C6"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0C3F9D" w:rsidRPr="008A30D5" w:rsidRDefault="000C3F9D" w:rsidP="00BA42C6">
      <w:r>
        <w:t>EL objetivo de estos diagramas es brindar una trazabilidad a nivel de código que permita a simple vista observar, captar y analizar el impacto el cambio de alguno de los componentes  intervinientes en cada funcionalidad, permitiéndole todo esto, obtener una visión más precisa del impacto de los cambios a realizar.</w:t>
      </w:r>
    </w:p>
    <w:p w:rsidR="001864AF" w:rsidRDefault="001864AF">
      <w:pPr>
        <w:spacing w:before="0" w:after="160" w:line="259" w:lineRule="auto"/>
        <w:jc w:val="left"/>
        <w:rPr>
          <w:rFonts w:asciiTheme="majorHAnsi" w:eastAsiaTheme="majorEastAsia" w:hAnsiTheme="majorHAnsi" w:cstheme="majorBidi"/>
          <w:b/>
          <w:bCs/>
          <w:sz w:val="24"/>
        </w:rPr>
      </w:pPr>
      <w:r>
        <w:br w:type="page"/>
      </w:r>
    </w:p>
    <w:p w:rsidR="003317F8" w:rsidRDefault="003317F8" w:rsidP="003317F8">
      <w:pPr>
        <w:pStyle w:val="Ttulo3"/>
      </w:pPr>
      <w:bookmarkStart w:id="13" w:name="_Toc402511466"/>
      <w:r w:rsidRPr="008A30D5">
        <w:lastRenderedPageBreak/>
        <w:t>Búsqueda Playas por Ciudad</w:t>
      </w:r>
      <w:r w:rsidR="00397977">
        <w:t xml:space="preserve"> </w:t>
      </w:r>
      <w:r w:rsidR="00A008A5">
        <w:t>–</w:t>
      </w:r>
      <w:r w:rsidR="00397977">
        <w:t xml:space="preserve"> Web</w:t>
      </w:r>
      <w:bookmarkEnd w:id="13"/>
    </w:p>
    <w:p w:rsidR="00D73368" w:rsidRDefault="00A008A5" w:rsidP="00A008A5">
      <w:r>
        <w:t xml:space="preserve">Aquí el usuario web introduce una ciudad y se realiza una búsqueda de las playas de estacionamiento que existan en esa ciudad. </w:t>
      </w:r>
    </w:p>
    <w:p w:rsidR="00D73368" w:rsidRDefault="00D73368" w:rsidP="00A008A5">
      <w:r>
        <w:t>La petición se realiza en la página “Index” (página de inicio del sistema)</w:t>
      </w:r>
      <w:r w:rsidR="00A008A5">
        <w:t>.</w:t>
      </w:r>
      <w:r>
        <w:t xml:space="preserve"> Esta última envía a la página encargada de las búsquedas, la ciudad que ingreso el usuario, y la página “BusquedaPlaya” es la que se encarga de comenzar la búsqueda. </w:t>
      </w:r>
    </w:p>
    <w:p w:rsidR="00D73368" w:rsidRDefault="00D73368" w:rsidP="00A008A5">
      <w:r>
        <w:t>Se conecta con el gestor encargado de manejar las búsquedas de playas de estacionamiento y le envía la ciudad donde quiere recuperar las playas.</w:t>
      </w:r>
    </w:p>
    <w:p w:rsidR="00A008A5" w:rsidRPr="00A008A5" w:rsidRDefault="00D73368" w:rsidP="00A008A5">
      <w:r>
        <w:t>Como último paso el gestor retorna las playas resultantes de la búsqueda hacia la página de visualización para el usuario.</w:t>
      </w:r>
    </w:p>
    <w:p w:rsidR="003317F8" w:rsidRPr="008A30D5" w:rsidRDefault="003317F8" w:rsidP="003317F8">
      <w:r w:rsidRPr="008A30D5">
        <w:rPr>
          <w:noProof/>
          <w:lang w:val="es-AR" w:eastAsia="es-AR"/>
        </w:rPr>
        <w:drawing>
          <wp:inline distT="0" distB="0" distL="0" distR="0">
            <wp:extent cx="5269070" cy="2631512"/>
            <wp:effectExtent l="38100" t="57150" r="122080" b="92638"/>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8776" cy="2631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rFonts w:asciiTheme="majorHAnsi" w:eastAsiaTheme="majorEastAsia" w:hAnsiTheme="majorHAnsi" w:cstheme="majorBidi"/>
          <w:b/>
          <w:bCs/>
          <w:sz w:val="24"/>
        </w:rPr>
      </w:pPr>
      <w:r>
        <w:br w:type="page"/>
      </w:r>
    </w:p>
    <w:p w:rsidR="003317F8" w:rsidRDefault="00EE0546" w:rsidP="003317F8">
      <w:pPr>
        <w:pStyle w:val="Ttulo3"/>
        <w:rPr>
          <w:lang w:val="es-AR"/>
        </w:rPr>
      </w:pPr>
      <w:bookmarkStart w:id="14" w:name="_Toc402511467"/>
      <w:r>
        <w:rPr>
          <w:lang w:val="es-AR"/>
        </w:rPr>
        <w:lastRenderedPageBreak/>
        <w:t>B</w:t>
      </w:r>
      <w:r w:rsidRPr="008A30D5">
        <w:rPr>
          <w:lang w:val="es-AR"/>
        </w:rPr>
        <w:t>úsqueda</w:t>
      </w:r>
      <w:r w:rsidR="003317F8" w:rsidRPr="008A30D5">
        <w:rPr>
          <w:lang w:val="es-AR"/>
        </w:rPr>
        <w:t xml:space="preserve"> de Playas por Ciudad por Filtro</w:t>
      </w:r>
      <w:r w:rsidR="00397977">
        <w:rPr>
          <w:lang w:val="es-AR"/>
        </w:rPr>
        <w:t xml:space="preserve"> </w:t>
      </w:r>
      <w:r w:rsidR="00ED7007">
        <w:rPr>
          <w:lang w:val="es-AR"/>
        </w:rPr>
        <w:t>–</w:t>
      </w:r>
      <w:r w:rsidR="00397977">
        <w:rPr>
          <w:lang w:val="es-AR"/>
        </w:rPr>
        <w:t xml:space="preserve"> Web</w:t>
      </w:r>
      <w:bookmarkEnd w:id="14"/>
    </w:p>
    <w:p w:rsidR="00ED7007" w:rsidRDefault="00ED7007" w:rsidP="00ED7007">
      <w:r>
        <w:t xml:space="preserve">Aquí el usuario web selecciona una serie de filtros y se realiza una búsqueda de las playas de estacionamiento que existan con esas características. </w:t>
      </w:r>
    </w:p>
    <w:p w:rsidR="00ED7007" w:rsidRDefault="00ED7007" w:rsidP="00ED7007">
      <w:r>
        <w:t>La petición se realiza en la página “BusquedaPlaya”. Esta última se conecta con el gestor encargado de manejar las búsquedas de playas de estacionamiento y le envía los parámetros (filtros) para realizar la búsqueda de las playas que concuerden con ese criterio.</w:t>
      </w:r>
    </w:p>
    <w:p w:rsidR="00ED7007" w:rsidRPr="00A008A5" w:rsidRDefault="00ED7007" w:rsidP="00ED7007">
      <w:r>
        <w:t>Como último paso el gestor retorna las playas resultantes de la búsqueda hacia la página de visualización para el usuario.</w:t>
      </w:r>
    </w:p>
    <w:p w:rsidR="00ED7007" w:rsidRPr="00ED7007" w:rsidRDefault="00ED7007" w:rsidP="00ED7007">
      <w:pPr>
        <w:rPr>
          <w:lang w:val="es-AR"/>
        </w:rPr>
      </w:pPr>
    </w:p>
    <w:p w:rsidR="00ED7007" w:rsidRDefault="003317F8" w:rsidP="00ED7007">
      <w:pPr>
        <w:rPr>
          <w:b/>
          <w:sz w:val="24"/>
          <w:lang w:val="es-AR"/>
        </w:rPr>
      </w:pPr>
      <w:r w:rsidRPr="008A30D5">
        <w:rPr>
          <w:noProof/>
          <w:lang w:val="es-AR" w:eastAsia="es-AR"/>
        </w:rPr>
        <w:drawing>
          <wp:inline distT="0" distB="0" distL="0" distR="0">
            <wp:extent cx="5294741" cy="2805728"/>
            <wp:effectExtent l="38100" t="57150" r="115459" b="89872"/>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9247" cy="2808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b/>
          <w:sz w:val="24"/>
          <w:lang w:val="es-AR"/>
        </w:rPr>
      </w:pPr>
      <w:r>
        <w:rPr>
          <w:b/>
          <w:sz w:val="24"/>
          <w:lang w:val="es-AR"/>
        </w:rPr>
        <w:br w:type="page"/>
      </w:r>
    </w:p>
    <w:p w:rsidR="003317F8" w:rsidRPr="00516F24" w:rsidRDefault="003317F8" w:rsidP="00ED7007">
      <w:pPr>
        <w:rPr>
          <w:rFonts w:asciiTheme="majorHAnsi" w:hAnsiTheme="majorHAnsi"/>
          <w:b/>
          <w:sz w:val="24"/>
          <w:lang w:val="es-AR"/>
        </w:rPr>
      </w:pPr>
      <w:r w:rsidRPr="00516F24">
        <w:rPr>
          <w:rFonts w:asciiTheme="majorHAnsi" w:hAnsiTheme="majorHAnsi"/>
          <w:b/>
          <w:sz w:val="24"/>
          <w:lang w:val="es-AR"/>
        </w:rPr>
        <w:lastRenderedPageBreak/>
        <w:t>Login de Usuario</w:t>
      </w:r>
      <w:r w:rsidR="00397977" w:rsidRPr="00516F24">
        <w:rPr>
          <w:rFonts w:asciiTheme="majorHAnsi" w:hAnsiTheme="majorHAnsi"/>
          <w:b/>
          <w:sz w:val="24"/>
          <w:lang w:val="es-AR"/>
        </w:rPr>
        <w:t xml:space="preserve"> </w:t>
      </w:r>
      <w:r w:rsidR="00ED7007" w:rsidRPr="00516F24">
        <w:rPr>
          <w:rFonts w:asciiTheme="majorHAnsi" w:hAnsiTheme="majorHAnsi"/>
          <w:b/>
          <w:sz w:val="24"/>
          <w:lang w:val="es-AR"/>
        </w:rPr>
        <w:t>–</w:t>
      </w:r>
      <w:r w:rsidR="00397977" w:rsidRPr="00516F24">
        <w:rPr>
          <w:rFonts w:asciiTheme="majorHAnsi" w:hAnsiTheme="majorHAnsi"/>
          <w:b/>
          <w:sz w:val="24"/>
          <w:lang w:val="es-AR"/>
        </w:rPr>
        <w:t xml:space="preserve"> Web</w:t>
      </w:r>
    </w:p>
    <w:p w:rsidR="009721FD" w:rsidRDefault="009721FD" w:rsidP="00ED7007">
      <w:pPr>
        <w:rPr>
          <w:lang w:val="es-AR"/>
        </w:rPr>
      </w:pPr>
      <w:r w:rsidRPr="009721FD">
        <w:rPr>
          <w:u w:val="single"/>
          <w:lang w:val="es-AR"/>
        </w:rPr>
        <w:t>Inicio de Sesión</w:t>
      </w:r>
      <w:r>
        <w:rPr>
          <w:lang w:val="es-AR"/>
        </w:rPr>
        <w:t>: Aquí el usuario web selecciona la opción de ingresar al sistema, y se le muestra un ventana donde deberá ingresar usuario y contraseña correspondientes. Una vez enviada la petición de logeo el sistema primero validara que los datos requeridos (usuario y contraseña) estén completos y con el formato correcto.</w:t>
      </w:r>
    </w:p>
    <w:p w:rsidR="00ED7007" w:rsidRDefault="009721FD" w:rsidP="00ED7007">
      <w:pPr>
        <w:rPr>
          <w:lang w:val="es-AR"/>
        </w:rPr>
      </w:pPr>
      <w:r>
        <w:rPr>
          <w:lang w:val="es-AR"/>
        </w:rPr>
        <w:t>Una vez validados en la página, se envían dichos datos al servidor para que sean validados y se inicie la nueva sesión del usuario si es que los datos aportados fueron validados correctamente.</w:t>
      </w:r>
    </w:p>
    <w:p w:rsidR="009721FD" w:rsidRDefault="009721FD" w:rsidP="00ED7007">
      <w:pPr>
        <w:rPr>
          <w:lang w:val="es-AR"/>
        </w:rPr>
      </w:pPr>
    </w:p>
    <w:p w:rsidR="009721FD" w:rsidRDefault="009721FD" w:rsidP="00ED7007">
      <w:pPr>
        <w:rPr>
          <w:lang w:val="es-AR"/>
        </w:rPr>
      </w:pPr>
      <w:r w:rsidRPr="009721FD">
        <w:rPr>
          <w:u w:val="single"/>
          <w:lang w:val="es-AR"/>
        </w:rPr>
        <w:t>Cierre de Sesión</w:t>
      </w:r>
      <w:r>
        <w:rPr>
          <w:lang w:val="es-AR"/>
        </w:rPr>
        <w:t>: Aquí el usuario web selecciona la opción cerrar sesión y el sistema toma los datos de la sesión actual y elimina del sistema la misma.</w:t>
      </w:r>
    </w:p>
    <w:p w:rsidR="009721FD" w:rsidRPr="009721FD" w:rsidRDefault="009721FD" w:rsidP="00ED7007">
      <w:pPr>
        <w:rPr>
          <w:lang w:val="es-AR"/>
        </w:rPr>
      </w:pPr>
    </w:p>
    <w:p w:rsidR="003317F8" w:rsidRDefault="003317F8" w:rsidP="003317F8">
      <w:pPr>
        <w:rPr>
          <w:lang w:val="es-AR"/>
        </w:rPr>
      </w:pPr>
      <w:r w:rsidRPr="008A30D5">
        <w:rPr>
          <w:noProof/>
          <w:lang w:val="es-AR" w:eastAsia="es-AR"/>
        </w:rPr>
        <w:drawing>
          <wp:inline distT="0" distB="0" distL="0" distR="0">
            <wp:extent cx="5646069" cy="4976489"/>
            <wp:effectExtent l="38100" t="57150" r="107031" b="90811"/>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8707" cy="49788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9721FD" w:rsidP="003317F8">
      <w:pPr>
        <w:pStyle w:val="Ttulo3"/>
        <w:rPr>
          <w:lang w:val="es-AR"/>
        </w:rPr>
      </w:pPr>
      <w:bookmarkStart w:id="15" w:name="_Toc402511468"/>
      <w:r>
        <w:rPr>
          <w:lang w:val="es-AR"/>
        </w:rPr>
        <w:lastRenderedPageBreak/>
        <w:t>R</w:t>
      </w:r>
      <w:r w:rsidR="003317F8" w:rsidRPr="008A30D5">
        <w:rPr>
          <w:lang w:val="es-AR"/>
        </w:rPr>
        <w:t>egistro de Usuario</w:t>
      </w:r>
      <w:r w:rsidR="00397977">
        <w:rPr>
          <w:lang w:val="es-AR"/>
        </w:rPr>
        <w:t xml:space="preserve"> - Web</w:t>
      </w:r>
      <w:bookmarkEnd w:id="15"/>
    </w:p>
    <w:p w:rsidR="009721FD" w:rsidRDefault="009721FD" w:rsidP="009721FD">
      <w:pPr>
        <w:rPr>
          <w:lang w:val="es-AR"/>
        </w:rPr>
      </w:pPr>
      <w:r>
        <w:rPr>
          <w:lang w:val="es-AR"/>
        </w:rPr>
        <w:t>Aquí el usuario desea ingresar al sistema, y como no posee datos de acceso, selecciona la opción de registrarse. En ese momento se le muestra una ventana donde deberá ingresar los datos para la registración. Se realiza una validación de que los datos solicitados estén completos y en el formato correcto.</w:t>
      </w:r>
    </w:p>
    <w:p w:rsidR="009721FD" w:rsidRDefault="009721FD" w:rsidP="009721FD">
      <w:pPr>
        <w:rPr>
          <w:lang w:val="es-AR"/>
        </w:rPr>
      </w:pPr>
      <w:r>
        <w:rPr>
          <w:lang w:val="es-AR"/>
        </w:rPr>
        <w:t>Una vez validados, se envía los datos al servidor donde se realiza una nueva validación, en este caso ya de consistencia con la información ya almacenada en el sistema. Un ejemplo de esos controles es de usuario existente en el sistema.</w:t>
      </w:r>
    </w:p>
    <w:p w:rsidR="009721FD" w:rsidRPr="009721FD" w:rsidRDefault="009721FD" w:rsidP="009721FD">
      <w:pPr>
        <w:rPr>
          <w:lang w:val="es-AR"/>
        </w:rPr>
      </w:pPr>
      <w:r>
        <w:rPr>
          <w:lang w:val="es-AR"/>
        </w:rPr>
        <w:t xml:space="preserve">Con el control realizado y validado, se procede  la creación del nuevo usuario en el sistema y se emite un mensaje de registración </w:t>
      </w:r>
      <w:r w:rsidR="00516F24">
        <w:rPr>
          <w:lang w:val="es-AR"/>
        </w:rPr>
        <w:t>exitosa</w:t>
      </w:r>
      <w:r>
        <w:rPr>
          <w:lang w:val="es-AR"/>
        </w:rPr>
        <w:t>.</w:t>
      </w:r>
    </w:p>
    <w:p w:rsidR="003317F8" w:rsidRPr="008A30D5" w:rsidRDefault="003317F8" w:rsidP="003317F8">
      <w:pPr>
        <w:rPr>
          <w:lang w:val="es-AR"/>
        </w:rPr>
      </w:pPr>
      <w:r w:rsidRPr="008A30D5">
        <w:rPr>
          <w:noProof/>
          <w:lang w:val="es-AR" w:eastAsia="es-AR"/>
        </w:rPr>
        <w:drawing>
          <wp:inline distT="0" distB="0" distL="0" distR="0">
            <wp:extent cx="5430544" cy="5311345"/>
            <wp:effectExtent l="38100" t="57150" r="113006" b="98855"/>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5500" cy="5316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79C6" w:rsidRDefault="001A79C6">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3317F8" w:rsidP="003317F8">
      <w:pPr>
        <w:pStyle w:val="Ttulo3"/>
        <w:rPr>
          <w:lang w:val="es-AR"/>
        </w:rPr>
      </w:pPr>
      <w:bookmarkStart w:id="16" w:name="_Toc402511469"/>
      <w:r w:rsidRPr="008A30D5">
        <w:rPr>
          <w:lang w:val="es-AR"/>
        </w:rPr>
        <w:lastRenderedPageBreak/>
        <w:t>Registro de Playa</w:t>
      </w:r>
      <w:r w:rsidR="00397977">
        <w:rPr>
          <w:lang w:val="es-AR"/>
        </w:rPr>
        <w:t xml:space="preserve"> </w:t>
      </w:r>
      <w:r w:rsidR="001A79C6">
        <w:rPr>
          <w:lang w:val="es-AR"/>
        </w:rPr>
        <w:t>–</w:t>
      </w:r>
      <w:r w:rsidR="00397977">
        <w:rPr>
          <w:lang w:val="es-AR"/>
        </w:rPr>
        <w:t xml:space="preserve"> Web</w:t>
      </w:r>
      <w:bookmarkEnd w:id="16"/>
    </w:p>
    <w:p w:rsidR="001A79C6" w:rsidRDefault="00264CAC" w:rsidP="001A79C6">
      <w:pPr>
        <w:rPr>
          <w:lang w:val="es-AR"/>
        </w:rPr>
      </w:pPr>
      <w:r>
        <w:rPr>
          <w:lang w:val="es-AR"/>
        </w:rPr>
        <w:t>Aquí el usuario desea ingresar una nueva playa al sistema y por ello selecciona la opción “Nueva Playa”. En ese momento se le mostrara una ventana donde se le solicitan todos los datos necesarios de la playa de estacionamiento para su registración.</w:t>
      </w:r>
    </w:p>
    <w:p w:rsidR="00264CAC" w:rsidRDefault="00264CAC" w:rsidP="001A79C6">
      <w:pPr>
        <w:rPr>
          <w:lang w:val="es-AR"/>
        </w:rPr>
      </w:pPr>
      <w:r>
        <w:rPr>
          <w:lang w:val="es-AR"/>
        </w:rPr>
        <w:t>Antes de enviar los datos al servidor, se realiza una validación en el cliente donde se evalúa que los datos estén completos, en el formato correcto y consistente entre ellos.</w:t>
      </w:r>
    </w:p>
    <w:p w:rsidR="00264CAC" w:rsidRPr="001A79C6" w:rsidRDefault="00B812E9" w:rsidP="001A79C6">
      <w:pPr>
        <w:rPr>
          <w:lang w:val="es-AR"/>
        </w:rPr>
      </w:pPr>
      <w:r>
        <w:rPr>
          <w:lang w:val="es-AR"/>
        </w:rPr>
        <w:t>Una vez validados en el cliente se envían los datos al servidor para un nuevo control de los mismos a nivel de sistema y si estos son correctos, se registra la playa de estacionamiento y se muestra el mensaje de registración exitosa.</w:t>
      </w:r>
    </w:p>
    <w:p w:rsidR="003317F8" w:rsidRPr="008A30D5" w:rsidRDefault="003317F8" w:rsidP="003317F8">
      <w:pPr>
        <w:rPr>
          <w:lang w:val="es-AR"/>
        </w:rPr>
      </w:pPr>
      <w:r w:rsidRPr="008A30D5">
        <w:rPr>
          <w:noProof/>
          <w:lang w:val="es-AR" w:eastAsia="es-AR"/>
        </w:rPr>
        <w:drawing>
          <wp:inline distT="0" distB="0" distL="0" distR="0">
            <wp:extent cx="5443367" cy="3689474"/>
            <wp:effectExtent l="38100" t="57150" r="119233" b="101476"/>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6992" cy="36919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pStyle w:val="Ttulo3"/>
        <w:rPr>
          <w:lang w:val="es-AR"/>
        </w:rPr>
      </w:pPr>
      <w:bookmarkStart w:id="17" w:name="_Toc402511470"/>
      <w:r>
        <w:rPr>
          <w:lang w:val="es-AR"/>
        </w:rPr>
        <w:lastRenderedPageBreak/>
        <w:t>Consulta Playas – Móvil</w:t>
      </w:r>
      <w:bookmarkEnd w:id="17"/>
    </w:p>
    <w:p w:rsidR="00397977" w:rsidRDefault="00397977" w:rsidP="00397977">
      <w:pPr>
        <w:rPr>
          <w:lang w:val="es-AR"/>
        </w:rPr>
      </w:pPr>
      <w:r>
        <w:rPr>
          <w:noProof/>
          <w:lang w:val="es-AR" w:eastAsia="es-AR"/>
        </w:rPr>
        <w:drawing>
          <wp:inline distT="0" distB="0" distL="0" distR="0">
            <wp:extent cx="5688729" cy="6455848"/>
            <wp:effectExtent l="38100" t="57150" r="121521" b="97352"/>
            <wp:docPr id="7" name="Imagen 7" descr="C:\Users\Lukas\AppData\Local\Microsoft\Windows\INetCache\Content.Word\Movil_ConsultaPlay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AppData\Local\Microsoft\Windows\INetCache\Content.Word\Movil_ConsultaPlayas.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8709" cy="645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F7501" w:rsidRDefault="003F7501" w:rsidP="00397977">
      <w:pPr>
        <w:rPr>
          <w:b/>
          <w:sz w:val="24"/>
          <w:lang w:val="es-AR"/>
        </w:rPr>
      </w:pPr>
    </w:p>
    <w:p w:rsidR="003F7501" w:rsidRDefault="003F7501" w:rsidP="00397977">
      <w:pPr>
        <w:rPr>
          <w:b/>
          <w:sz w:val="24"/>
          <w:lang w:val="es-AR"/>
        </w:rPr>
      </w:pPr>
    </w:p>
    <w:p w:rsidR="003F7501" w:rsidRDefault="003F7501" w:rsidP="00397977">
      <w:pPr>
        <w:rPr>
          <w:b/>
          <w:sz w:val="24"/>
          <w:lang w:val="es-AR"/>
        </w:rPr>
      </w:pPr>
    </w:p>
    <w:p w:rsidR="00397977" w:rsidRPr="00397977" w:rsidRDefault="00397977" w:rsidP="00397977">
      <w:pPr>
        <w:rPr>
          <w:b/>
          <w:sz w:val="24"/>
          <w:lang w:val="es-AR"/>
        </w:rPr>
      </w:pPr>
      <w:r w:rsidRPr="00397977">
        <w:rPr>
          <w:b/>
          <w:sz w:val="24"/>
          <w:lang w:val="es-AR"/>
        </w:rPr>
        <w:lastRenderedPageBreak/>
        <w:t xml:space="preserve">Guardar Configuración – Móvil </w:t>
      </w:r>
    </w:p>
    <w:p w:rsidR="00397977" w:rsidRPr="00397977" w:rsidRDefault="00397977" w:rsidP="00397977">
      <w:pPr>
        <w:rPr>
          <w:b/>
          <w:sz w:val="24"/>
          <w:lang w:val="es-AR"/>
        </w:rPr>
      </w:pPr>
      <w:r>
        <w:rPr>
          <w:b/>
          <w:noProof/>
          <w:sz w:val="24"/>
          <w:lang w:val="es-AR" w:eastAsia="es-AR"/>
        </w:rPr>
        <w:drawing>
          <wp:inline distT="0" distB="0" distL="0" distR="0">
            <wp:extent cx="5362748" cy="2853431"/>
            <wp:effectExtent l="38100" t="57150" r="123652" b="99319"/>
            <wp:docPr id="17" name="Imagen 17" descr="C:\Users\Lukas\AppData\Local\Microsoft\Windows\INetCache\Content.Word\Movil_Guardar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Movil_GuardarConfiguracion.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9165" cy="285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Pr="00397977" w:rsidRDefault="00397977" w:rsidP="00397977">
      <w:pPr>
        <w:rPr>
          <w:b/>
          <w:sz w:val="24"/>
          <w:lang w:val="es-AR"/>
        </w:rPr>
      </w:pPr>
      <w:r w:rsidRPr="00397977">
        <w:rPr>
          <w:b/>
          <w:sz w:val="24"/>
          <w:lang w:val="es-AR"/>
        </w:rPr>
        <w:t>Guardar Vehículo – Móvil</w:t>
      </w:r>
    </w:p>
    <w:p w:rsidR="00397977" w:rsidRDefault="00397977" w:rsidP="00397977">
      <w:pPr>
        <w:rPr>
          <w:lang w:val="es-AR"/>
        </w:rPr>
      </w:pPr>
      <w:r>
        <w:rPr>
          <w:noProof/>
          <w:lang w:val="es-AR" w:eastAsia="es-AR"/>
        </w:rPr>
        <w:drawing>
          <wp:inline distT="0" distB="0" distL="0" distR="0">
            <wp:extent cx="4909185" cy="4474210"/>
            <wp:effectExtent l="76200" t="76200" r="139065" b="135890"/>
            <wp:docPr id="18" name="Imagen 18" descr="C:\Users\Lukas\AppData\Local\Microsoft\Windows\INetCache\Content.Word\Movil_Guard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Movil_GuardarVehiculo.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9185" cy="4474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lang w:val="es-AR"/>
        </w:rPr>
      </w:pPr>
    </w:p>
    <w:p w:rsidR="003F7501" w:rsidRDefault="003F7501" w:rsidP="00397977">
      <w:pPr>
        <w:rPr>
          <w:b/>
          <w:sz w:val="24"/>
          <w:lang w:val="es-AR"/>
        </w:rPr>
      </w:pPr>
    </w:p>
    <w:p w:rsidR="00397977" w:rsidRPr="00397977" w:rsidRDefault="00397977" w:rsidP="00397977">
      <w:pPr>
        <w:rPr>
          <w:b/>
          <w:sz w:val="24"/>
          <w:lang w:val="es-AR"/>
        </w:rPr>
      </w:pPr>
      <w:r w:rsidRPr="00397977">
        <w:rPr>
          <w:b/>
          <w:sz w:val="24"/>
          <w:lang w:val="es-AR"/>
        </w:rPr>
        <w:lastRenderedPageBreak/>
        <w:t>Dirigirse a Vehículo – Móvil</w:t>
      </w:r>
    </w:p>
    <w:p w:rsidR="00397977" w:rsidRPr="00397977" w:rsidRDefault="00397977" w:rsidP="00397977">
      <w:pPr>
        <w:rPr>
          <w:lang w:val="es-AR"/>
        </w:rPr>
      </w:pPr>
      <w:r>
        <w:rPr>
          <w:noProof/>
          <w:lang w:val="es-AR" w:eastAsia="es-AR"/>
        </w:rPr>
        <w:drawing>
          <wp:inline distT="0" distB="0" distL="0" distR="0">
            <wp:extent cx="5261869" cy="2560740"/>
            <wp:effectExtent l="38100" t="57150" r="110231" b="87210"/>
            <wp:docPr id="19" name="Imagen 19" descr="C:\Users\Lukas\AppData\Local\Microsoft\Windows\INetCache\Content.Word\dirigirseA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dirigirseAVehiculo.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1649" cy="256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8" w:name="_Toc402511471"/>
      <w:r w:rsidRPr="008A30D5">
        <w:lastRenderedPageBreak/>
        <w:t>MODELO DE ARQUTECTURA</w:t>
      </w:r>
      <w:r w:rsidR="00376084" w:rsidRPr="008A30D5">
        <w:t>/DEPLIEGUE</w:t>
      </w:r>
      <w:bookmarkEnd w:id="18"/>
    </w:p>
    <w:p w:rsidR="002053D1" w:rsidRPr="008A30D5" w:rsidRDefault="003F7501" w:rsidP="002053D1">
      <w:r>
        <w:rPr>
          <w:noProof/>
          <w:lang w:val="es-AR" w:eastAsia="es-AR"/>
        </w:rPr>
        <w:drawing>
          <wp:anchor distT="0" distB="0" distL="114300" distR="114300" simplePos="0" relativeHeight="251658240" behindDoc="0" locked="0" layoutInCell="1" allowOverlap="1">
            <wp:simplePos x="0" y="0"/>
            <wp:positionH relativeFrom="column">
              <wp:posOffset>-302895</wp:posOffset>
            </wp:positionH>
            <wp:positionV relativeFrom="paragraph">
              <wp:posOffset>1139825</wp:posOffset>
            </wp:positionV>
            <wp:extent cx="6125845" cy="3572510"/>
            <wp:effectExtent l="38100" t="57150" r="122555" b="10414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5845" cy="357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053D1" w:rsidRPr="008A30D5">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Pr="008A30D5" w:rsidRDefault="002053D1" w:rsidP="002053D1">
      <w:pPr>
        <w:pStyle w:val="Ttulo2"/>
      </w:pPr>
      <w:bookmarkStart w:id="19" w:name="_Toc402511472"/>
      <w:r w:rsidRPr="008A30D5">
        <w:t>Servidor</w:t>
      </w:r>
      <w:bookmarkEnd w:id="19"/>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20" w:name="_Toc402511473"/>
      <w:r w:rsidRPr="008A30D5">
        <w:rPr>
          <w:rStyle w:val="Ttulo3Car"/>
        </w:rPr>
        <w:t>Presentación</w:t>
      </w:r>
      <w:bookmarkEnd w:id="20"/>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21" w:name="_Toc402511474"/>
      <w:r w:rsidRPr="008A30D5">
        <w:rPr>
          <w:rStyle w:val="Ttulo3Car"/>
        </w:rPr>
        <w:t>Negocio</w:t>
      </w:r>
      <w:bookmarkEnd w:id="21"/>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22" w:name="_Toc402511475"/>
      <w:r w:rsidRPr="008A30D5">
        <w:rPr>
          <w:rStyle w:val="Ttulo3Car"/>
        </w:rPr>
        <w:t>Entity Framework</w:t>
      </w:r>
      <w:bookmarkEnd w:id="22"/>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23" w:name="_Toc402511476"/>
      <w:r w:rsidRPr="008A30D5">
        <w:rPr>
          <w:rStyle w:val="Ttulo3Car"/>
        </w:rPr>
        <w:lastRenderedPageBreak/>
        <w:t>SQL Server</w:t>
      </w:r>
      <w:bookmarkEnd w:id="23"/>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24" w:name="_Toc402511477"/>
      <w:r w:rsidRPr="008A30D5">
        <w:t>Cliente Web</w:t>
      </w:r>
      <w:bookmarkEnd w:id="24"/>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25" w:name="_Toc402511478"/>
      <w:r w:rsidRPr="008A30D5">
        <w:t>Cliente Móvil</w:t>
      </w:r>
      <w:bookmarkEnd w:id="25"/>
    </w:p>
    <w:p w:rsidR="00436A5F" w:rsidRDefault="000E47F4" w:rsidP="000E47F4">
      <w:r w:rsidRPr="008A30D5">
        <w:t xml:space="preserve">Este nodo contendrá la </w:t>
      </w:r>
      <w:r w:rsidRPr="008A30D5">
        <w:rPr>
          <w:b/>
        </w:rPr>
        <w:t>aplicación móvil</w:t>
      </w:r>
      <w:r w:rsidRPr="008A30D5">
        <w:t xml:space="preserve"> desarrollada para que consuma los servicios del Web Service deployado en el Servidor y así podrán brindar las funcionalidades del sistema. </w:t>
      </w:r>
    </w:p>
    <w:p w:rsidR="001329FE" w:rsidRDefault="001329FE" w:rsidP="000E47F4"/>
    <w:p w:rsidR="00516F24" w:rsidRDefault="00516F24" w:rsidP="00516F24">
      <w:pPr>
        <w:pStyle w:val="Ttulo2"/>
      </w:pPr>
      <w:bookmarkStart w:id="26" w:name="_Toc402511479"/>
      <w:r>
        <w:t>SEGURIDAD</w:t>
      </w:r>
      <w:bookmarkEnd w:id="26"/>
    </w:p>
    <w:p w:rsidR="00516F24" w:rsidRDefault="00516F24" w:rsidP="00516F24">
      <w:r>
        <w:t>El manejo de la seguridad de la aplicación en cuanto al acceso de la información que el sistema obtiene, procesa y muestra, está basado en la autenticación de quien se comunica con el sistema ya sea web o desde la aplicación móvil.</w:t>
      </w:r>
    </w:p>
    <w:p w:rsidR="00516F24" w:rsidRDefault="00516F24" w:rsidP="00516F24">
      <w:r>
        <w:t>En cuanto a la aplicación móvil la seguridad de acceso a la información esta manejada por el manejo de roles y permisos para los diferentes usuarios que interactúan con el sistema. Cada funcionalidad está restringida a roles específicos.</w:t>
      </w:r>
    </w:p>
    <w:p w:rsidR="00516F24" w:rsidRPr="001329FE" w:rsidRDefault="00516F24" w:rsidP="00516F24">
      <w:r>
        <w:t>En la aplicación móvil, la obtención de la información que se muestra en la aplicación es obtenida a través de los servicios del componente WebService del sistema. Todas las peticiones que realiza nuestra aplicación móvil envían un clave al servicio web para que valide que es nuestra aplicación la que está realizando esas peticiones y no otra ajena al sistema.</w:t>
      </w:r>
    </w:p>
    <w:p w:rsidR="00516F24" w:rsidRDefault="00516F24" w:rsidP="000E47F4"/>
    <w:p w:rsidR="001329FE" w:rsidRDefault="001329FE" w:rsidP="000E47F4"/>
    <w:p w:rsidR="00436A5F" w:rsidRDefault="00436A5F">
      <w:pPr>
        <w:spacing w:before="0" w:after="160" w:line="259" w:lineRule="auto"/>
        <w:jc w:val="left"/>
      </w:pPr>
      <w:r>
        <w:br w:type="page"/>
      </w:r>
    </w:p>
    <w:p w:rsidR="00436A5F" w:rsidRDefault="00436A5F" w:rsidP="00436A5F">
      <w:pPr>
        <w:pStyle w:val="Ttulo1"/>
        <w:jc w:val="center"/>
      </w:pPr>
      <w:bookmarkStart w:id="27" w:name="_Toc402511480"/>
      <w:r w:rsidRPr="008A30D5">
        <w:lastRenderedPageBreak/>
        <w:t>MODELO DE ARQUTECTURA</w:t>
      </w:r>
      <w:r>
        <w:t xml:space="preserve"> AJAX</w:t>
      </w:r>
      <w:bookmarkEnd w:id="27"/>
    </w:p>
    <w:p w:rsidR="00436A5F" w:rsidRDefault="00436A5F" w:rsidP="00436A5F">
      <w:r>
        <w:t xml:space="preserve">Aquí se trata de mostrar de qué manera se hace uso de la tecnología Ajax en la implementación de nuestro proyecto GeoParking. En el diagrama se puede visualizar los componentes intervinientes </w:t>
      </w:r>
      <w:r w:rsidR="0020212D">
        <w:t>en el flujo de datos.</w:t>
      </w:r>
    </w:p>
    <w:p w:rsidR="00C34A65" w:rsidRPr="00436A5F" w:rsidRDefault="00C34A65" w:rsidP="00C34A65">
      <w:pPr>
        <w:jc w:val="center"/>
      </w:pPr>
      <w:r>
        <w:rPr>
          <w:noProof/>
          <w:lang w:val="es-AR" w:eastAsia="es-AR"/>
        </w:rPr>
        <w:drawing>
          <wp:inline distT="0" distB="0" distL="0" distR="0">
            <wp:extent cx="5827450" cy="7567043"/>
            <wp:effectExtent l="38100" t="57150" r="116150" b="91057"/>
            <wp:docPr id="27" name="Imagen 27" descr="C:\Users\Lukas\Desktop\Vista de despliegue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Desktop\Vista de despliegueAjax.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6023" cy="7565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A5F" w:rsidRPr="00436A5F" w:rsidRDefault="00436A5F" w:rsidP="00436A5F">
      <w:pPr>
        <w:jc w:val="center"/>
      </w:pPr>
    </w:p>
    <w:p w:rsidR="00BE656E" w:rsidRPr="008A30D5" w:rsidRDefault="00BE656E" w:rsidP="000E47F4">
      <w:pPr>
        <w:pStyle w:val="Ttulo1"/>
        <w:jc w:val="center"/>
      </w:pPr>
      <w:bookmarkStart w:id="28" w:name="_Toc402511481"/>
      <w:r w:rsidRPr="008A30D5">
        <w:t>MODELO DE COMPONENTES</w:t>
      </w:r>
      <w:bookmarkEnd w:id="28"/>
    </w:p>
    <w:p w:rsidR="00BE656E" w:rsidRPr="008A30D5" w:rsidRDefault="00BE656E" w:rsidP="00BE656E">
      <w:pPr>
        <w:pStyle w:val="Ttulo2"/>
      </w:pPr>
      <w:bookmarkStart w:id="29" w:name="_Toc402511482"/>
      <w:r w:rsidRPr="008A30D5">
        <w:t>Vista de Componentes</w:t>
      </w:r>
      <w:bookmarkEnd w:id="29"/>
    </w:p>
    <w:p w:rsidR="00BE656E" w:rsidRPr="008A30D5" w:rsidRDefault="00BE656E" w:rsidP="00BE656E">
      <w:r w:rsidRPr="008A30D5">
        <w:t>Aquí se puede observar como</w:t>
      </w:r>
      <w:r w:rsidR="005A4EC0">
        <w:t xml:space="preserve"> en</w:t>
      </w:r>
      <w:r w:rsidRPr="008A30D5">
        <w:t xml:space="preserve"> nuestro sistema el componente principal está constituido o estructura</w:t>
      </w:r>
      <w:r w:rsidR="005A4EC0">
        <w:t>do</w:t>
      </w:r>
      <w:r w:rsidRPr="008A30D5">
        <w:t xml:space="preserve">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r w:rsidR="005A4EC0">
        <w:t>, es lo que normalmente se denomina mapeo objeto relacional</w:t>
      </w:r>
      <w:r w:rsidRPr="008A30D5">
        <w:t>.</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BE656E" w:rsidRPr="008A30D5" w:rsidRDefault="00BE656E" w:rsidP="00BE656E">
      <w:pPr>
        <w:jc w:val="center"/>
      </w:pPr>
      <w:r w:rsidRPr="008A30D5">
        <w:rPr>
          <w:noProof/>
          <w:lang w:val="es-AR" w:eastAsia="es-AR"/>
        </w:rPr>
        <w:drawing>
          <wp:inline distT="0" distB="0" distL="0" distR="0">
            <wp:extent cx="3667125" cy="3644721"/>
            <wp:effectExtent l="76200" t="76200" r="123825" b="127635"/>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9691" cy="365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0" w:name="_Toc402511483"/>
      <w:r w:rsidRPr="008A30D5">
        <w:lastRenderedPageBreak/>
        <w:t>Vista de Datos</w:t>
      </w:r>
      <w:bookmarkEnd w:id="30"/>
    </w:p>
    <w:p w:rsidR="00A14DE9" w:rsidRPr="00A14DE9" w:rsidRDefault="00A14DE9" w:rsidP="00A14DE9">
      <w:pPr>
        <w:jc w:val="center"/>
      </w:pPr>
      <w:r>
        <w:rPr>
          <w:noProof/>
          <w:lang w:val="es-AR" w:eastAsia="es-AR"/>
        </w:rPr>
        <w:drawing>
          <wp:inline distT="0" distB="0" distL="0" distR="0">
            <wp:extent cx="5612130" cy="1821815"/>
            <wp:effectExtent l="76200" t="76200" r="140970" b="1403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612130" cy="1821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está basada en la tecnología Entity Framework, empleando el modelo Codefirst. Para ello</w:t>
      </w:r>
      <w:r w:rsidR="005A4EC0">
        <w:t>,</w:t>
      </w:r>
      <w:r w:rsidRPr="008A30D5">
        <w:t xml:space="preserve">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r w:rsidRPr="008A30D5">
        <w:rPr>
          <w:b/>
        </w:rPr>
        <w:t>Migrations</w:t>
      </w:r>
      <w:r w:rsidRPr="008A30D5">
        <w:t>: este paquete contiene dos clases muy importantes en el funcionamiento de Entity Framework</w:t>
      </w:r>
    </w:p>
    <w:p w:rsidR="00BE656E" w:rsidRPr="008A30D5" w:rsidRDefault="00BE656E" w:rsidP="00BE656E">
      <w:pPr>
        <w:pStyle w:val="Prrafodelista"/>
        <w:numPr>
          <w:ilvl w:val="1"/>
          <w:numId w:val="3"/>
        </w:numPr>
        <w:spacing w:before="0" w:after="200" w:line="276" w:lineRule="auto"/>
      </w:pPr>
      <w:r w:rsidRPr="008A30D5">
        <w:rPr>
          <w:b/>
        </w:rPr>
        <w:t>Configuration.cs</w:t>
      </w:r>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r w:rsidRPr="008A30D5">
        <w:rPr>
          <w:b/>
        </w:rPr>
        <w:t>InitialCreate.cs</w:t>
      </w:r>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r w:rsidRPr="008A30D5">
        <w:rPr>
          <w:b/>
        </w:rPr>
        <w:t>App.config</w:t>
      </w:r>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r w:rsidRPr="008A30D5">
        <w:rPr>
          <w:b/>
        </w:rPr>
        <w:t>ContextoBD.cs</w:t>
      </w:r>
      <w:r w:rsidRPr="008A30D5">
        <w:t>: crea el contexto en memoria en relación a los objetos presentes en la Base de Datos. Establece contexto particulares para cada objeto del sistema.</w:t>
      </w:r>
    </w:p>
    <w:p w:rsidR="00A14DE9" w:rsidRPr="00A14DE9" w:rsidRDefault="00BE656E" w:rsidP="00A14DE9">
      <w:pPr>
        <w:pStyle w:val="Prrafodelista"/>
        <w:numPr>
          <w:ilvl w:val="0"/>
          <w:numId w:val="3"/>
        </w:numPr>
        <w:spacing w:before="0" w:after="200" w:line="276" w:lineRule="auto"/>
        <w:rPr>
          <w:b/>
        </w:rPr>
      </w:pPr>
      <w:r w:rsidRPr="00A14DE9">
        <w:rPr>
          <w:b/>
        </w:rPr>
        <w:t xml:space="preserve">IRepositorio: </w:t>
      </w:r>
      <w:r w:rsidRPr="008A30D5">
        <w:t>interfaz que establece las acciones que se pueden realizar sobre cada objeto del sistema en cada contexto.</w:t>
      </w: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1" w:name="_Toc402511484"/>
      <w:r w:rsidRPr="008A30D5">
        <w:lastRenderedPageBreak/>
        <w:t>Vista de Negocio</w:t>
      </w:r>
      <w:bookmarkEnd w:id="31"/>
    </w:p>
    <w:p w:rsidR="005A4EC0" w:rsidRPr="005A4EC0" w:rsidRDefault="005A4EC0" w:rsidP="005A4EC0">
      <w:pPr>
        <w:jc w:val="center"/>
      </w:pPr>
      <w:r w:rsidRPr="008A30D5">
        <w:rPr>
          <w:noProof/>
          <w:lang w:val="es-AR" w:eastAsia="es-AR"/>
        </w:rPr>
        <w:drawing>
          <wp:inline distT="0" distB="0" distL="0" distR="0">
            <wp:extent cx="5983549" cy="1454334"/>
            <wp:effectExtent l="76200" t="76200" r="132080" b="12700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2165" cy="1456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está estructurada y subdividida en tres paquetes, los cual tienen funcionalidades muy diferentes pero que a</w:t>
      </w:r>
      <w:r w:rsidR="000846FA">
        <w:t xml:space="preserve"> su</w:t>
      </w:r>
      <w:r w:rsidRPr="008A30D5">
        <w:t xml:space="preserve"> </w:t>
      </w:r>
      <w:r w:rsidR="000846FA" w:rsidRPr="008A30D5">
        <w:t>vez</w:t>
      </w:r>
      <w:r w:rsidRPr="008A30D5">
        <w:t xml:space="preserve">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r w:rsidRPr="008A30D5">
        <w:t>ReglasDeNegocio</w:t>
      </w:r>
    </w:p>
    <w:p w:rsidR="00BE656E" w:rsidRPr="008A30D5" w:rsidRDefault="00BE656E" w:rsidP="00BE656E">
      <w:pPr>
        <w:pStyle w:val="Prrafodelista"/>
        <w:numPr>
          <w:ilvl w:val="0"/>
          <w:numId w:val="4"/>
        </w:numPr>
        <w:spacing w:before="0" w:after="200" w:line="276" w:lineRule="auto"/>
      </w:pPr>
      <w:r w:rsidRPr="008A30D5">
        <w:t>WebService</w:t>
      </w:r>
    </w:p>
    <w:p w:rsidR="00BE656E" w:rsidRPr="008A30D5" w:rsidRDefault="00BE656E" w:rsidP="00BE656E">
      <w:r w:rsidRPr="008A30D5">
        <w:rPr>
          <w:b/>
        </w:rPr>
        <w:t xml:space="preserve">Entidades: </w:t>
      </w:r>
      <w:r w:rsidRPr="008A30D5">
        <w:t>alberga todas las clases que representan los objetos manejados</w:t>
      </w:r>
      <w:r w:rsidR="000846FA">
        <w:t xml:space="preserve"> en el modelo de negocio de la</w:t>
      </w:r>
      <w:r w:rsidRPr="008A30D5">
        <w:t xml:space="preserve"> aplicación.</w:t>
      </w:r>
    </w:p>
    <w:p w:rsidR="00BE656E" w:rsidRPr="008A30D5" w:rsidRDefault="00BE656E" w:rsidP="00BE656E">
      <w:r w:rsidRPr="008A30D5">
        <w:rPr>
          <w:b/>
        </w:rPr>
        <w:t xml:space="preserve">ReglasDeNegocio: </w:t>
      </w:r>
      <w:r w:rsidRPr="008A30D5">
        <w:t>alberga todos los controladores que aplican las distintas reglas de negocio sobre los objetos</w:t>
      </w:r>
      <w:r w:rsidR="000846FA">
        <w:t>/entidades</w:t>
      </w:r>
      <w:r w:rsidRPr="008A30D5">
        <w:t xml:space="preserve"> del sistema.</w:t>
      </w:r>
    </w:p>
    <w:p w:rsidR="00BE656E" w:rsidRPr="008A30D5" w:rsidRDefault="00BE656E" w:rsidP="00BE656E">
      <w:r w:rsidRPr="008A30D5">
        <w:rPr>
          <w:b/>
        </w:rPr>
        <w:t xml:space="preserve">WebService: </w:t>
      </w:r>
      <w:r w:rsidRPr="008A30D5">
        <w:t>alberga la aplicación que se corresponde al webService</w:t>
      </w:r>
      <w:r w:rsidR="000846FA">
        <w:t>, el cual permite</w:t>
      </w:r>
      <w:r w:rsidRPr="008A30D5">
        <w:t xml:space="preserve"> ofrecer la funcionalidad del sistema a la aplicación móvil.</w:t>
      </w:r>
    </w:p>
    <w:p w:rsidR="00BE656E" w:rsidRPr="008A30D5" w:rsidRDefault="00BE656E" w:rsidP="00BE656E">
      <w:pPr>
        <w:jc w:val="center"/>
      </w:pPr>
    </w:p>
    <w:p w:rsidR="007F44BC" w:rsidRDefault="007F44BC">
      <w:pPr>
        <w:spacing w:before="0" w:after="160" w:line="259" w:lineRule="auto"/>
        <w:jc w:val="left"/>
        <w:rPr>
          <w:rFonts w:asciiTheme="majorHAnsi" w:eastAsiaTheme="majorEastAsia" w:hAnsiTheme="majorHAnsi" w:cstheme="majorBidi"/>
          <w:b/>
          <w:sz w:val="28"/>
          <w:szCs w:val="26"/>
        </w:rPr>
      </w:pPr>
      <w:r>
        <w:br w:type="page"/>
      </w:r>
    </w:p>
    <w:p w:rsidR="00BE656E" w:rsidRDefault="00A14DE9" w:rsidP="00A14DE9">
      <w:pPr>
        <w:pStyle w:val="Ttulo2"/>
      </w:pPr>
      <w:bookmarkStart w:id="32" w:name="_Toc402511485"/>
      <w:r w:rsidRPr="00A14DE9">
        <w:lastRenderedPageBreak/>
        <w:t>Vista de Entidades</w:t>
      </w:r>
      <w:bookmarkEnd w:id="32"/>
    </w:p>
    <w:p w:rsidR="005632FC" w:rsidRPr="005632FC" w:rsidRDefault="005632FC" w:rsidP="005632FC">
      <w:pPr>
        <w:jc w:val="center"/>
      </w:pPr>
      <w:r>
        <w:rPr>
          <w:noProof/>
          <w:lang w:val="es-AR" w:eastAsia="es-AR"/>
        </w:rPr>
        <w:drawing>
          <wp:inline distT="0" distB="0" distL="0" distR="0">
            <wp:extent cx="5612130" cy="2158365"/>
            <wp:effectExtent l="76200" t="76200" r="140970" b="127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612130" cy="2158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44BC" w:rsidRDefault="007F44BC" w:rsidP="007F44BC">
      <w:r>
        <w:t>Como se aprecia este componente alberga todas las entidades que dan soporte al modelo de negocio sobre el que trabaja el sistema GeoParking. Contiene los siguientes ítems:</w:t>
      </w:r>
    </w:p>
    <w:p w:rsidR="007F44BC" w:rsidRDefault="007F44BC" w:rsidP="007F44BC">
      <w:pPr>
        <w:pStyle w:val="Prrafodelista"/>
        <w:numPr>
          <w:ilvl w:val="0"/>
          <w:numId w:val="10"/>
        </w:numPr>
      </w:pPr>
      <w:r w:rsidRPr="007F44BC">
        <w:rPr>
          <w:b/>
        </w:rPr>
        <w:t>Clase Base</w:t>
      </w:r>
      <w:r>
        <w:t>: la clase EntidadBase.cs es la clase madre de todas las demás clases del negocio, de ella heredan las clases hijas.</w:t>
      </w:r>
    </w:p>
    <w:p w:rsidR="007F44BC" w:rsidRDefault="007F44BC" w:rsidP="007F44BC">
      <w:pPr>
        <w:pStyle w:val="Prrafodelista"/>
        <w:numPr>
          <w:ilvl w:val="0"/>
          <w:numId w:val="10"/>
        </w:numPr>
      </w:pPr>
      <w:r>
        <w:rPr>
          <w:b/>
        </w:rPr>
        <w:t>Clases Hijas</w:t>
      </w:r>
      <w:r w:rsidRPr="007F44BC">
        <w:t>:</w:t>
      </w:r>
      <w:r>
        <w:t xml:space="preserve"> son todas aquellas clases que heredan de EntidadBase.css y ellas son:</w:t>
      </w:r>
    </w:p>
    <w:p w:rsidR="007F44BC" w:rsidRPr="007F44BC" w:rsidRDefault="007F44BC" w:rsidP="007F44BC">
      <w:pPr>
        <w:pStyle w:val="Prrafodelista"/>
        <w:numPr>
          <w:ilvl w:val="1"/>
          <w:numId w:val="10"/>
        </w:numPr>
      </w:pPr>
      <w:r>
        <w:rPr>
          <w:b/>
        </w:rPr>
        <w:t>PlayaDeEstacionamiento.cs</w:t>
      </w:r>
    </w:p>
    <w:p w:rsidR="007F44BC" w:rsidRPr="007F44BC" w:rsidRDefault="007F44BC" w:rsidP="007F44BC">
      <w:pPr>
        <w:pStyle w:val="Prrafodelista"/>
        <w:numPr>
          <w:ilvl w:val="1"/>
          <w:numId w:val="10"/>
        </w:numPr>
      </w:pPr>
      <w:r>
        <w:rPr>
          <w:b/>
        </w:rPr>
        <w:t>TipoPlaya.cs</w:t>
      </w:r>
    </w:p>
    <w:p w:rsidR="007F44BC" w:rsidRPr="007F44BC" w:rsidRDefault="007F44BC" w:rsidP="007F44BC">
      <w:pPr>
        <w:pStyle w:val="Prrafodelista"/>
        <w:numPr>
          <w:ilvl w:val="1"/>
          <w:numId w:val="10"/>
        </w:numPr>
      </w:pPr>
      <w:r>
        <w:rPr>
          <w:b/>
        </w:rPr>
        <w:t>Serivicio.cs</w:t>
      </w:r>
    </w:p>
    <w:p w:rsidR="007F44BC" w:rsidRPr="007F44BC" w:rsidRDefault="007F44BC" w:rsidP="007F44BC">
      <w:pPr>
        <w:pStyle w:val="Prrafodelista"/>
        <w:numPr>
          <w:ilvl w:val="1"/>
          <w:numId w:val="10"/>
        </w:numPr>
      </w:pPr>
      <w:r>
        <w:rPr>
          <w:b/>
        </w:rPr>
        <w:t>Precio.cs</w:t>
      </w:r>
    </w:p>
    <w:p w:rsidR="007F44BC" w:rsidRPr="007F44BC" w:rsidRDefault="007F44BC" w:rsidP="007F44BC">
      <w:pPr>
        <w:pStyle w:val="Prrafodelista"/>
        <w:numPr>
          <w:ilvl w:val="1"/>
          <w:numId w:val="10"/>
        </w:numPr>
      </w:pPr>
      <w:r>
        <w:rPr>
          <w:b/>
        </w:rPr>
        <w:t>DiaAtencion.cs</w:t>
      </w:r>
    </w:p>
    <w:p w:rsidR="007F44BC" w:rsidRPr="007F44BC" w:rsidRDefault="007F44BC" w:rsidP="007F44BC">
      <w:pPr>
        <w:pStyle w:val="Prrafodelista"/>
        <w:numPr>
          <w:ilvl w:val="1"/>
          <w:numId w:val="10"/>
        </w:numPr>
      </w:pPr>
      <w:r>
        <w:rPr>
          <w:b/>
        </w:rPr>
        <w:t>Tiempo.cs</w:t>
      </w:r>
    </w:p>
    <w:p w:rsidR="007F44BC" w:rsidRPr="007F44BC" w:rsidRDefault="007F44BC" w:rsidP="007F44BC">
      <w:pPr>
        <w:pStyle w:val="Prrafodelista"/>
        <w:numPr>
          <w:ilvl w:val="1"/>
          <w:numId w:val="10"/>
        </w:numPr>
      </w:pPr>
      <w:r>
        <w:rPr>
          <w:b/>
        </w:rPr>
        <w:t>Horario.cs</w:t>
      </w:r>
    </w:p>
    <w:p w:rsidR="007F44BC" w:rsidRPr="007F44BC" w:rsidRDefault="007F44BC" w:rsidP="007F44BC">
      <w:pPr>
        <w:pStyle w:val="Prrafodelista"/>
        <w:numPr>
          <w:ilvl w:val="1"/>
          <w:numId w:val="10"/>
        </w:numPr>
      </w:pPr>
      <w:r>
        <w:rPr>
          <w:b/>
        </w:rPr>
        <w:t>Direccion.cs</w:t>
      </w:r>
    </w:p>
    <w:p w:rsidR="007F44BC" w:rsidRPr="007F44BC" w:rsidRDefault="007F44BC" w:rsidP="007F44BC">
      <w:pPr>
        <w:pStyle w:val="Prrafodelista"/>
        <w:numPr>
          <w:ilvl w:val="1"/>
          <w:numId w:val="10"/>
        </w:numPr>
      </w:pPr>
      <w:r>
        <w:rPr>
          <w:b/>
        </w:rPr>
        <w:t>Provincia.cs</w:t>
      </w:r>
    </w:p>
    <w:p w:rsidR="007F44BC" w:rsidRPr="007F44BC" w:rsidRDefault="007F44BC" w:rsidP="007F44BC">
      <w:pPr>
        <w:pStyle w:val="Prrafodelista"/>
        <w:numPr>
          <w:ilvl w:val="1"/>
          <w:numId w:val="10"/>
        </w:numPr>
      </w:pPr>
      <w:r>
        <w:rPr>
          <w:b/>
        </w:rPr>
        <w:t>Departamento.cs</w:t>
      </w:r>
    </w:p>
    <w:p w:rsidR="007F44BC" w:rsidRPr="007F44BC" w:rsidRDefault="007F44BC" w:rsidP="007F44BC">
      <w:pPr>
        <w:pStyle w:val="Prrafodelista"/>
        <w:numPr>
          <w:ilvl w:val="1"/>
          <w:numId w:val="10"/>
        </w:numPr>
      </w:pPr>
      <w:r>
        <w:rPr>
          <w:b/>
        </w:rPr>
        <w:t>Ciudad.cs</w:t>
      </w:r>
    </w:p>
    <w:p w:rsidR="007F44BC" w:rsidRPr="007F44BC" w:rsidRDefault="007F44BC" w:rsidP="007F44BC">
      <w:pPr>
        <w:pStyle w:val="Prrafodelista"/>
        <w:numPr>
          <w:ilvl w:val="1"/>
          <w:numId w:val="10"/>
        </w:numPr>
      </w:pPr>
      <w:r>
        <w:rPr>
          <w:b/>
        </w:rPr>
        <w:t>Usuario.cs</w:t>
      </w:r>
    </w:p>
    <w:p w:rsidR="007F44BC" w:rsidRPr="007F44BC" w:rsidRDefault="007F44BC" w:rsidP="007F44BC">
      <w:pPr>
        <w:pStyle w:val="Prrafodelista"/>
        <w:numPr>
          <w:ilvl w:val="1"/>
          <w:numId w:val="10"/>
        </w:numPr>
      </w:pPr>
      <w:r>
        <w:rPr>
          <w:b/>
        </w:rPr>
        <w:t>Rol.cs</w:t>
      </w:r>
    </w:p>
    <w:p w:rsidR="007F44BC" w:rsidRPr="00536751" w:rsidRDefault="007F44BC" w:rsidP="007F44BC">
      <w:pPr>
        <w:pStyle w:val="Prrafodelista"/>
        <w:numPr>
          <w:ilvl w:val="1"/>
          <w:numId w:val="10"/>
        </w:numPr>
      </w:pPr>
      <w:r w:rsidRPr="007F44BC">
        <w:rPr>
          <w:b/>
        </w:rPr>
        <w:t>Permiso.cs</w:t>
      </w:r>
    </w:p>
    <w:p w:rsidR="00536751" w:rsidRPr="007F44BC" w:rsidRDefault="00536751" w:rsidP="00536751">
      <w:pPr>
        <w:pStyle w:val="Prrafodelista"/>
        <w:numPr>
          <w:ilvl w:val="0"/>
          <w:numId w:val="10"/>
        </w:numPr>
      </w:pPr>
      <w:r>
        <w:rPr>
          <w:b/>
        </w:rPr>
        <w:t xml:space="preserve">App.config: </w:t>
      </w:r>
      <w:r>
        <w:t>archivo de configuración del componente.</w:t>
      </w:r>
    </w:p>
    <w:p w:rsidR="00A14DE9" w:rsidRPr="00A14DE9" w:rsidRDefault="00A14DE9" w:rsidP="00A14DE9">
      <w:pPr>
        <w:jc w:val="center"/>
      </w:pPr>
    </w:p>
    <w:p w:rsidR="00A14DE9" w:rsidRDefault="00A14DE9" w:rsidP="00A14DE9"/>
    <w:p w:rsidR="00536751" w:rsidRDefault="00536751">
      <w:pPr>
        <w:spacing w:before="0" w:after="160" w:line="259" w:lineRule="auto"/>
        <w:jc w:val="left"/>
        <w:rPr>
          <w:rFonts w:asciiTheme="majorHAnsi" w:eastAsiaTheme="majorEastAsia" w:hAnsiTheme="majorHAnsi" w:cstheme="majorBidi"/>
          <w:b/>
          <w:sz w:val="28"/>
          <w:szCs w:val="26"/>
        </w:rPr>
      </w:pPr>
      <w:r>
        <w:br w:type="page"/>
      </w:r>
    </w:p>
    <w:p w:rsidR="00A14DE9" w:rsidRDefault="00A14DE9" w:rsidP="00A14DE9">
      <w:pPr>
        <w:pStyle w:val="Ttulo2"/>
      </w:pPr>
      <w:bookmarkStart w:id="33" w:name="_Toc402511486"/>
      <w:r>
        <w:lastRenderedPageBreak/>
        <w:t>Vista de ReglasdeNegocio</w:t>
      </w:r>
      <w:bookmarkEnd w:id="33"/>
    </w:p>
    <w:p w:rsidR="005632FC" w:rsidRPr="005632FC" w:rsidRDefault="005632FC" w:rsidP="005632FC">
      <w:pPr>
        <w:jc w:val="center"/>
      </w:pPr>
      <w:r>
        <w:rPr>
          <w:noProof/>
          <w:lang w:val="es-AR" w:eastAsia="es-AR"/>
        </w:rPr>
        <w:drawing>
          <wp:inline distT="0" distB="0" distL="0" distR="0">
            <wp:extent cx="5612130" cy="2233930"/>
            <wp:effectExtent l="76200" t="76200" r="140970" b="128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612130" cy="2233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751" w:rsidRDefault="00E9137B" w:rsidP="00536751">
      <w:r>
        <w:t>Esta vista lo que muestra es como están soportadas las reglas de negocio del sistema (comportamiento), a través de componentes de software. En el componente principal que hace referencia al módulo de negocio se puede distinguir dos tipos de componentes importantes:</w:t>
      </w:r>
    </w:p>
    <w:p w:rsidR="00E9137B" w:rsidRDefault="00E9137B" w:rsidP="00E9137B">
      <w:pPr>
        <w:pStyle w:val="Prrafodelista"/>
        <w:numPr>
          <w:ilvl w:val="0"/>
          <w:numId w:val="11"/>
        </w:numPr>
      </w:pPr>
      <w:r w:rsidRPr="00E9137B">
        <w:rPr>
          <w:b/>
        </w:rPr>
        <w:t>Paquete Útil</w:t>
      </w:r>
      <w:r>
        <w:t>: aquí se albergan dos clases importantes en el manejo del sistema. Una de ellas es la clase Encriptación.cs, la cual maneja la seguridad de la información del usuario con su sesión activa. Y la otra clase es Resultado.cs, la cual permite retornar de manera más estructurada mensajes alusivos a los resultados del procesamiento que la información sufre en esta capa. Toda acción que se realice en esta capa y que deba retornar un resultado de la misma se hace a través de esta clase.</w:t>
      </w:r>
    </w:p>
    <w:p w:rsidR="00E9137B" w:rsidRPr="00536751" w:rsidRDefault="00E9137B" w:rsidP="00E9137B">
      <w:pPr>
        <w:pStyle w:val="Prrafodelista"/>
        <w:numPr>
          <w:ilvl w:val="0"/>
          <w:numId w:val="11"/>
        </w:numPr>
      </w:pPr>
      <w:r w:rsidRPr="00E9137B">
        <w:rPr>
          <w:b/>
        </w:rPr>
        <w:t>Gestores</w:t>
      </w:r>
      <w:r>
        <w:t xml:space="preserve">: son las clases encargadas del procesamiento de las peticiones que se realizan al sistema. Cada gestor está encargado de una funcionalidad </w:t>
      </w:r>
      <w:r w:rsidR="005632FC">
        <w:t>específica</w:t>
      </w:r>
      <w:r>
        <w:t xml:space="preserve"> del sistema.</w:t>
      </w:r>
    </w:p>
    <w:p w:rsidR="00A14DE9" w:rsidRPr="00A14DE9" w:rsidRDefault="00A14DE9" w:rsidP="00A14DE9">
      <w:pPr>
        <w:jc w:val="center"/>
      </w:pP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4" w:name="_Toc402511487"/>
      <w:r w:rsidRPr="008A30D5">
        <w:lastRenderedPageBreak/>
        <w:t>Vista de WebService</w:t>
      </w:r>
      <w:bookmarkEnd w:id="34"/>
    </w:p>
    <w:p w:rsidR="000846FA" w:rsidRPr="000846FA" w:rsidRDefault="000846FA" w:rsidP="000846FA">
      <w:pPr>
        <w:jc w:val="center"/>
      </w:pPr>
      <w:r>
        <w:rPr>
          <w:noProof/>
          <w:lang w:val="es-AR" w:eastAsia="es-AR"/>
        </w:rPr>
        <w:drawing>
          <wp:inline distT="0" distB="0" distL="0" distR="0">
            <wp:extent cx="5612130" cy="2222500"/>
            <wp:effectExtent l="76200" t="76200" r="140970" b="13970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612130" cy="222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que el componente principal es el servicio web WebServiceGeo,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r w:rsidRPr="008A30D5">
        <w:rPr>
          <w:b/>
        </w:rPr>
        <w:t xml:space="preserve">WebApiConfig.cs: </w:t>
      </w:r>
      <w:r w:rsidRPr="008A30D5">
        <w:t>establece el formato de ruta con la cual se puede acceder a través de un protocolo de internet a las distintas funcionalidades que ofrece el WebService.</w:t>
      </w:r>
    </w:p>
    <w:p w:rsidR="00BE656E" w:rsidRPr="008A30D5" w:rsidRDefault="00BE656E" w:rsidP="00BE656E">
      <w:pPr>
        <w:pStyle w:val="Prrafodelista"/>
        <w:numPr>
          <w:ilvl w:val="0"/>
          <w:numId w:val="5"/>
        </w:numPr>
        <w:spacing w:before="0" w:after="200" w:line="276" w:lineRule="auto"/>
      </w:pPr>
      <w:r w:rsidRPr="008A30D5">
        <w:rPr>
          <w:b/>
        </w:rPr>
        <w:t xml:space="preserve">Web.config: </w:t>
      </w:r>
      <w:r w:rsidRPr="008A30D5">
        <w:t>establece la conexión con la BD.</w:t>
      </w:r>
    </w:p>
    <w:p w:rsidR="00E9137B" w:rsidRDefault="00E9137B" w:rsidP="00BE656E">
      <w:pPr>
        <w:pStyle w:val="Prrafodelista"/>
        <w:numPr>
          <w:ilvl w:val="0"/>
          <w:numId w:val="5"/>
        </w:numPr>
        <w:spacing w:before="0" w:after="200" w:line="276" w:lineRule="auto"/>
      </w:pPr>
      <w:r>
        <w:rPr>
          <w:b/>
        </w:rPr>
        <w:t>Paquete Controllers</w:t>
      </w:r>
      <w:r w:rsidR="00BE656E" w:rsidRPr="008A30D5">
        <w:rPr>
          <w:b/>
        </w:rPr>
        <w:t xml:space="preserve">: </w:t>
      </w:r>
      <w:r>
        <w:t>este alberga todos los controladores que realizan procesamientos de información por cada una de las consultas que le llegan al web Service. Los controladores definidos en el web Service son:</w:t>
      </w:r>
    </w:p>
    <w:p w:rsidR="00BE656E" w:rsidRDefault="00E9137B" w:rsidP="00E9137B">
      <w:pPr>
        <w:pStyle w:val="Prrafodelista"/>
        <w:numPr>
          <w:ilvl w:val="1"/>
          <w:numId w:val="5"/>
        </w:numPr>
        <w:spacing w:before="0" w:after="200" w:line="276" w:lineRule="auto"/>
      </w:pPr>
      <w:r w:rsidRPr="00E9137B">
        <w:rPr>
          <w:b/>
        </w:rPr>
        <w:t>PlayasController.cs</w:t>
      </w:r>
      <w:r>
        <w:t>: controlador</w:t>
      </w:r>
      <w:r w:rsidR="00BE656E" w:rsidRPr="008A30D5">
        <w:t xml:space="preserve"> que brinda la funcionalidad </w:t>
      </w:r>
      <w:r>
        <w:t>de manejar todas aquellas peticiones relacionadas al manejo de información de las playas de estacionamiento del sistema. Se encarga de buscar playas</w:t>
      </w:r>
      <w:r w:rsidR="003470C6">
        <w:t xml:space="preserve"> y retornarlas a la aplicación que las requiera, de acuerdo a los criterios recibidos en la petición.</w:t>
      </w:r>
    </w:p>
    <w:p w:rsidR="003470C6" w:rsidRDefault="003470C6" w:rsidP="00E9137B">
      <w:pPr>
        <w:pStyle w:val="Prrafodelista"/>
        <w:numPr>
          <w:ilvl w:val="1"/>
          <w:numId w:val="5"/>
        </w:numPr>
        <w:spacing w:before="0" w:after="200" w:line="276" w:lineRule="auto"/>
      </w:pPr>
      <w:r w:rsidRPr="003470C6">
        <w:rPr>
          <w:b/>
        </w:rPr>
        <w:t>EstadisticasController.cs</w:t>
      </w:r>
      <w:r>
        <w:t>: controlador</w:t>
      </w:r>
      <w:r w:rsidRPr="008A30D5">
        <w:t xml:space="preserve"> que brinda la funcionalidad </w:t>
      </w:r>
      <w:r>
        <w:t>de manejar todas aquellas peticiones relacionadas al manejo de información estadística del sistema relacionada a la aplicación Móvil. Se encarga de tomar todos los datos que la aplicación móvil pueda brindarnos para luego realizar las estadísticas e informes correspondientes.</w:t>
      </w:r>
    </w:p>
    <w:p w:rsidR="00BE656E" w:rsidRPr="008A30D5" w:rsidRDefault="00BE656E" w:rsidP="00A14DE9">
      <w:pPr>
        <w:spacing w:before="0" w:after="200" w:line="276" w:lineRule="auto"/>
        <w:jc w:val="center"/>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5" w:name="_Toc402511488"/>
      <w:r w:rsidRPr="008A30D5">
        <w:lastRenderedPageBreak/>
        <w:t>Vista de Presentación</w:t>
      </w:r>
      <w:bookmarkEnd w:id="35"/>
    </w:p>
    <w:p w:rsidR="000846FA" w:rsidRPr="000846FA" w:rsidRDefault="000846FA" w:rsidP="000846FA">
      <w:pPr>
        <w:jc w:val="center"/>
      </w:pPr>
      <w:r>
        <w:rPr>
          <w:noProof/>
          <w:lang w:val="es-AR" w:eastAsia="es-AR"/>
        </w:rPr>
        <w:drawing>
          <wp:inline distT="0" distB="0" distL="0" distR="0">
            <wp:extent cx="5612130" cy="1689735"/>
            <wp:effectExtent l="76200" t="76200" r="140970" b="13906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612130" cy="1689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r w:rsidRPr="008A30D5">
        <w:rPr>
          <w:b/>
        </w:rPr>
        <w:t>Site.master:</w:t>
      </w:r>
      <w:r w:rsidRPr="008A30D5">
        <w:t xml:space="preserve"> platilla modelo de interfaz de donde heredan las demás páginas.</w:t>
      </w:r>
    </w:p>
    <w:p w:rsidR="003169CF" w:rsidRDefault="003169CF" w:rsidP="00BE656E">
      <w:pPr>
        <w:pStyle w:val="Prrafodelista"/>
        <w:numPr>
          <w:ilvl w:val="0"/>
          <w:numId w:val="6"/>
        </w:numPr>
        <w:spacing w:before="0" w:after="200" w:line="276" w:lineRule="auto"/>
      </w:pPr>
      <w:r>
        <w:rPr>
          <w:b/>
        </w:rPr>
        <w:t>Paginas</w:t>
      </w:r>
      <w:r w:rsidR="00BE656E" w:rsidRPr="008A30D5">
        <w:rPr>
          <w:b/>
        </w:rPr>
        <w:t>.aspx</w:t>
      </w:r>
      <w:r w:rsidR="00BE656E" w:rsidRPr="008A30D5">
        <w:t>: página</w:t>
      </w:r>
      <w:r>
        <w:t>s</w:t>
      </w:r>
      <w:r w:rsidR="00BE656E" w:rsidRPr="008A30D5">
        <w:t xml:space="preserve"> que hereda</w:t>
      </w:r>
      <w:r>
        <w:t>n</w:t>
      </w:r>
      <w:r w:rsidR="00BE656E" w:rsidRPr="008A30D5">
        <w:t xml:space="preserve"> de la master.</w:t>
      </w:r>
      <w:r>
        <w:t xml:space="preserve"> Las paginas desarrolladas hasta el momento son:</w:t>
      </w:r>
    </w:p>
    <w:p w:rsidR="003169CF" w:rsidRDefault="003169CF" w:rsidP="003169CF">
      <w:pPr>
        <w:pStyle w:val="Prrafodelista"/>
        <w:numPr>
          <w:ilvl w:val="1"/>
          <w:numId w:val="6"/>
        </w:numPr>
        <w:spacing w:before="0" w:after="200" w:line="276" w:lineRule="auto"/>
      </w:pPr>
      <w:r>
        <w:rPr>
          <w:b/>
        </w:rPr>
        <w:t>Index</w:t>
      </w:r>
      <w:r w:rsidRPr="003169CF">
        <w:t>.</w:t>
      </w:r>
      <w:r>
        <w:t>aspx</w:t>
      </w:r>
    </w:p>
    <w:p w:rsidR="003169CF" w:rsidRDefault="003169CF" w:rsidP="003169CF">
      <w:pPr>
        <w:pStyle w:val="Prrafodelista"/>
        <w:numPr>
          <w:ilvl w:val="1"/>
          <w:numId w:val="6"/>
        </w:numPr>
        <w:spacing w:before="0" w:after="200" w:line="276" w:lineRule="auto"/>
      </w:pPr>
      <w:r>
        <w:rPr>
          <w:b/>
        </w:rPr>
        <w:t>Ayuda</w:t>
      </w:r>
      <w:r w:rsidRPr="003169CF">
        <w:t>.</w:t>
      </w:r>
      <w:r>
        <w:t>aspx</w:t>
      </w:r>
    </w:p>
    <w:p w:rsidR="003169CF" w:rsidRDefault="003169CF" w:rsidP="003169CF">
      <w:pPr>
        <w:pStyle w:val="Prrafodelista"/>
        <w:numPr>
          <w:ilvl w:val="1"/>
          <w:numId w:val="6"/>
        </w:numPr>
        <w:spacing w:before="0" w:after="200" w:line="276" w:lineRule="auto"/>
      </w:pPr>
      <w:r>
        <w:rPr>
          <w:b/>
        </w:rPr>
        <w:t>Contacto</w:t>
      </w:r>
      <w:r w:rsidRPr="003169CF">
        <w:t>.</w:t>
      </w:r>
      <w:r>
        <w:t>aspx</w:t>
      </w:r>
    </w:p>
    <w:p w:rsidR="003169CF" w:rsidRDefault="003169CF" w:rsidP="003169CF">
      <w:pPr>
        <w:pStyle w:val="Prrafodelista"/>
        <w:numPr>
          <w:ilvl w:val="1"/>
          <w:numId w:val="6"/>
        </w:numPr>
        <w:spacing w:before="0" w:after="200" w:line="276" w:lineRule="auto"/>
      </w:pPr>
      <w:r>
        <w:rPr>
          <w:b/>
        </w:rPr>
        <w:t>Playa</w:t>
      </w:r>
      <w:r w:rsidRPr="003169CF">
        <w:t>.</w:t>
      </w:r>
      <w:r>
        <w:t>aspx</w:t>
      </w:r>
    </w:p>
    <w:p w:rsidR="003169CF" w:rsidRDefault="003169CF" w:rsidP="003169CF">
      <w:pPr>
        <w:pStyle w:val="Prrafodelista"/>
        <w:numPr>
          <w:ilvl w:val="1"/>
          <w:numId w:val="6"/>
        </w:numPr>
        <w:spacing w:before="0" w:after="200" w:line="276" w:lineRule="auto"/>
      </w:pPr>
      <w:r>
        <w:rPr>
          <w:b/>
        </w:rPr>
        <w:t>AdministracionUsuarios</w:t>
      </w:r>
      <w:r w:rsidRPr="003169CF">
        <w:t>.</w:t>
      </w:r>
      <w:r>
        <w:t>aspx</w:t>
      </w:r>
    </w:p>
    <w:p w:rsidR="003169CF" w:rsidRDefault="003169CF" w:rsidP="003169CF">
      <w:pPr>
        <w:pStyle w:val="Prrafodelista"/>
        <w:numPr>
          <w:ilvl w:val="1"/>
          <w:numId w:val="6"/>
        </w:numPr>
        <w:spacing w:before="0" w:after="200" w:line="276" w:lineRule="auto"/>
      </w:pPr>
      <w:r>
        <w:rPr>
          <w:b/>
        </w:rPr>
        <w:t>BusquedaPlaya</w:t>
      </w:r>
      <w:r w:rsidRPr="003169CF">
        <w:t>.</w:t>
      </w:r>
      <w:r>
        <w:t>aspx</w:t>
      </w:r>
    </w:p>
    <w:p w:rsidR="00BE656E" w:rsidRPr="008A30D5" w:rsidRDefault="003169CF" w:rsidP="003169CF">
      <w:pPr>
        <w:pStyle w:val="Prrafodelista"/>
        <w:numPr>
          <w:ilvl w:val="1"/>
          <w:numId w:val="6"/>
        </w:numPr>
        <w:spacing w:before="0" w:after="200" w:line="276" w:lineRule="auto"/>
      </w:pPr>
      <w:r>
        <w:rPr>
          <w:b/>
        </w:rPr>
        <w:t>Faq</w:t>
      </w:r>
      <w:r w:rsidRPr="003169CF">
        <w:t>.</w:t>
      </w:r>
      <w:r>
        <w:t xml:space="preserve">aspx </w:t>
      </w:r>
    </w:p>
    <w:p w:rsidR="00BE656E" w:rsidRDefault="00BE656E" w:rsidP="00BE656E">
      <w:pPr>
        <w:pStyle w:val="Prrafodelista"/>
        <w:numPr>
          <w:ilvl w:val="0"/>
          <w:numId w:val="6"/>
        </w:numPr>
        <w:spacing w:before="0" w:after="200" w:line="276" w:lineRule="auto"/>
      </w:pPr>
      <w:r w:rsidRPr="008A30D5">
        <w:rPr>
          <w:b/>
        </w:rPr>
        <w:t>Web.config</w:t>
      </w:r>
      <w:r w:rsidRPr="008A30D5">
        <w:t>: configuración de distintos aspectos de la aplicación web.</w:t>
      </w:r>
    </w:p>
    <w:p w:rsidR="003169CF" w:rsidRDefault="003169CF" w:rsidP="00BE656E">
      <w:pPr>
        <w:pStyle w:val="Prrafodelista"/>
        <w:numPr>
          <w:ilvl w:val="0"/>
          <w:numId w:val="6"/>
        </w:numPr>
        <w:spacing w:before="0" w:after="200" w:line="276" w:lineRule="auto"/>
      </w:pPr>
      <w:r>
        <w:rPr>
          <w:b/>
        </w:rPr>
        <w:t>Paquete Bootstrap</w:t>
      </w:r>
      <w:r w:rsidRPr="003169CF">
        <w:t>:</w:t>
      </w:r>
      <w:r>
        <w:t xml:space="preserve"> contiene todos los archivos JavaScript y Css (estilos) del framework Bootstrap (librería de terceros) para el maquetado de interfaces web.</w:t>
      </w:r>
    </w:p>
    <w:p w:rsidR="003169CF" w:rsidRDefault="003169CF" w:rsidP="00BE656E">
      <w:pPr>
        <w:pStyle w:val="Prrafodelista"/>
        <w:numPr>
          <w:ilvl w:val="0"/>
          <w:numId w:val="6"/>
        </w:numPr>
        <w:spacing w:before="0" w:after="200" w:line="276" w:lineRule="auto"/>
      </w:pPr>
      <w:r>
        <w:rPr>
          <w:b/>
        </w:rPr>
        <w:t>Paquete Scripts</w:t>
      </w:r>
      <w:r w:rsidRPr="003169CF">
        <w:t>:</w:t>
      </w:r>
      <w:r>
        <w:t xml:space="preserve"> contiene todos los archivos JavaScript de creación propia aplicados a la interactividad del usuario con componentes de la interfaz web del sistema.</w:t>
      </w:r>
    </w:p>
    <w:p w:rsidR="003169CF" w:rsidRDefault="003169CF" w:rsidP="00BE656E">
      <w:pPr>
        <w:pStyle w:val="Prrafodelista"/>
        <w:numPr>
          <w:ilvl w:val="0"/>
          <w:numId w:val="6"/>
        </w:numPr>
        <w:spacing w:before="0" w:after="200" w:line="276" w:lineRule="auto"/>
      </w:pPr>
      <w:r>
        <w:rPr>
          <w:b/>
        </w:rPr>
        <w:t>Paquete Styles</w:t>
      </w:r>
      <w:r w:rsidRPr="003169CF">
        <w:t>:</w:t>
      </w:r>
      <w:r>
        <w:t xml:space="preserve"> contiene todos los archivos de estilos (.Css) de creación propia, que actúan en el diseño de la interfaz visual del sistema, modificando su apariencia.</w:t>
      </w:r>
    </w:p>
    <w:p w:rsidR="00A14DE9" w:rsidRPr="008A30D5" w:rsidRDefault="00A14DE9" w:rsidP="00A14DE9">
      <w:pPr>
        <w:spacing w:before="0" w:after="200" w:line="276" w:lineRule="auto"/>
        <w:jc w:val="center"/>
      </w:pPr>
    </w:p>
    <w:p w:rsidR="00BE656E" w:rsidRPr="008A30D5" w:rsidRDefault="00BE656E" w:rsidP="00BE656E">
      <w:pPr>
        <w:jc w:val="center"/>
      </w:pPr>
    </w:p>
    <w:p w:rsidR="0020212D" w:rsidRDefault="0020212D">
      <w:pPr>
        <w:spacing w:before="0" w:after="160" w:line="259" w:lineRule="auto"/>
        <w:jc w:val="left"/>
      </w:pPr>
      <w:r>
        <w:br w:type="page"/>
      </w:r>
    </w:p>
    <w:p w:rsidR="0020212D" w:rsidRDefault="0020212D" w:rsidP="0020212D">
      <w:pPr>
        <w:pStyle w:val="Ttulo1"/>
        <w:jc w:val="center"/>
      </w:pPr>
      <w:bookmarkStart w:id="36" w:name="_Toc402511489"/>
      <w:r w:rsidRPr="008A30D5">
        <w:lastRenderedPageBreak/>
        <w:t xml:space="preserve">MODELO DE </w:t>
      </w:r>
      <w:r>
        <w:t>PATRONES</w:t>
      </w:r>
      <w:bookmarkEnd w:id="36"/>
    </w:p>
    <w:p w:rsidR="0020212D" w:rsidRDefault="0020212D" w:rsidP="0020212D">
      <w:r>
        <w:t>Aquí se muestra el diagrama de implementación de los patrones utilizados en el desarrollo del producto GeoParking.</w:t>
      </w:r>
    </w:p>
    <w:p w:rsidR="0020212D" w:rsidRDefault="0020212D" w:rsidP="0020212D">
      <w:pPr>
        <w:pStyle w:val="Ttulo2"/>
      </w:pPr>
      <w:bookmarkStart w:id="37" w:name="_Toc402511490"/>
      <w:r>
        <w:t>Singleton</w:t>
      </w:r>
      <w:bookmarkEnd w:id="37"/>
    </w:p>
    <w:p w:rsidR="0090725D" w:rsidRPr="0090725D" w:rsidRDefault="0090725D" w:rsidP="0090725D">
      <w:pPr>
        <w:jc w:val="center"/>
      </w:pPr>
      <w:r>
        <w:rPr>
          <w:noProof/>
          <w:lang w:val="es-AR" w:eastAsia="es-AR"/>
        </w:rPr>
        <w:drawing>
          <wp:inline distT="0" distB="0" distL="0" distR="0">
            <wp:extent cx="1926590" cy="1536065"/>
            <wp:effectExtent l="76200" t="76200" r="130810" b="140335"/>
            <wp:docPr id="28" name="Imagen 28" descr="C:\Users\Lukas\Desktop\Patron 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Desktop\Patron Singleton.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6590" cy="1536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La aplicación del patrón Singleton sobre la clase ContextoBD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ContextoBD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bookmarkStart w:id="38" w:name="_Toc402511491"/>
      <w:r>
        <w:lastRenderedPageBreak/>
        <w:t>Repositorio</w:t>
      </w:r>
      <w:bookmarkEnd w:id="38"/>
    </w:p>
    <w:p w:rsidR="0020212D" w:rsidRPr="0020212D" w:rsidRDefault="0020212D" w:rsidP="0020212D">
      <w:pPr>
        <w:pStyle w:val="Prrafodelista"/>
        <w:jc w:val="center"/>
        <w:rPr>
          <w:b/>
          <w:sz w:val="24"/>
        </w:rPr>
      </w:pPr>
      <w:r>
        <w:rPr>
          <w:noProof/>
          <w:lang w:val="es-AR" w:eastAsia="es-AR"/>
        </w:rPr>
        <w:drawing>
          <wp:inline distT="0" distB="0" distL="0" distR="0">
            <wp:extent cx="5105400" cy="3829050"/>
            <wp:effectExtent l="76200" t="76200" r="133350" b="13335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Pr="0020212D" w:rsidRDefault="0020212D" w:rsidP="0020212D">
      <w:pPr>
        <w:rPr>
          <w:b/>
          <w:sz w:val="24"/>
        </w:rPr>
      </w:pPr>
      <w:r w:rsidRPr="0020212D">
        <w:rPr>
          <w:b/>
        </w:rPr>
        <w:t>JUSTIFICACION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tilizando como tecnología de acceso a datos el ORM Entity Framework, con una aproximac</w:t>
      </w:r>
      <w:r>
        <w:rPr>
          <w:rFonts w:asciiTheme="minorHAnsi" w:hAnsiTheme="minorHAnsi"/>
          <w:color w:val="333333"/>
        </w:rPr>
        <w:t>ión “code-first”,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p>
    <w:p w:rsidR="0020212D" w:rsidRPr="0020212D" w:rsidRDefault="0020212D" w:rsidP="0020212D"/>
    <w:p w:rsidR="00060D43" w:rsidRPr="008A30D5" w:rsidRDefault="00060D43"/>
    <w:sectPr w:rsidR="00060D43" w:rsidRPr="008A30D5" w:rsidSect="003F7501">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1C5" w:rsidRDefault="00E511C5" w:rsidP="00060D43">
      <w:pPr>
        <w:spacing w:before="0" w:after="0"/>
      </w:pPr>
      <w:r>
        <w:separator/>
      </w:r>
    </w:p>
  </w:endnote>
  <w:endnote w:type="continuationSeparator" w:id="0">
    <w:p w:rsidR="00E511C5" w:rsidRDefault="00E511C5"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EC0" w:rsidRDefault="005A4EC0" w:rsidP="00060D43"/>
  <w:sdt>
    <w:sdtPr>
      <w:id w:val="8370386"/>
      <w:docPartObj>
        <w:docPartGallery w:val="Page Numbers (Bottom of Page)"/>
        <w:docPartUnique/>
      </w:docPartObj>
    </w:sdtPr>
    <w:sdtContent>
      <w:p w:rsidR="005A4EC0" w:rsidRDefault="003F7501" w:rsidP="00060D43">
        <w:pPr>
          <w:pStyle w:val="Piedepgina"/>
          <w:jc w:val="right"/>
        </w:pPr>
        <w:r>
          <w:t xml:space="preserve">GeoParking - </w:t>
        </w:r>
        <w:r w:rsidR="005A4EC0">
          <w:t>Modelado del Sistema|</w:t>
        </w:r>
        <w:r w:rsidR="005D2E4F">
          <w:fldChar w:fldCharType="begin"/>
        </w:r>
        <w:r w:rsidR="005A4EC0">
          <w:instrText xml:space="preserve"> PAGE   \* MERGEFORMAT </w:instrText>
        </w:r>
        <w:r w:rsidR="005D2E4F">
          <w:fldChar w:fldCharType="separate"/>
        </w:r>
        <w:r w:rsidR="009E110F">
          <w:rPr>
            <w:noProof/>
          </w:rPr>
          <w:t>2</w:t>
        </w:r>
        <w:r w:rsidR="005D2E4F">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1C5" w:rsidRDefault="00E511C5" w:rsidP="00060D43">
      <w:pPr>
        <w:spacing w:before="0" w:after="0"/>
      </w:pPr>
      <w:r>
        <w:separator/>
      </w:r>
    </w:p>
  </w:footnote>
  <w:footnote w:type="continuationSeparator" w:id="0">
    <w:p w:rsidR="00E511C5" w:rsidRDefault="00E511C5"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6879B7"/>
    <w:multiLevelType w:val="hybridMultilevel"/>
    <w:tmpl w:val="5028A6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3D2A6D"/>
    <w:multiLevelType w:val="hybridMultilevel"/>
    <w:tmpl w:val="BD201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31D35D5"/>
    <w:multiLevelType w:val="hybridMultilevel"/>
    <w:tmpl w:val="C298E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9"/>
  </w:num>
  <w:num w:numId="6">
    <w:abstractNumId w:val="3"/>
  </w:num>
  <w:num w:numId="7">
    <w:abstractNumId w:val="10"/>
  </w:num>
  <w:num w:numId="8">
    <w:abstractNumId w:val="7"/>
  </w:num>
  <w:num w:numId="9">
    <w:abstractNumId w:val="2"/>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FC2662"/>
    <w:rsid w:val="000167FA"/>
    <w:rsid w:val="00060D43"/>
    <w:rsid w:val="000846FA"/>
    <w:rsid w:val="00090BE6"/>
    <w:rsid w:val="000C3F9D"/>
    <w:rsid w:val="000C60B2"/>
    <w:rsid w:val="000E47F4"/>
    <w:rsid w:val="001329FE"/>
    <w:rsid w:val="001864AF"/>
    <w:rsid w:val="001A79C6"/>
    <w:rsid w:val="0020212D"/>
    <w:rsid w:val="002053D1"/>
    <w:rsid w:val="00244363"/>
    <w:rsid w:val="00264CAC"/>
    <w:rsid w:val="003169CF"/>
    <w:rsid w:val="003317F8"/>
    <w:rsid w:val="003470C6"/>
    <w:rsid w:val="00376084"/>
    <w:rsid w:val="00385501"/>
    <w:rsid w:val="00397977"/>
    <w:rsid w:val="003A47EE"/>
    <w:rsid w:val="003F7501"/>
    <w:rsid w:val="00436A5F"/>
    <w:rsid w:val="00444899"/>
    <w:rsid w:val="00474E4E"/>
    <w:rsid w:val="00510BFF"/>
    <w:rsid w:val="00513963"/>
    <w:rsid w:val="00516F24"/>
    <w:rsid w:val="00536751"/>
    <w:rsid w:val="00554B20"/>
    <w:rsid w:val="005632FC"/>
    <w:rsid w:val="005A4EC0"/>
    <w:rsid w:val="005C2B02"/>
    <w:rsid w:val="005D2E4F"/>
    <w:rsid w:val="006732D9"/>
    <w:rsid w:val="006F7410"/>
    <w:rsid w:val="007202B0"/>
    <w:rsid w:val="007367CE"/>
    <w:rsid w:val="0074436A"/>
    <w:rsid w:val="007F44BC"/>
    <w:rsid w:val="008467D2"/>
    <w:rsid w:val="00861665"/>
    <w:rsid w:val="008A30D5"/>
    <w:rsid w:val="0090725D"/>
    <w:rsid w:val="00934C85"/>
    <w:rsid w:val="0095780A"/>
    <w:rsid w:val="009721FD"/>
    <w:rsid w:val="009B6279"/>
    <w:rsid w:val="009E110F"/>
    <w:rsid w:val="00A008A5"/>
    <w:rsid w:val="00A14DE9"/>
    <w:rsid w:val="00AD3DB4"/>
    <w:rsid w:val="00B54A26"/>
    <w:rsid w:val="00B812E9"/>
    <w:rsid w:val="00B85466"/>
    <w:rsid w:val="00BA42C6"/>
    <w:rsid w:val="00BE656E"/>
    <w:rsid w:val="00C34A65"/>
    <w:rsid w:val="00C87FC4"/>
    <w:rsid w:val="00CC0161"/>
    <w:rsid w:val="00D73368"/>
    <w:rsid w:val="00DF7B49"/>
    <w:rsid w:val="00E511C5"/>
    <w:rsid w:val="00E83E18"/>
    <w:rsid w:val="00E9137B"/>
    <w:rsid w:val="00E97260"/>
    <w:rsid w:val="00ED7007"/>
    <w:rsid w:val="00EE0546"/>
    <w:rsid w:val="00FC2662"/>
    <w:rsid w:val="00FC4A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4F2E"/>
    <w:rsid w:val="002C6797"/>
    <w:rsid w:val="00447C16"/>
    <w:rsid w:val="006676BA"/>
    <w:rsid w:val="00C901A9"/>
    <w:rsid w:val="00F06A3D"/>
    <w:rsid w:val="00FF4F2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rsid w:val="00F06A3D"/>
  </w:style>
  <w:style w:type="paragraph" w:customStyle="1" w:styleId="94F523C6997B4ACE9428CC3AB8B613F8">
    <w:name w:val="94F523C6997B4ACE9428CC3AB8B613F8"/>
    <w:rsid w:val="00F06A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135</TotalTime>
  <Pages>26</Pages>
  <Words>3082</Words>
  <Characters>16956</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19999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figliolo_p</cp:lastModifiedBy>
  <cp:revision>31</cp:revision>
  <cp:lastPrinted>2014-10-31T12:40:00Z</cp:lastPrinted>
  <dcterms:created xsi:type="dcterms:W3CDTF">2014-10-14T22:25:00Z</dcterms:created>
  <dcterms:modified xsi:type="dcterms:W3CDTF">2014-10-31T12:42:00Z</dcterms:modified>
</cp:coreProperties>
</file>