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643"/>
        <w:gridCol w:w="3861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9223D2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FE4583D6BB174D74B4A6051556DEB7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2B7379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 xml:space="preserve">Ejecuciones de </w:t>
                </w:r>
                <w:r w:rsidR="00AB44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Casos de P</w:t>
                </w:r>
                <w:r w:rsidR="000C1663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r</w:t>
                </w:r>
                <w:r w:rsidR="00AB44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ueba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213391A844C848C3A95B3CBD4C43B01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AB441E" w:rsidP="00AB44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9223D2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AB441E" w:rsidRDefault="00AB441E" w:rsidP="00060D43"/>
    <w:p w:rsidR="00AB441E" w:rsidRDefault="00AB441E" w:rsidP="00060D43"/>
    <w:p w:rsidR="00AB441E" w:rsidRDefault="00AB441E" w:rsidP="00060D43"/>
    <w:p w:rsidR="00AB441E" w:rsidRDefault="00AB441E" w:rsidP="00060D43"/>
    <w:p w:rsidR="00AB441E" w:rsidRDefault="00AB441E" w:rsidP="00060D43"/>
    <w:p w:rsidR="00060D43" w:rsidRPr="000F592D" w:rsidRDefault="000C60B2" w:rsidP="00060D43">
      <w:r>
        <w:t>El documento</w:t>
      </w:r>
      <w:r w:rsidR="00AB441E">
        <w:rPr>
          <w:lang w:val="es-419"/>
        </w:rPr>
        <w:t xml:space="preserve"> describa las corridas de casos de prueba de las distintas funcionalidades del producto</w:t>
      </w:r>
      <w:r>
        <w:rPr>
          <w:lang w:val="es-AR"/>
        </w:rPr>
        <w:t>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2387820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2387821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9223D2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2B7379">
                  <w:rPr>
                    <w:lang w:val="es-ES"/>
                  </w:rPr>
                  <w:t>Ejecuciones de Casos de Prueba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23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proofErr w:type="spellStart"/>
            <w:r>
              <w:rPr>
                <w:lang w:val="es-419"/>
              </w:rPr>
              <w:t>Proyecto_</w:t>
            </w:r>
            <w:r w:rsidR="002314DA">
              <w:rPr>
                <w:lang w:val="es-419"/>
              </w:rPr>
              <w:t>EjecucionesCasosDePrueba</w:t>
            </w:r>
            <w:proofErr w:type="spellEnd"/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2314DA" w:rsidRDefault="002314DA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Barrera Marcos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2314DA" w:rsidRDefault="002314DA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21/02/2015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2387822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FA359E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2314DA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21/02/2015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2314DA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Barrera Marcos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2314DA" w:rsidRDefault="002314DA" w:rsidP="00060D43">
      <w:pPr>
        <w:rPr>
          <w:lang w:val="en-US"/>
        </w:rPr>
      </w:pPr>
      <w:bookmarkStart w:id="9" w:name="_GoBack"/>
      <w:bookmarkEnd w:id="9"/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2314DA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2387820" w:history="1">
            <w:r w:rsidR="002314DA" w:rsidRPr="009564D0">
              <w:rPr>
                <w:rStyle w:val="Hipervnculo"/>
                <w:noProof/>
              </w:rPr>
              <w:t>Control de la documentación</w:t>
            </w:r>
            <w:r w:rsidR="002314DA">
              <w:rPr>
                <w:noProof/>
                <w:webHidden/>
              </w:rPr>
              <w:tab/>
            </w:r>
            <w:r w:rsidR="002314DA">
              <w:rPr>
                <w:noProof/>
                <w:webHidden/>
              </w:rPr>
              <w:fldChar w:fldCharType="begin"/>
            </w:r>
            <w:r w:rsidR="002314DA">
              <w:rPr>
                <w:noProof/>
                <w:webHidden/>
              </w:rPr>
              <w:instrText xml:space="preserve"> PAGEREF _Toc412387820 \h </w:instrText>
            </w:r>
            <w:r w:rsidR="002314DA">
              <w:rPr>
                <w:noProof/>
                <w:webHidden/>
              </w:rPr>
            </w:r>
            <w:r w:rsidR="002314DA">
              <w:rPr>
                <w:noProof/>
                <w:webHidden/>
              </w:rPr>
              <w:fldChar w:fldCharType="separate"/>
            </w:r>
            <w:r w:rsidR="002314DA">
              <w:rPr>
                <w:noProof/>
                <w:webHidden/>
              </w:rPr>
              <w:t>2</w:t>
            </w:r>
            <w:r w:rsidR="002314DA"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21" w:history="1">
            <w:r w:rsidRPr="009564D0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22" w:history="1">
            <w:r w:rsidRPr="009564D0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23" w:history="1">
            <w:r w:rsidRPr="009564D0">
              <w:rPr>
                <w:rStyle w:val="Hipervnculo"/>
                <w:noProof/>
                <w:lang w:val="es-419"/>
              </w:rPr>
              <w:t>Crear Playa de Estacionamiento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24" w:history="1">
            <w:r w:rsidRPr="009564D0">
              <w:rPr>
                <w:rStyle w:val="Hipervnculo"/>
                <w:noProof/>
                <w:lang w:val="es-419"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25" w:history="1">
            <w:r w:rsidRPr="009564D0">
              <w:rPr>
                <w:rStyle w:val="Hipervnculo"/>
                <w:noProof/>
                <w:lang w:val="es-419"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26" w:history="1">
            <w:r w:rsidRPr="009564D0">
              <w:rPr>
                <w:rStyle w:val="Hipervnculo"/>
                <w:noProof/>
                <w:lang w:val="es-419"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27" w:history="1">
            <w:r w:rsidRPr="009564D0">
              <w:rPr>
                <w:rStyle w:val="Hipervnculo"/>
                <w:noProof/>
                <w:lang w:val="es-419"/>
              </w:rPr>
              <w:t>Ejecuciones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28" w:history="1">
            <w:r w:rsidRPr="009564D0">
              <w:rPr>
                <w:rStyle w:val="Hipervnculo"/>
                <w:noProof/>
                <w:lang w:val="es-419"/>
              </w:rPr>
              <w:t>Buscar playas en una ciudad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29" w:history="1">
            <w:r w:rsidRPr="009564D0">
              <w:rPr>
                <w:rStyle w:val="Hipervnculo"/>
                <w:noProof/>
                <w:lang w:val="es-419"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30" w:history="1">
            <w:r w:rsidRPr="009564D0">
              <w:rPr>
                <w:rStyle w:val="Hipervnculo"/>
                <w:noProof/>
                <w:lang w:val="es-419"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31" w:history="1">
            <w:r w:rsidRPr="009564D0">
              <w:rPr>
                <w:rStyle w:val="Hipervnculo"/>
                <w:noProof/>
                <w:lang w:val="es-419"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4DA" w:rsidRDefault="002314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412387832" w:history="1">
            <w:r w:rsidRPr="009564D0">
              <w:rPr>
                <w:rStyle w:val="Hipervnculo"/>
                <w:noProof/>
                <w:lang w:val="es-419"/>
              </w:rPr>
              <w:t>Ejecuciones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1519C6" w:rsidRDefault="001519C6" w:rsidP="001519C6">
      <w:pPr>
        <w:pStyle w:val="Ttulo2"/>
        <w:rPr>
          <w:lang w:val="es-419"/>
        </w:rPr>
      </w:pPr>
      <w:bookmarkStart w:id="10" w:name="_Toc412387823"/>
      <w:r>
        <w:rPr>
          <w:lang w:val="es-419"/>
        </w:rPr>
        <w:lastRenderedPageBreak/>
        <w:t>Crear Playa de Estacionamiento</w:t>
      </w:r>
      <w:bookmarkEnd w:id="10"/>
    </w:p>
    <w:p w:rsidR="001519C6" w:rsidRPr="001519C6" w:rsidRDefault="001519C6" w:rsidP="001519C6">
      <w:pPr>
        <w:pStyle w:val="Ttulo3"/>
        <w:rPr>
          <w:lang w:val="es-419"/>
        </w:rPr>
      </w:pPr>
      <w:bookmarkStart w:id="11" w:name="_Toc412387824"/>
      <w:r>
        <w:rPr>
          <w:lang w:val="es-419"/>
        </w:rPr>
        <w:t>Datos Generales</w:t>
      </w:r>
      <w:bookmarkEnd w:id="11"/>
    </w:p>
    <w:p w:rsidR="001519C6" w:rsidRDefault="001519C6">
      <w:pPr>
        <w:rPr>
          <w:lang w:val="es-419"/>
        </w:rPr>
      </w:pPr>
      <w:r w:rsidRPr="001519C6">
        <w:drawing>
          <wp:inline distT="0" distB="0" distL="0" distR="0">
            <wp:extent cx="33242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C6" w:rsidRDefault="001519C6" w:rsidP="001519C6">
      <w:pPr>
        <w:pStyle w:val="Ttulo3"/>
        <w:rPr>
          <w:lang w:val="es-419"/>
        </w:rPr>
      </w:pPr>
      <w:bookmarkStart w:id="12" w:name="_Toc412387825"/>
      <w:r>
        <w:rPr>
          <w:lang w:val="es-419"/>
        </w:rPr>
        <w:t>Precondiciones</w:t>
      </w:r>
      <w:bookmarkEnd w:id="12"/>
    </w:p>
    <w:p w:rsidR="001519C6" w:rsidRDefault="001519C6">
      <w:pPr>
        <w:rPr>
          <w:lang w:val="es-419"/>
        </w:rPr>
      </w:pPr>
      <w:r w:rsidRPr="001519C6">
        <w:drawing>
          <wp:inline distT="0" distB="0" distL="0" distR="0">
            <wp:extent cx="3133725" cy="5857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C6" w:rsidRDefault="001519C6">
      <w:pPr>
        <w:rPr>
          <w:lang w:val="es-419"/>
        </w:rPr>
      </w:pPr>
    </w:p>
    <w:p w:rsidR="001519C6" w:rsidRDefault="001519C6" w:rsidP="001519C6">
      <w:pPr>
        <w:pStyle w:val="Ttulo3"/>
        <w:rPr>
          <w:lang w:val="es-419"/>
        </w:rPr>
      </w:pPr>
      <w:bookmarkStart w:id="13" w:name="_Toc412387826"/>
      <w:r>
        <w:rPr>
          <w:lang w:val="es-419"/>
        </w:rPr>
        <w:lastRenderedPageBreak/>
        <w:t>Pasos</w:t>
      </w:r>
      <w:bookmarkEnd w:id="13"/>
    </w:p>
    <w:p w:rsidR="001519C6" w:rsidRDefault="001519C6">
      <w:pPr>
        <w:rPr>
          <w:lang w:val="es-419"/>
        </w:rPr>
      </w:pPr>
      <w:r w:rsidRPr="001519C6">
        <w:drawing>
          <wp:inline distT="0" distB="0" distL="0" distR="0">
            <wp:extent cx="5400040" cy="60213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C6" w:rsidRDefault="001519C6" w:rsidP="001519C6">
      <w:pPr>
        <w:pStyle w:val="Ttulo3"/>
        <w:rPr>
          <w:lang w:val="es-419"/>
        </w:rPr>
      </w:pPr>
      <w:bookmarkStart w:id="14" w:name="_Toc412387827"/>
      <w:r>
        <w:rPr>
          <w:lang w:val="es-419"/>
        </w:rPr>
        <w:t>Ejecuciones</w:t>
      </w:r>
      <w:bookmarkEnd w:id="14"/>
    </w:p>
    <w:p w:rsidR="001519C6" w:rsidRPr="001519C6" w:rsidRDefault="001519C6" w:rsidP="001519C6">
      <w:pPr>
        <w:rPr>
          <w:lang w:val="es-419"/>
        </w:rPr>
      </w:pPr>
      <w:r>
        <w:rPr>
          <w:lang w:val="es-419"/>
        </w:rPr>
        <w:t>EJECUCION 16-09</w:t>
      </w:r>
    </w:p>
    <w:p w:rsidR="001519C6" w:rsidRDefault="001519C6" w:rsidP="001519C6">
      <w:pPr>
        <w:rPr>
          <w:lang w:val="es-419"/>
        </w:rPr>
      </w:pPr>
      <w:r w:rsidRPr="001519C6">
        <w:lastRenderedPageBreak/>
        <w:drawing>
          <wp:inline distT="0" distB="0" distL="0" distR="0">
            <wp:extent cx="5400040" cy="54312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C6" w:rsidRDefault="001519C6" w:rsidP="001519C6">
      <w:pPr>
        <w:rPr>
          <w:lang w:val="es-419"/>
        </w:rPr>
      </w:pPr>
      <w:r>
        <w:rPr>
          <w:lang w:val="es-419"/>
        </w:rPr>
        <w:t>EJECUCIÓN 25/09</w:t>
      </w:r>
    </w:p>
    <w:p w:rsidR="001519C6" w:rsidRDefault="001519C6" w:rsidP="001519C6">
      <w:pPr>
        <w:rPr>
          <w:lang w:val="es-419"/>
        </w:rPr>
      </w:pPr>
      <w:r w:rsidRPr="001519C6">
        <w:lastRenderedPageBreak/>
        <w:drawing>
          <wp:inline distT="0" distB="0" distL="0" distR="0">
            <wp:extent cx="5400040" cy="54312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C6" w:rsidRDefault="001519C6" w:rsidP="001519C6">
      <w:pPr>
        <w:rPr>
          <w:lang w:val="es-419"/>
        </w:rPr>
      </w:pPr>
    </w:p>
    <w:p w:rsidR="001519C6" w:rsidRDefault="001519C6" w:rsidP="001519C6">
      <w:pPr>
        <w:rPr>
          <w:lang w:val="es-419"/>
        </w:rPr>
      </w:pPr>
      <w:r>
        <w:rPr>
          <w:lang w:val="es-419"/>
        </w:rPr>
        <w:t>EJECUCION 15/10</w:t>
      </w:r>
    </w:p>
    <w:p w:rsidR="001519C6" w:rsidRDefault="001519C6" w:rsidP="001519C6">
      <w:pPr>
        <w:rPr>
          <w:lang w:val="es-419"/>
        </w:rPr>
      </w:pPr>
      <w:r w:rsidRPr="001519C6">
        <w:lastRenderedPageBreak/>
        <w:drawing>
          <wp:inline distT="0" distB="0" distL="0" distR="0">
            <wp:extent cx="5400040" cy="52987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C6" w:rsidRDefault="001519C6" w:rsidP="001519C6">
      <w:pPr>
        <w:rPr>
          <w:lang w:val="es-419"/>
        </w:rPr>
      </w:pPr>
    </w:p>
    <w:p w:rsidR="002B7379" w:rsidRDefault="002B7379" w:rsidP="002B7379">
      <w:pPr>
        <w:pStyle w:val="Ttulo2"/>
        <w:rPr>
          <w:lang w:val="es-419"/>
        </w:rPr>
      </w:pPr>
      <w:bookmarkStart w:id="15" w:name="_Toc412387828"/>
      <w:r w:rsidRPr="002B7379">
        <w:rPr>
          <w:lang w:val="es-419"/>
        </w:rPr>
        <w:t>Buscar playas en una ciudad</w:t>
      </w:r>
      <w:bookmarkEnd w:id="15"/>
    </w:p>
    <w:p w:rsidR="002B7379" w:rsidRPr="002B7379" w:rsidRDefault="002B7379" w:rsidP="002B7379">
      <w:pPr>
        <w:pStyle w:val="Ttulo3"/>
        <w:rPr>
          <w:lang w:val="es-419"/>
        </w:rPr>
      </w:pPr>
      <w:bookmarkStart w:id="16" w:name="_Toc412387829"/>
      <w:r>
        <w:rPr>
          <w:lang w:val="es-419"/>
        </w:rPr>
        <w:t>Datos Generales</w:t>
      </w:r>
      <w:bookmarkEnd w:id="16"/>
    </w:p>
    <w:p w:rsidR="004618FC" w:rsidRDefault="002B7379" w:rsidP="002B7379">
      <w:pPr>
        <w:rPr>
          <w:lang w:val="es-419"/>
        </w:rPr>
      </w:pPr>
      <w:r w:rsidRPr="002B7379">
        <w:drawing>
          <wp:inline distT="0" distB="0" distL="0" distR="0">
            <wp:extent cx="3324225" cy="1800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FC" w:rsidRDefault="004618FC" w:rsidP="004618FC">
      <w:pPr>
        <w:pStyle w:val="Ttulo3"/>
        <w:rPr>
          <w:lang w:val="es-419"/>
        </w:rPr>
      </w:pPr>
      <w:bookmarkStart w:id="17" w:name="_Toc412387830"/>
      <w:r>
        <w:rPr>
          <w:lang w:val="es-419"/>
        </w:rPr>
        <w:lastRenderedPageBreak/>
        <w:t>Precondiciones</w:t>
      </w:r>
      <w:bookmarkEnd w:id="17"/>
    </w:p>
    <w:p w:rsidR="004618FC" w:rsidRDefault="004618FC" w:rsidP="004618FC">
      <w:pPr>
        <w:rPr>
          <w:lang w:val="es-419"/>
        </w:rPr>
      </w:pPr>
      <w:r w:rsidRPr="004618FC">
        <w:drawing>
          <wp:inline distT="0" distB="0" distL="0" distR="0">
            <wp:extent cx="3133725" cy="600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FC" w:rsidRPr="004618FC" w:rsidRDefault="004618FC" w:rsidP="004618FC">
      <w:pPr>
        <w:pStyle w:val="Ttulo3"/>
        <w:rPr>
          <w:lang w:val="es-419"/>
        </w:rPr>
      </w:pPr>
      <w:bookmarkStart w:id="18" w:name="_Toc412387831"/>
      <w:r>
        <w:rPr>
          <w:lang w:val="es-419"/>
        </w:rPr>
        <w:t>Pasos</w:t>
      </w:r>
      <w:bookmarkEnd w:id="18"/>
    </w:p>
    <w:p w:rsidR="002B7379" w:rsidRDefault="004618FC" w:rsidP="002B7379">
      <w:pPr>
        <w:rPr>
          <w:lang w:val="es-419"/>
        </w:rPr>
      </w:pPr>
      <w:r w:rsidRPr="004618FC">
        <w:drawing>
          <wp:inline distT="0" distB="0" distL="0" distR="0">
            <wp:extent cx="5400040" cy="1352294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B71" w:rsidRDefault="00E43B71" w:rsidP="00E43B71">
      <w:pPr>
        <w:pStyle w:val="Ttulo3"/>
        <w:rPr>
          <w:lang w:val="es-419"/>
        </w:rPr>
      </w:pPr>
      <w:bookmarkStart w:id="19" w:name="_Toc412387832"/>
      <w:r>
        <w:rPr>
          <w:lang w:val="es-419"/>
        </w:rPr>
        <w:t>Ejecuciones</w:t>
      </w:r>
      <w:bookmarkEnd w:id="19"/>
    </w:p>
    <w:p w:rsidR="00E43B71" w:rsidRDefault="00E43B71" w:rsidP="00E43B71">
      <w:pPr>
        <w:rPr>
          <w:lang w:val="es-419"/>
        </w:rPr>
      </w:pPr>
      <w:r>
        <w:rPr>
          <w:lang w:val="es-419"/>
        </w:rPr>
        <w:t>EJECUCION 14-02</w:t>
      </w:r>
    </w:p>
    <w:p w:rsidR="00E43B71" w:rsidRDefault="00E43B71" w:rsidP="00E43B71">
      <w:pPr>
        <w:rPr>
          <w:lang w:val="es-419"/>
        </w:rPr>
      </w:pPr>
      <w:r w:rsidRPr="00E43B71">
        <w:drawing>
          <wp:inline distT="0" distB="0" distL="0" distR="0">
            <wp:extent cx="5400040" cy="1117022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B71" w:rsidRDefault="00E43B71" w:rsidP="00E43B71">
      <w:pPr>
        <w:rPr>
          <w:lang w:val="es-419"/>
        </w:rPr>
      </w:pPr>
      <w:r>
        <w:rPr>
          <w:lang w:val="es-419"/>
        </w:rPr>
        <w:t>EJECUCION 16/02</w:t>
      </w:r>
    </w:p>
    <w:p w:rsidR="00E43B71" w:rsidRPr="00E43B71" w:rsidRDefault="00E43B71" w:rsidP="00E43B71">
      <w:pPr>
        <w:rPr>
          <w:lang w:val="es-419"/>
        </w:rPr>
      </w:pPr>
      <w:r w:rsidRPr="00E43B71">
        <w:drawing>
          <wp:inline distT="0" distB="0" distL="0" distR="0">
            <wp:extent cx="5400040" cy="1023102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B71" w:rsidRPr="00E43B71" w:rsidSect="00060D43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3D2" w:rsidRDefault="009223D2" w:rsidP="00060D43">
      <w:pPr>
        <w:spacing w:before="0" w:after="0"/>
      </w:pPr>
      <w:r>
        <w:separator/>
      </w:r>
    </w:p>
  </w:endnote>
  <w:endnote w:type="continuationSeparator" w:id="0">
    <w:p w:rsidR="009223D2" w:rsidRDefault="009223D2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2314DA" w:rsidP="00060D43">
        <w:pPr>
          <w:pStyle w:val="Piedepgina"/>
          <w:jc w:val="right"/>
        </w:pPr>
        <w:r w:rsidRPr="002314DA">
          <w:t xml:space="preserve">Ejecuciones de Casos de Prueba 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>
          <w:rPr>
            <w:noProof/>
          </w:rPr>
          <w:t>6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3D2" w:rsidRDefault="009223D2" w:rsidP="00060D43">
      <w:pPr>
        <w:spacing w:before="0" w:after="0"/>
      </w:pPr>
      <w:r>
        <w:separator/>
      </w:r>
    </w:p>
  </w:footnote>
  <w:footnote w:type="continuationSeparator" w:id="0">
    <w:p w:rsidR="009223D2" w:rsidRDefault="009223D2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EA"/>
    <w:rsid w:val="00060D43"/>
    <w:rsid w:val="000C1663"/>
    <w:rsid w:val="000C60B2"/>
    <w:rsid w:val="001519C6"/>
    <w:rsid w:val="002314DA"/>
    <w:rsid w:val="002B7379"/>
    <w:rsid w:val="00385501"/>
    <w:rsid w:val="004618FC"/>
    <w:rsid w:val="005C2B02"/>
    <w:rsid w:val="006F7410"/>
    <w:rsid w:val="0074436A"/>
    <w:rsid w:val="009223D2"/>
    <w:rsid w:val="00934C85"/>
    <w:rsid w:val="00AB441E"/>
    <w:rsid w:val="00BC6CEA"/>
    <w:rsid w:val="00C87FC4"/>
    <w:rsid w:val="00CC0161"/>
    <w:rsid w:val="00E43B71"/>
    <w:rsid w:val="00F77BFA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131124-3332-4B6F-846A-C8FDF6F1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4583D6BB174D74B4A6051556DEB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F224-EFDC-4FFA-989A-1FE724426BFE}"/>
      </w:docPartPr>
      <w:docPartBody>
        <w:p w:rsidR="00AA57EC" w:rsidRDefault="003558D3">
          <w:pPr>
            <w:pStyle w:val="FE4583D6BB174D74B4A6051556DEB750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213391A844C848C3A95B3CBD4C43B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8C16E-FAC6-48EE-AE3E-1A0BACA8F16F}"/>
      </w:docPartPr>
      <w:docPartBody>
        <w:p w:rsidR="00AA57EC" w:rsidRDefault="003558D3">
          <w:pPr>
            <w:pStyle w:val="213391A844C848C3A95B3CBD4C43B015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D3"/>
    <w:rsid w:val="003558D3"/>
    <w:rsid w:val="00AA57EC"/>
    <w:rsid w:val="00B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4583D6BB174D74B4A6051556DEB750">
    <w:name w:val="FE4583D6BB174D74B4A6051556DEB750"/>
  </w:style>
  <w:style w:type="paragraph" w:customStyle="1" w:styleId="213391A844C848C3A95B3CBD4C43B015">
    <w:name w:val="213391A844C848C3A95B3CBD4C43B015"/>
  </w:style>
  <w:style w:type="paragraph" w:customStyle="1" w:styleId="4110E54F59424EEEB3311FF50D3B159F">
    <w:name w:val="4110E54F59424EEEB3311FF50D3B159F"/>
    <w:rsid w:val="00AA57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</Template>
  <TotalTime>27</TotalTime>
  <Pages>9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Ejecuciones de Casos de Prueba</dc:title>
  <dc:subject/>
  <dc:creator>Marcos Barrera</dc:creator>
  <cp:keywords/>
  <dc:description/>
  <cp:lastModifiedBy>Marcos Barrera</cp:lastModifiedBy>
  <cp:revision>8</cp:revision>
  <dcterms:created xsi:type="dcterms:W3CDTF">2015-02-22T19:36:00Z</dcterms:created>
  <dcterms:modified xsi:type="dcterms:W3CDTF">2015-02-22T20:03:00Z</dcterms:modified>
</cp:coreProperties>
</file>