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30"/>
        <w:gridCol w:w="3774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C609FF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1115B647BAC4F53851FF7E1DF3783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Plan de Testing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0C32C11560354BD780795384363CAA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36427" w:rsidP="00C3642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060D43" w:rsidP="00060D43">
      <w:pPr>
        <w:tabs>
          <w:tab w:val="left" w:pos="5203"/>
        </w:tabs>
      </w:pPr>
      <w:r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C36427" w:rsidRDefault="00C36427" w:rsidP="00C36427">
      <w:pPr>
        <w:pStyle w:val="Sinespaciado"/>
      </w:pPr>
    </w:p>
    <w:p w:rsidR="00C36427" w:rsidRDefault="00C36427" w:rsidP="00060D43">
      <w:pPr>
        <w:pStyle w:val="Ttulo1"/>
      </w:pPr>
    </w:p>
    <w:p w:rsidR="00C36427" w:rsidRPr="00C36427" w:rsidRDefault="00C36427" w:rsidP="00C36427"/>
    <w:p w:rsidR="00C36427" w:rsidRPr="00C36427" w:rsidRDefault="00C609FF" w:rsidP="00C36427">
      <w:sdt>
        <w:sdtPr>
          <w:alias w:val="Abstracto"/>
          <w:id w:val="-365673022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C36427">
            <w:t xml:space="preserve">El documento describe el Plan de </w:t>
          </w:r>
          <w:r w:rsidR="00C36427">
            <w:rPr>
              <w:lang w:val="es-419"/>
            </w:rPr>
            <w:t>Testing que se llevara a cabo</w:t>
          </w:r>
          <w:r w:rsidR="00C36427">
            <w:t xml:space="preserve"> en el desarrollo del producto Geo Parking.</w:t>
          </w:r>
        </w:sdtContent>
      </w:sdt>
    </w:p>
    <w:p w:rsidR="00C36427" w:rsidRPr="00C36427" w:rsidRDefault="00C36427" w:rsidP="00C36427">
      <w:pPr>
        <w:tabs>
          <w:tab w:val="left" w:pos="2500"/>
        </w:tabs>
      </w:pPr>
      <w:r>
        <w:tab/>
      </w:r>
    </w:p>
    <w:p w:rsidR="00C36427" w:rsidRPr="00C36427" w:rsidRDefault="00C36427" w:rsidP="00C36427"/>
    <w:p w:rsidR="00C36427" w:rsidRPr="00C36427" w:rsidRDefault="00C36427" w:rsidP="00C36427"/>
    <w:p w:rsidR="00C36427" w:rsidRPr="00C36427" w:rsidRDefault="00C36427" w:rsidP="00C36427"/>
    <w:p w:rsidR="00060D43" w:rsidRPr="00385501" w:rsidRDefault="00060D43" w:rsidP="00060D43">
      <w:pPr>
        <w:pStyle w:val="Ttulo1"/>
        <w:rPr>
          <w:color w:val="0070C0"/>
        </w:rPr>
      </w:pPr>
      <w:r w:rsidRPr="00C36427">
        <w:br w:type="page"/>
      </w:r>
      <w:bookmarkStart w:id="0" w:name="_Toc279947222"/>
      <w:bookmarkStart w:id="1" w:name="_Toc280053636"/>
      <w:bookmarkStart w:id="2" w:name="_Toc390896521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0896522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C609FF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lang w:val="es-ES"/>
                  </w:rPr>
                  <w:t>Plan de Testing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C36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>
              <w:t>Plan</w:t>
            </w:r>
            <w:r w:rsidR="00C36427">
              <w:rPr>
                <w:lang w:val="es-419"/>
              </w:rPr>
              <w:t>Testing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C36427" w:rsidRDefault="00C36427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0896523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D5C74" w:rsidP="000D5C74">
            <w:pPr>
              <w:rPr>
                <w:lang w:val="es-419"/>
              </w:rPr>
            </w:pPr>
            <w:r>
              <w:t>1.0</w:t>
            </w:r>
            <w:r w:rsidR="00060D43" w:rsidRPr="0061233C">
              <w:rPr>
                <w:lang w:val="es-419"/>
              </w:rPr>
              <w:t>_</w:t>
            </w:r>
            <w:proofErr w:type="spellStart"/>
            <w:r w:rsidR="00060D43" w:rsidRPr="0061233C">
              <w:rPr>
                <w:lang w:val="es-419"/>
              </w:rPr>
              <w:t>Draft</w:t>
            </w:r>
            <w:r>
              <w:rPr>
                <w:lang w:val="es-419"/>
              </w:rPr>
              <w:t>A</w:t>
            </w:r>
            <w:proofErr w:type="spellEnd"/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C36427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>Ignacio Frigerio</w:t>
            </w:r>
            <w:r>
              <w:t xml:space="preserve">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D5C74" w:rsidP="000D5C74">
            <w:pPr>
              <w:rPr>
                <w:b w:val="0"/>
                <w:lang w:val="es-419"/>
              </w:rPr>
            </w:pPr>
            <w:r>
              <w:t>1.0</w:t>
            </w:r>
            <w:r w:rsidR="00060D43" w:rsidRPr="0061233C">
              <w:rPr>
                <w:lang w:val="es-419"/>
              </w:rPr>
              <w:t>_Draft</w:t>
            </w:r>
            <w:r>
              <w:rPr>
                <w:lang w:val="es-419"/>
              </w:rPr>
              <w:t>A</w:t>
            </w:r>
            <w:bookmarkStart w:id="9" w:name="_GoBack"/>
            <w:bookmarkEnd w:id="9"/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31/05/2014</w:t>
            </w: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Revisión</w:t>
            </w: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Leonel Romero[Revisador]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C36427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0896521" w:history="1">
            <w:r w:rsidR="00C36427" w:rsidRPr="002F426C">
              <w:rPr>
                <w:rStyle w:val="Hipervnculo"/>
                <w:noProof/>
              </w:rPr>
              <w:t>Control de la documentación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_Toc390896521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609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2" w:history="1">
            <w:r w:rsidR="00C36427" w:rsidRPr="002F426C">
              <w:rPr>
                <w:rStyle w:val="Hipervnculo"/>
                <w:noProof/>
              </w:rPr>
              <w:t>Control de la Configuración.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_Toc390896522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609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3" w:history="1">
            <w:r w:rsidR="00C36427" w:rsidRPr="002F426C">
              <w:rPr>
                <w:rStyle w:val="Hipervnculo"/>
                <w:noProof/>
              </w:rPr>
              <w:t>Histórico de Versiones.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_Toc390896523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2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609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4" w:history="1">
            <w:r w:rsidR="00C36427" w:rsidRPr="002F426C">
              <w:rPr>
                <w:rStyle w:val="Hipervnculo"/>
                <w:noProof/>
                <w:lang w:val="es-419"/>
              </w:rPr>
              <w:t>Plan de Testing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_Toc390896524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3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609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5" w:history="1">
            <w:r w:rsidR="00C36427" w:rsidRPr="002F426C">
              <w:rPr>
                <w:rStyle w:val="Hipervnculo"/>
                <w:noProof/>
              </w:rPr>
              <w:t>Tipos de pruebas: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_Toc390896525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3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609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6" w:history="1">
            <w:r w:rsidR="00C36427" w:rsidRPr="002F426C">
              <w:rPr>
                <w:rStyle w:val="Hipervnculo"/>
                <w:noProof/>
              </w:rPr>
              <w:t>Tiempo de ejecución de los distintos tipos de pruebas: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_Toc390896526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4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C36427" w:rsidRDefault="00C609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0896527" w:history="1">
            <w:r w:rsidR="00C36427" w:rsidRPr="002F426C">
              <w:rPr>
                <w:rStyle w:val="Hipervnculo"/>
                <w:noProof/>
              </w:rPr>
              <w:t>Acrónimos:</w:t>
            </w:r>
            <w:r w:rsidR="00C36427">
              <w:rPr>
                <w:noProof/>
                <w:webHidden/>
              </w:rPr>
              <w:tab/>
            </w:r>
            <w:r w:rsidR="00C36427">
              <w:rPr>
                <w:noProof/>
                <w:webHidden/>
              </w:rPr>
              <w:fldChar w:fldCharType="begin"/>
            </w:r>
            <w:r w:rsidR="00C36427">
              <w:rPr>
                <w:noProof/>
                <w:webHidden/>
              </w:rPr>
              <w:instrText xml:space="preserve"> PAGEREF _Toc390896527 \h </w:instrText>
            </w:r>
            <w:r w:rsidR="00C36427">
              <w:rPr>
                <w:noProof/>
                <w:webHidden/>
              </w:rPr>
            </w:r>
            <w:r w:rsidR="00C36427">
              <w:rPr>
                <w:noProof/>
                <w:webHidden/>
              </w:rPr>
              <w:fldChar w:fldCharType="separate"/>
            </w:r>
            <w:r w:rsidR="00C36427">
              <w:rPr>
                <w:noProof/>
                <w:webHidden/>
              </w:rPr>
              <w:t>4</w:t>
            </w:r>
            <w:r w:rsidR="00C36427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060D43" w:rsidRDefault="00060D43"/>
    <w:p w:rsidR="00C36427" w:rsidRDefault="00C36427" w:rsidP="00C36427">
      <w:pPr>
        <w:pStyle w:val="Ttulo1"/>
        <w:rPr>
          <w:lang w:val="es-419"/>
        </w:rPr>
      </w:pPr>
      <w:bookmarkStart w:id="10" w:name="_Toc390896524"/>
      <w:bookmarkStart w:id="11" w:name="_Toc388812161"/>
      <w:r>
        <w:rPr>
          <w:lang w:val="es-419"/>
        </w:rPr>
        <w:lastRenderedPageBreak/>
        <w:t>Plan de Testing</w:t>
      </w:r>
      <w:bookmarkEnd w:id="10"/>
    </w:p>
    <w:p w:rsidR="00C36427" w:rsidRPr="00C36427" w:rsidRDefault="00C36427" w:rsidP="00C36427">
      <w:pPr>
        <w:rPr>
          <w:lang w:val="es-419"/>
        </w:rPr>
      </w:pPr>
    </w:p>
    <w:p w:rsidR="00C36427" w:rsidRDefault="00C36427" w:rsidP="00C36427">
      <w:pPr>
        <w:pStyle w:val="Ttulo2"/>
      </w:pPr>
      <w:bookmarkStart w:id="12" w:name="_Toc390896525"/>
      <w:r>
        <w:t>Tipos de pruebas:</w:t>
      </w:r>
      <w:bookmarkEnd w:id="11"/>
      <w:bookmarkEnd w:id="12"/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Exploratorio: se realizara una prueba informal de alguna funcionalidad.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&lt;algún nombre&gt;: se correrán todos los test asociados a la historia.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 xml:space="preserve">Regresión: se correrán todos los test asociados a las historias que pertenecen al </w:t>
      </w:r>
      <w:proofErr w:type="spellStart"/>
      <w:r>
        <w:t>release</w:t>
      </w:r>
      <w:proofErr w:type="spellEnd"/>
      <w:r>
        <w:t xml:space="preserve"> actual.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Sanidad: se probaran todos los test que representen un camino normal de las historias implementadas.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Sistema: se correrán todos los test vigentes del producto.</w:t>
      </w:r>
    </w:p>
    <w:p w:rsidR="00C36427" w:rsidRDefault="00C36427" w:rsidP="00C36427">
      <w:pPr>
        <w:spacing w:before="0" w:after="200" w:line="276" w:lineRule="auto"/>
        <w:jc w:val="left"/>
      </w:pPr>
    </w:p>
    <w:p w:rsidR="00C36427" w:rsidRDefault="00C36427" w:rsidP="00C36427">
      <w:pPr>
        <w:pStyle w:val="Ttulo2"/>
      </w:pPr>
      <w:bookmarkStart w:id="13" w:name="_Toc388812162"/>
      <w:bookmarkStart w:id="14" w:name="_Toc390896526"/>
      <w:r>
        <w:t>Tiempo de ejecución de los distintos tipos de pruebas:</w:t>
      </w:r>
      <w:bookmarkEnd w:id="13"/>
      <w:bookmarkEnd w:id="14"/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realizaran pruebas exploratorias al finalizar la codificación de alguna funcionalidad del producto.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realizarán pruebas de &lt;algún nombre&gt; para cerrar la historia, se espera un PFR de 100%.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 xml:space="preserve">Se realizarán pruebas de regresión antes de entregar un </w:t>
      </w:r>
      <w:proofErr w:type="spellStart"/>
      <w:r>
        <w:t>release</w:t>
      </w:r>
      <w:proofErr w:type="spellEnd"/>
      <w:r>
        <w:t xml:space="preserve"> para considerarlo como entregable, se espera una PFR de 100%.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 xml:space="preserve">Se realizarán pruebas de sanidad antes de entregar un </w:t>
      </w:r>
      <w:proofErr w:type="spellStart"/>
      <w:r>
        <w:t>release</w:t>
      </w:r>
      <w:proofErr w:type="spellEnd"/>
      <w:r>
        <w:t>, se espera un PFR del 100%.</w:t>
      </w:r>
    </w:p>
    <w:p w:rsidR="00C36427" w:rsidRP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  <w:rPr>
          <w:color w:val="FF0000"/>
        </w:rPr>
      </w:pPr>
      <w:r>
        <w:t xml:space="preserve">Se realizarán pruebas de sistema antes de entregar un </w:t>
      </w:r>
      <w:proofErr w:type="spellStart"/>
      <w:r>
        <w:t>release</w:t>
      </w:r>
      <w:proofErr w:type="spellEnd"/>
      <w:r>
        <w:t xml:space="preserve"> </w:t>
      </w:r>
      <w:r w:rsidRPr="00C36427">
        <w:t>que cuya versión del producto aumente en 1.x.x. se espera un PFR del 80%</w:t>
      </w:r>
    </w:p>
    <w:p w:rsidR="00C36427" w:rsidRPr="00C36427" w:rsidRDefault="00C36427" w:rsidP="00C36427">
      <w:pPr>
        <w:spacing w:before="0" w:after="200" w:line="276" w:lineRule="auto"/>
        <w:jc w:val="left"/>
        <w:rPr>
          <w:color w:val="FF0000"/>
        </w:rPr>
      </w:pPr>
    </w:p>
    <w:p w:rsidR="00C36427" w:rsidRDefault="00C36427" w:rsidP="00C36427">
      <w:pPr>
        <w:pStyle w:val="Ttulo2"/>
      </w:pPr>
      <w:bookmarkStart w:id="15" w:name="_Toc388812163"/>
      <w:bookmarkStart w:id="16" w:name="_Toc390896527"/>
      <w:r>
        <w:t>Acrónimos:</w:t>
      </w:r>
      <w:bookmarkEnd w:id="15"/>
      <w:bookmarkEnd w:id="16"/>
    </w:p>
    <w:p w:rsidR="00C36427" w:rsidRPr="00C648CE" w:rsidRDefault="00C36427" w:rsidP="00C36427">
      <w:pPr>
        <w:pStyle w:val="Prrafodelista"/>
        <w:numPr>
          <w:ilvl w:val="0"/>
          <w:numId w:val="4"/>
        </w:numPr>
        <w:spacing w:before="0" w:after="200" w:line="276" w:lineRule="auto"/>
        <w:jc w:val="left"/>
        <w:rPr>
          <w:color w:val="FF0000"/>
        </w:rPr>
      </w:pPr>
      <w:r>
        <w:t xml:space="preserve">PFR: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Ratio, proporción, expresada en porcentaje, de la cantidad de test que pasaron sobre la cantidad de test ejecutados.</w:t>
      </w:r>
    </w:p>
    <w:p w:rsidR="00060D43" w:rsidRDefault="00C36427" w:rsidP="00C36427">
      <w:r>
        <w:t>Test: caso de prueba, conjunto de pasos a seguir, resultados esperados de los mismo y un resultado final esperado.</w:t>
      </w:r>
    </w:p>
    <w:sectPr w:rsidR="00060D43" w:rsidSect="00060D4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9FF" w:rsidRDefault="00C609FF" w:rsidP="00060D43">
      <w:pPr>
        <w:spacing w:before="0" w:after="0"/>
      </w:pPr>
      <w:r>
        <w:separator/>
      </w:r>
    </w:p>
  </w:endnote>
  <w:endnote w:type="continuationSeparator" w:id="0">
    <w:p w:rsidR="00C609FF" w:rsidRDefault="00C609FF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Pr="00C36427" w:rsidRDefault="00060D43" w:rsidP="00C36427">
        <w:pPr>
          <w:pStyle w:val="Piedepgina"/>
          <w:jc w:val="right"/>
          <w:rPr>
            <w:lang w:val="es-419"/>
          </w:rPr>
        </w:pPr>
        <w:r>
          <w:t xml:space="preserve">Plan de </w:t>
        </w:r>
        <w:r w:rsidR="00C36427">
          <w:rPr>
            <w:lang w:val="es-419"/>
          </w:rPr>
          <w:t>Testing</w:t>
        </w:r>
        <w:r>
          <w:t>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C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9FF" w:rsidRDefault="00C609FF" w:rsidP="00060D43">
      <w:pPr>
        <w:spacing w:before="0" w:after="0"/>
      </w:pPr>
      <w:r>
        <w:separator/>
      </w:r>
    </w:p>
  </w:footnote>
  <w:footnote w:type="continuationSeparator" w:id="0">
    <w:p w:rsidR="00C609FF" w:rsidRDefault="00C609FF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091C"/>
    <w:multiLevelType w:val="hybridMultilevel"/>
    <w:tmpl w:val="4DA2A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144"/>
    <w:multiLevelType w:val="hybridMultilevel"/>
    <w:tmpl w:val="E8467FB8"/>
    <w:lvl w:ilvl="0" w:tplc="439C0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D624E"/>
    <w:multiLevelType w:val="hybridMultilevel"/>
    <w:tmpl w:val="C6E4A39A"/>
    <w:lvl w:ilvl="0" w:tplc="C2D05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27"/>
    <w:rsid w:val="00060D43"/>
    <w:rsid w:val="000D5C74"/>
    <w:rsid w:val="00385501"/>
    <w:rsid w:val="005C2B02"/>
    <w:rsid w:val="006F7410"/>
    <w:rsid w:val="00934C85"/>
    <w:rsid w:val="00BD4372"/>
    <w:rsid w:val="00C36427"/>
    <w:rsid w:val="00C609FF"/>
    <w:rsid w:val="00C87FC4"/>
    <w:rsid w:val="00CC0161"/>
    <w:rsid w:val="00D17ECF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98CFD8-0D42-4099-8BCF-3118BC48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15B647BAC4F53851FF7E1DF378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DDF4-95E8-49AA-85CD-5074F1F37B65}"/>
      </w:docPartPr>
      <w:docPartBody>
        <w:p w:rsidR="00464647" w:rsidRDefault="00E871B0">
          <w:pPr>
            <w:pStyle w:val="A1115B647BAC4F53851FF7E1DF37830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C32C11560354BD780795384363C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F9BC2-223F-4719-ADB3-C7458FB4FB40}"/>
      </w:docPartPr>
      <w:docPartBody>
        <w:p w:rsidR="00464647" w:rsidRDefault="00E871B0">
          <w:pPr>
            <w:pStyle w:val="0C32C11560354BD780795384363CAA13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B0"/>
    <w:rsid w:val="00464647"/>
    <w:rsid w:val="00E80AC2"/>
    <w:rsid w:val="00E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15B647BAC4F53851FF7E1DF378304">
    <w:name w:val="A1115B647BAC4F53851FF7E1DF378304"/>
  </w:style>
  <w:style w:type="paragraph" w:customStyle="1" w:styleId="0C32C11560354BD780795384363CAA13">
    <w:name w:val="0C32C11560354BD780795384363CA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El documento describe el Plan de Testing que se llevara a cabo en el desarrollo del producto Geo Parking.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</Template>
  <TotalTime>8</TotalTime>
  <Pages>4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Testing</dc:title>
  <dc:subject/>
  <dc:creator>Marcos Barrera</dc:creator>
  <cp:keywords/>
  <dc:description/>
  <cp:lastModifiedBy>Marcos Barrera</cp:lastModifiedBy>
  <cp:revision>3</cp:revision>
  <dcterms:created xsi:type="dcterms:W3CDTF">2014-06-19T02:09:00Z</dcterms:created>
  <dcterms:modified xsi:type="dcterms:W3CDTF">2014-06-25T20:20:00Z</dcterms:modified>
</cp:coreProperties>
</file>