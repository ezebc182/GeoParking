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592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549"/>
        <w:gridCol w:w="4962"/>
      </w:tblGrid>
      <w:tr w:rsidR="00060D43" w:rsidTr="00465F26">
        <w:trPr>
          <w:trHeight w:val="31"/>
        </w:trPr>
        <w:tc>
          <w:tcPr>
            <w:tcW w:w="4549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465F26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9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1D45F0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83ACCC40BCDC4179B8E63F751FBDE65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65F26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  <w:lang w:val="es-419"/>
                  </w:rPr>
                  <w:t>Modelo de entrevista a playas de estacionamiento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A2E9D0C1510B42DB92FE1DD0F5C884AA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465F26" w:rsidP="00465F26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  <w:lang w:val="es-419"/>
                  </w:rPr>
                  <w:t>2014</w:t>
                </w:r>
              </w:p>
            </w:sdtContent>
          </w:sdt>
        </w:tc>
      </w:tr>
    </w:tbl>
    <w:p w:rsidR="00465F26" w:rsidRPr="00101F7D" w:rsidRDefault="00465F26" w:rsidP="00465F26"/>
    <w:p w:rsidR="00465F26" w:rsidRDefault="00465F26" w:rsidP="00465F26">
      <w:r w:rsidRPr="000F592D">
        <w:t xml:space="preserve"> </w:t>
      </w:r>
    </w:p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>
      <w:pPr>
        <w:ind w:firstLine="708"/>
      </w:pPr>
      <w:bookmarkStart w:id="0" w:name="_GoBack"/>
      <w:bookmarkEnd w:id="0"/>
    </w:p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/>
    <w:p w:rsidR="00465F26" w:rsidRPr="00465F26" w:rsidRDefault="001D45F0" w:rsidP="00465F26">
      <w:sdt>
        <w:sdtPr>
          <w:alias w:val="Abstracto"/>
          <w:id w:val="272988580"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1D5BCB">
            <w:rPr>
              <w:lang w:val="es-ES"/>
            </w:rPr>
            <w:t>El documento describe un modelo de preguntas que se utilizará en las entrevistas a playas de estacionamiento.</w:t>
          </w:r>
        </w:sdtContent>
      </w:sdt>
    </w:p>
    <w:p w:rsidR="00465F26" w:rsidRPr="00465F26" w:rsidRDefault="00465F26" w:rsidP="00465F26"/>
    <w:p w:rsidR="00465F26" w:rsidRPr="00465F26" w:rsidRDefault="00465F26" w:rsidP="00465F26"/>
    <w:p w:rsidR="00465F26" w:rsidRPr="00465F26" w:rsidRDefault="00465F26" w:rsidP="00465F26"/>
    <w:p w:rsidR="00060D43" w:rsidRPr="001D5BCB" w:rsidRDefault="00060D43" w:rsidP="001D5BCB">
      <w:pPr>
        <w:pStyle w:val="Ttulo1"/>
        <w:rPr>
          <w:color w:val="0070C0"/>
        </w:rPr>
      </w:pPr>
      <w:r w:rsidRPr="00465F26">
        <w:br w:type="page"/>
      </w:r>
      <w:bookmarkStart w:id="1" w:name="_Toc279947222"/>
      <w:bookmarkStart w:id="2" w:name="_Toc280053636"/>
      <w:bookmarkStart w:id="3" w:name="_Toc391110284"/>
      <w:r w:rsidRPr="001D5BCB">
        <w:rPr>
          <w:color w:val="0070C0"/>
        </w:rPr>
        <w:lastRenderedPageBreak/>
        <w:t>Control de la documentación</w:t>
      </w:r>
      <w:bookmarkEnd w:id="1"/>
      <w:bookmarkEnd w:id="2"/>
      <w:bookmarkEnd w:id="3"/>
    </w:p>
    <w:p w:rsidR="00060D43" w:rsidRPr="001D5BCB" w:rsidRDefault="00060D43" w:rsidP="00060D43">
      <w:pPr>
        <w:spacing w:after="0"/>
        <w:rPr>
          <w:color w:val="0070C0"/>
        </w:rPr>
      </w:pPr>
    </w:p>
    <w:p w:rsidR="00060D43" w:rsidRPr="001D5BCB" w:rsidRDefault="00060D43" w:rsidP="00060D43">
      <w:pPr>
        <w:pStyle w:val="Ttulo3"/>
        <w:rPr>
          <w:color w:val="0070C0"/>
        </w:rPr>
      </w:pPr>
      <w:bookmarkStart w:id="4" w:name="_Toc279947223"/>
      <w:bookmarkStart w:id="5" w:name="_Toc280053637"/>
      <w:bookmarkStart w:id="6" w:name="_Toc391110285"/>
      <w:r w:rsidRPr="001D5BCB">
        <w:rPr>
          <w:color w:val="0070C0"/>
        </w:rPr>
        <w:t>Control de la Configuración.</w:t>
      </w:r>
      <w:bookmarkEnd w:id="4"/>
      <w:bookmarkEnd w:id="5"/>
      <w:bookmarkEnd w:id="6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1D45F0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65F26">
                  <w:rPr>
                    <w:lang w:val="es-ES"/>
                  </w:rPr>
                  <w:t>Modelo de entrevista a playas de estacionamiento</w:t>
                </w:r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287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proofErr w:type="spellStart"/>
            <w:r>
              <w:rPr>
                <w:lang w:val="es-419"/>
              </w:rPr>
              <w:t>Proyecto_</w:t>
            </w:r>
            <w:r w:rsidR="00465F26">
              <w:rPr>
                <w:lang w:val="es-419"/>
              </w:rPr>
              <w:t>EntrevistaPlaya</w:t>
            </w:r>
            <w:proofErr w:type="spellEnd"/>
            <w:r>
              <w:t>.</w:t>
            </w:r>
            <w:proofErr w:type="spellStart"/>
            <w:r>
              <w:t>docx</w:t>
            </w:r>
            <w:proofErr w:type="spellEnd"/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465F26" w:rsidRDefault="00465F26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Toneato</w:t>
            </w:r>
            <w:proofErr w:type="spellEnd"/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65F2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1D5BCB" w:rsidRDefault="00060D43" w:rsidP="00060D43">
      <w:pPr>
        <w:pStyle w:val="Ttulo3"/>
        <w:rPr>
          <w:color w:val="0070C0"/>
        </w:rPr>
      </w:pPr>
      <w:bookmarkStart w:id="7" w:name="_Toc279947224"/>
      <w:bookmarkStart w:id="8" w:name="_Toc280053638"/>
      <w:bookmarkStart w:id="9" w:name="_Toc391110286"/>
      <w:r w:rsidRPr="001D5BCB">
        <w:rPr>
          <w:color w:val="0070C0"/>
        </w:rPr>
        <w:t>Histórico de Versiones.</w:t>
      </w:r>
      <w:bookmarkEnd w:id="7"/>
      <w:bookmarkEnd w:id="8"/>
      <w:bookmarkEnd w:id="9"/>
    </w:p>
    <w:tbl>
      <w:tblPr>
        <w:tblStyle w:val="Listaclara-nfasis5"/>
        <w:tblW w:w="1163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29"/>
        <w:gridCol w:w="1701"/>
        <w:gridCol w:w="1417"/>
        <w:gridCol w:w="2424"/>
        <w:gridCol w:w="4263"/>
      </w:tblGrid>
      <w:tr w:rsidR="00060D43" w:rsidRPr="00BC29B0" w:rsidTr="001D5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24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263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1D5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60D43" w:rsidRPr="0061233C" w:rsidRDefault="00060D43" w:rsidP="00FA359E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</w:t>
            </w:r>
            <w:proofErr w:type="spellStart"/>
            <w:r w:rsidRPr="0061233C">
              <w:rPr>
                <w:lang w:val="es-419"/>
              </w:rPr>
              <w:t>Draft</w:t>
            </w:r>
            <w:proofErr w:type="spellEnd"/>
            <w:r w:rsidRPr="0061233C">
              <w:rPr>
                <w:lang w:val="es-419"/>
              </w:rPr>
              <w:t>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060D43" w:rsidRPr="004E6F3D" w:rsidRDefault="00465F2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22/04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424" w:type="dxa"/>
          </w:tcPr>
          <w:p w:rsidR="00060D43" w:rsidRDefault="00465F26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Toneato</w:t>
            </w:r>
            <w:proofErr w:type="spellEnd"/>
            <w:r>
              <w:t xml:space="preserve"> 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63" w:type="dxa"/>
          </w:tcPr>
          <w:p w:rsidR="00060D43" w:rsidRPr="00A47D32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D5BCB" w:rsidRPr="003F74A9" w:rsidTr="001D5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1D5BCB" w:rsidRPr="00465F26" w:rsidRDefault="001D5BCB" w:rsidP="001D5BCB">
            <w:pPr>
              <w:rPr>
                <w:b w:val="0"/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</w:t>
            </w:r>
            <w:proofErr w:type="spellStart"/>
            <w:r w:rsidRPr="0061233C">
              <w:rPr>
                <w:lang w:val="es-419"/>
              </w:rPr>
              <w:t>Draft</w:t>
            </w:r>
            <w:proofErr w:type="spellEnd"/>
            <w:r w:rsidRPr="0061233C">
              <w:rPr>
                <w:lang w:val="es-419"/>
              </w:rPr>
              <w:t>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1D5BCB" w:rsidRPr="0061233C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23/04/2014</w:t>
            </w:r>
          </w:p>
        </w:tc>
        <w:tc>
          <w:tcPr>
            <w:tcW w:w="1417" w:type="dxa"/>
          </w:tcPr>
          <w:p w:rsidR="001D5BCB" w:rsidRDefault="00287B06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Revisión</w:t>
            </w:r>
          </w:p>
        </w:tc>
        <w:tc>
          <w:tcPr>
            <w:tcW w:w="2424" w:type="dxa"/>
          </w:tcPr>
          <w:p w:rsidR="001D5BCB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419"/>
              </w:rPr>
              <w:t>Marcos Barrera</w:t>
            </w:r>
            <w:r>
              <w:t>[Revisador]</w:t>
            </w:r>
          </w:p>
        </w:tc>
        <w:tc>
          <w:tcPr>
            <w:tcW w:w="4263" w:type="dxa"/>
          </w:tcPr>
          <w:p w:rsidR="001D5BCB" w:rsidRPr="001D5BCB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1D5BCB" w:rsidRPr="003F74A9" w:rsidTr="001D5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1D5BCB" w:rsidRPr="001D5BCB" w:rsidRDefault="001D5BCB" w:rsidP="001D5BCB">
            <w:pPr>
              <w:rPr>
                <w:lang w:val="es-419"/>
              </w:rPr>
            </w:pPr>
            <w:r w:rsidRPr="0061233C">
              <w:t>0.1</w:t>
            </w:r>
            <w:r w:rsidRPr="0061233C">
              <w:rPr>
                <w:lang w:val="es-419"/>
              </w:rPr>
              <w:t>_</w:t>
            </w:r>
            <w:proofErr w:type="spellStart"/>
            <w:r w:rsidRPr="0061233C">
              <w:rPr>
                <w:lang w:val="es-419"/>
              </w:rPr>
              <w:t>Draft</w:t>
            </w:r>
            <w:proofErr w:type="spellEnd"/>
            <w:r w:rsidRPr="0061233C">
              <w:rPr>
                <w:lang w:val="es-419"/>
              </w:rPr>
              <w:t>_</w:t>
            </w:r>
            <w:r w:rsidRPr="0061233C">
              <w:t>Versión Inicial</w:t>
            </w:r>
          </w:p>
        </w:tc>
        <w:tc>
          <w:tcPr>
            <w:tcW w:w="1701" w:type="dxa"/>
          </w:tcPr>
          <w:p w:rsidR="001D5BCB" w:rsidRPr="001D5BCB" w:rsidRDefault="001D5BCB" w:rsidP="001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24/04/2014</w:t>
            </w:r>
          </w:p>
        </w:tc>
        <w:tc>
          <w:tcPr>
            <w:tcW w:w="1417" w:type="dxa"/>
          </w:tcPr>
          <w:p w:rsidR="001D5BCB" w:rsidRDefault="001D5BCB" w:rsidP="001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424" w:type="dxa"/>
          </w:tcPr>
          <w:p w:rsidR="001D5BCB" w:rsidRDefault="001D5BCB" w:rsidP="001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419"/>
              </w:rPr>
              <w:t xml:space="preserve">Lucas </w:t>
            </w:r>
            <w:proofErr w:type="spellStart"/>
            <w:r>
              <w:rPr>
                <w:lang w:val="es-419"/>
              </w:rPr>
              <w:t>Toneato</w:t>
            </w:r>
            <w:proofErr w:type="spellEnd"/>
            <w:r>
              <w:t xml:space="preserve"> [autor]</w:t>
            </w:r>
          </w:p>
          <w:p w:rsidR="001D5BCB" w:rsidRDefault="001D5BCB" w:rsidP="001D5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263" w:type="dxa"/>
          </w:tcPr>
          <w:p w:rsidR="001D5BCB" w:rsidRPr="001D5BCB" w:rsidRDefault="001D5BCB" w:rsidP="001D5BC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s-419"/>
              </w:rPr>
              <w:t>Se agrega una característica y la sección otras preguntas.</w:t>
            </w:r>
          </w:p>
        </w:tc>
      </w:tr>
      <w:tr w:rsidR="001D5BCB" w:rsidRPr="003F74A9" w:rsidTr="001D5B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1D5BCB" w:rsidRPr="001D5BCB" w:rsidRDefault="001D5BCB" w:rsidP="001D5BCB">
            <w:pPr>
              <w:rPr>
                <w:lang w:val="es-419"/>
              </w:rPr>
            </w:pPr>
            <w:r w:rsidRPr="001D5BCB">
              <w:rPr>
                <w:lang w:val="es-419"/>
              </w:rPr>
              <w:t>1.0</w:t>
            </w:r>
          </w:p>
        </w:tc>
        <w:tc>
          <w:tcPr>
            <w:tcW w:w="1701" w:type="dxa"/>
          </w:tcPr>
          <w:p w:rsidR="001D5BCB" w:rsidRPr="0061233C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27/04/2014</w:t>
            </w:r>
          </w:p>
        </w:tc>
        <w:tc>
          <w:tcPr>
            <w:tcW w:w="1417" w:type="dxa"/>
          </w:tcPr>
          <w:p w:rsidR="001D5BCB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Aprobado</w:t>
            </w:r>
          </w:p>
        </w:tc>
        <w:tc>
          <w:tcPr>
            <w:tcW w:w="2424" w:type="dxa"/>
          </w:tcPr>
          <w:p w:rsidR="001D5BCB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419"/>
              </w:rPr>
              <w:t>Marcos Barrera</w:t>
            </w:r>
            <w:r>
              <w:t>[Revisador]</w:t>
            </w:r>
          </w:p>
        </w:tc>
        <w:tc>
          <w:tcPr>
            <w:tcW w:w="4263" w:type="dxa"/>
          </w:tcPr>
          <w:p w:rsidR="001D5BCB" w:rsidRPr="005354EF" w:rsidRDefault="001D5BCB" w:rsidP="001D5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1D5BCB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1110284" w:history="1">
            <w:r w:rsidR="001D5BCB" w:rsidRPr="00CA6DDB">
              <w:rPr>
                <w:rStyle w:val="Hipervnculo"/>
                <w:noProof/>
              </w:rPr>
              <w:t>Control de la documentación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_Toc391110284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2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85" w:history="1">
            <w:r w:rsidR="001D5BCB" w:rsidRPr="00CA6DDB">
              <w:rPr>
                <w:rStyle w:val="Hipervnculo"/>
                <w:noProof/>
              </w:rPr>
              <w:t>Control de la Configuración.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_Toc391110285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2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86" w:history="1">
            <w:r w:rsidR="001D5BCB" w:rsidRPr="00CA6DDB">
              <w:rPr>
                <w:rStyle w:val="Hipervnculo"/>
                <w:noProof/>
              </w:rPr>
              <w:t>Histórico de Versiones.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_Toc391110286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2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87" w:history="1">
            <w:r w:rsidR="001D5BCB" w:rsidRPr="00CA6DDB">
              <w:rPr>
                <w:rStyle w:val="Hipervnculo"/>
                <w:noProof/>
              </w:rPr>
              <w:t>Preguntas a realizar en las playas de estacionamiento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_Toc391110287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4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88" w:history="1">
            <w:r w:rsidR="001D5BCB" w:rsidRPr="00CA6DDB">
              <w:rPr>
                <w:rStyle w:val="Hipervnculo"/>
                <w:noProof/>
              </w:rPr>
              <w:t>De la Playa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_Toc391110288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4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89" w:history="1">
            <w:r w:rsidR="001D5BCB" w:rsidRPr="00CA6DDB">
              <w:rPr>
                <w:rStyle w:val="Hipervnculo"/>
                <w:noProof/>
              </w:rPr>
              <w:t>Del Sistema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_Toc391110289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4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90" w:history="1">
            <w:r w:rsidR="001D5BCB" w:rsidRPr="00CA6DDB">
              <w:rPr>
                <w:rStyle w:val="Hipervnculo"/>
                <w:noProof/>
              </w:rPr>
              <w:t>Características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_Toc391110290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4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1D5BCB" w:rsidRDefault="001D45F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391110291" w:history="1">
            <w:r w:rsidR="001D5BCB" w:rsidRPr="00CA6DDB">
              <w:rPr>
                <w:rStyle w:val="Hipervnculo"/>
                <w:noProof/>
              </w:rPr>
              <w:t>Otras preguntas</w:t>
            </w:r>
            <w:r w:rsidR="001D5BCB">
              <w:rPr>
                <w:noProof/>
                <w:webHidden/>
              </w:rPr>
              <w:tab/>
            </w:r>
            <w:r w:rsidR="001D5BCB">
              <w:rPr>
                <w:noProof/>
                <w:webHidden/>
              </w:rPr>
              <w:fldChar w:fldCharType="begin"/>
            </w:r>
            <w:r w:rsidR="001D5BCB">
              <w:rPr>
                <w:noProof/>
                <w:webHidden/>
              </w:rPr>
              <w:instrText xml:space="preserve"> PAGEREF _Toc391110291 \h </w:instrText>
            </w:r>
            <w:r w:rsidR="001D5BCB">
              <w:rPr>
                <w:noProof/>
                <w:webHidden/>
              </w:rPr>
            </w:r>
            <w:r w:rsidR="001D5BCB">
              <w:rPr>
                <w:noProof/>
                <w:webHidden/>
              </w:rPr>
              <w:fldChar w:fldCharType="separate"/>
            </w:r>
            <w:r w:rsidR="001D5BCB">
              <w:rPr>
                <w:noProof/>
                <w:webHidden/>
              </w:rPr>
              <w:t>4</w:t>
            </w:r>
            <w:r w:rsidR="001D5BCB"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1D5BCB" w:rsidRDefault="001D5BCB"/>
    <w:p w:rsidR="00060D43" w:rsidRDefault="00060D43"/>
    <w:p w:rsidR="00060D43" w:rsidRDefault="00060D43"/>
    <w:p w:rsidR="00060D43" w:rsidRDefault="00060D43"/>
    <w:p w:rsidR="00465F26" w:rsidRDefault="00465F26" w:rsidP="00465F26">
      <w:pPr>
        <w:pStyle w:val="Ttulo1"/>
      </w:pPr>
      <w:bookmarkStart w:id="10" w:name="_Toc391110287"/>
      <w:r>
        <w:lastRenderedPageBreak/>
        <w:t>Preguntas a realizar en las playas de estacionamiento</w:t>
      </w:r>
      <w:bookmarkEnd w:id="10"/>
    </w:p>
    <w:p w:rsidR="00465F26" w:rsidRDefault="00465F26" w:rsidP="00465F26">
      <w:pPr>
        <w:pStyle w:val="Subttulo"/>
      </w:pPr>
    </w:p>
    <w:p w:rsidR="00465F26" w:rsidRDefault="00465F26" w:rsidP="00465F26">
      <w:pPr>
        <w:pStyle w:val="Ttulo2"/>
      </w:pPr>
      <w:bookmarkStart w:id="11" w:name="_Toc391110288"/>
      <w:r>
        <w:t>De la Playa</w:t>
      </w:r>
      <w:bookmarkEnd w:id="11"/>
    </w:p>
    <w:p w:rsidR="00465F26" w:rsidRPr="00465F26" w:rsidRDefault="00465F26" w:rsidP="00465F26"/>
    <w:p w:rsidR="00465F26" w:rsidRDefault="00465F26" w:rsidP="00465F26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Nombre ______________________________________________________________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Dirección _____________________________________________________________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Horario de atención 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Precio _______________________________________________________________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3"/>
        </w:numPr>
        <w:spacing w:before="0" w:after="200" w:line="276" w:lineRule="auto"/>
        <w:jc w:val="left"/>
      </w:pPr>
      <w:r>
        <w:t>¿Tiene acceso a internet?        SI / NO</w:t>
      </w:r>
    </w:p>
    <w:p w:rsidR="00465F26" w:rsidRDefault="00465F26" w:rsidP="00465F26">
      <w:pPr>
        <w:pStyle w:val="Ttulo2"/>
      </w:pPr>
      <w:bookmarkStart w:id="12" w:name="_Toc391110289"/>
      <w:r>
        <w:t>Del Sistema</w:t>
      </w:r>
      <w:bookmarkEnd w:id="12"/>
    </w:p>
    <w:p w:rsidR="00465F26" w:rsidRPr="00465F26" w:rsidRDefault="00465F26" w:rsidP="00465F26"/>
    <w:p w:rsidR="00465F26" w:rsidRDefault="00465F26" w:rsidP="00465F26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¿Utilizan un sistema para registrar la entrada y salida de autos?  SI / NO</w:t>
      </w:r>
    </w:p>
    <w:p w:rsidR="00465F26" w:rsidRDefault="00465F26" w:rsidP="00465F26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¿Cómo se llama? _______________________________________________________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¿Qué fabricante lo desarrolla?  (Anotar datos de contacto) ______________________</w:t>
      </w:r>
    </w:p>
    <w:p w:rsidR="00465F26" w:rsidRDefault="00465F26" w:rsidP="00465F26">
      <w:pPr>
        <w:pStyle w:val="Prrafodelista"/>
      </w:pPr>
      <w:r>
        <w:t>______________________________________________________________________</w:t>
      </w:r>
    </w:p>
    <w:p w:rsidR="00465F26" w:rsidRDefault="00465F26" w:rsidP="00465F26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>¿Tiene contacto con el desarrollador (Servicio técnico)?      SI / NO</w:t>
      </w:r>
    </w:p>
    <w:p w:rsidR="00465F26" w:rsidRDefault="00465F26" w:rsidP="00465F26">
      <w:pPr>
        <w:pStyle w:val="Prrafodelista"/>
        <w:numPr>
          <w:ilvl w:val="0"/>
          <w:numId w:val="2"/>
        </w:numPr>
        <w:spacing w:before="0" w:after="200" w:line="276" w:lineRule="auto"/>
        <w:jc w:val="left"/>
      </w:pPr>
      <w:r>
        <w:t xml:space="preserve">¿Qué plataforma utiliza (DOS, </w:t>
      </w:r>
      <w:proofErr w:type="spellStart"/>
      <w:r>
        <w:t>Windows</w:t>
      </w:r>
      <w:proofErr w:type="gramStart"/>
      <w:r>
        <w:t>,etc</w:t>
      </w:r>
      <w:proofErr w:type="spellEnd"/>
      <w:proofErr w:type="gramEnd"/>
      <w:r>
        <w:t xml:space="preserve">)? _________________________________ </w:t>
      </w:r>
    </w:p>
    <w:p w:rsidR="00465F26" w:rsidRDefault="00465F26" w:rsidP="00465F26">
      <w:pPr>
        <w:pStyle w:val="Ttulo2"/>
      </w:pPr>
      <w:bookmarkStart w:id="13" w:name="_Toc391110290"/>
      <w:r>
        <w:t>Características</w:t>
      </w:r>
      <w:bookmarkEnd w:id="13"/>
    </w:p>
    <w:p w:rsidR="00465F26" w:rsidRPr="00465F26" w:rsidRDefault="00465F26" w:rsidP="00465F26"/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Techo      SI/NO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Llave       CON / SIN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Cantidad de lugares ____________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Motos                       SI / NO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Bicis                           SI / NO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Lavadero                  SI / NO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Seguro                      SI / NO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Tipo: Subterráneo, Cubierto, Descubierto ____________________________________</w:t>
      </w:r>
    </w:p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Restricciones ( de Altura, si permiten autos con GNC ) ___________________________</w:t>
      </w:r>
    </w:p>
    <w:p w:rsidR="00465F26" w:rsidRDefault="00465F26" w:rsidP="00465F26">
      <w:pPr>
        <w:pStyle w:val="Ttulo2"/>
      </w:pPr>
      <w:bookmarkStart w:id="14" w:name="_Toc391110291"/>
      <w:r>
        <w:t>Otras preguntas</w:t>
      </w:r>
      <w:bookmarkEnd w:id="14"/>
    </w:p>
    <w:p w:rsidR="00465F26" w:rsidRPr="00465F26" w:rsidRDefault="00465F26" w:rsidP="00465F26"/>
    <w:p w:rsidR="00465F26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 xml:space="preserve">¿Llevan algún registro estadístico de entradas y salidas de vehículos? ( Mensuales, Anuales, </w:t>
      </w:r>
      <w:proofErr w:type="spellStart"/>
      <w:r>
        <w:t>etc</w:t>
      </w:r>
      <w:proofErr w:type="spellEnd"/>
      <w:r>
        <w:t xml:space="preserve"> )  SI / NO</w:t>
      </w:r>
    </w:p>
    <w:p w:rsidR="00060D43" w:rsidRDefault="00465F26" w:rsidP="00465F26">
      <w:pPr>
        <w:pStyle w:val="Prrafodelista"/>
        <w:numPr>
          <w:ilvl w:val="0"/>
          <w:numId w:val="4"/>
        </w:numPr>
        <w:spacing w:before="0" w:after="200" w:line="276" w:lineRule="auto"/>
        <w:jc w:val="left"/>
      </w:pPr>
      <w:r>
        <w:t>¿Cuáles? _______________________________________________________________ ______________________________________________________________________________________________________________________________________________</w:t>
      </w:r>
    </w:p>
    <w:sectPr w:rsidR="00060D43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F0" w:rsidRDefault="001D45F0" w:rsidP="00060D43">
      <w:pPr>
        <w:spacing w:before="0" w:after="0"/>
      </w:pPr>
      <w:r>
        <w:separator/>
      </w:r>
    </w:p>
  </w:endnote>
  <w:endnote w:type="continuationSeparator" w:id="0">
    <w:p w:rsidR="001D45F0" w:rsidRDefault="001D45F0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465F26" w:rsidP="00060D43">
        <w:pPr>
          <w:pStyle w:val="Piedepgina"/>
          <w:jc w:val="right"/>
        </w:pPr>
        <w:r>
          <w:rPr>
            <w:lang w:val="es-419"/>
          </w:rPr>
          <w:t>Modelo de entrevista a playas de estacionamientos</w:t>
        </w:r>
        <w:r w:rsidR="00060D43">
          <w:t>|</w:t>
        </w:r>
        <w:r w:rsidR="00060D43">
          <w:fldChar w:fldCharType="begin"/>
        </w:r>
        <w:r w:rsidR="00060D43">
          <w:instrText xml:space="preserve"> PAGE   \* MERGEFORMAT </w:instrText>
        </w:r>
        <w:r w:rsidR="00060D43">
          <w:fldChar w:fldCharType="separate"/>
        </w:r>
        <w:r w:rsidR="00287B06">
          <w:rPr>
            <w:noProof/>
          </w:rPr>
          <w:t>2</w:t>
        </w:r>
        <w:r w:rsidR="00060D43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F0" w:rsidRDefault="001D45F0" w:rsidP="00060D43">
      <w:pPr>
        <w:spacing w:before="0" w:after="0"/>
      </w:pPr>
      <w:r>
        <w:separator/>
      </w:r>
    </w:p>
  </w:footnote>
  <w:footnote w:type="continuationSeparator" w:id="0">
    <w:p w:rsidR="001D45F0" w:rsidRDefault="001D45F0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0AA4"/>
    <w:multiLevelType w:val="hybridMultilevel"/>
    <w:tmpl w:val="308E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7137D"/>
    <w:multiLevelType w:val="hybridMultilevel"/>
    <w:tmpl w:val="961AD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55D9B"/>
    <w:multiLevelType w:val="hybridMultilevel"/>
    <w:tmpl w:val="83CCA8E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C0D6C"/>
    <w:multiLevelType w:val="hybridMultilevel"/>
    <w:tmpl w:val="1364344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F70C5"/>
    <w:multiLevelType w:val="hybridMultilevel"/>
    <w:tmpl w:val="EC261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26"/>
    <w:rsid w:val="00060D43"/>
    <w:rsid w:val="000C0826"/>
    <w:rsid w:val="001D45F0"/>
    <w:rsid w:val="001D5BCB"/>
    <w:rsid w:val="00287B06"/>
    <w:rsid w:val="00385501"/>
    <w:rsid w:val="00465F26"/>
    <w:rsid w:val="005A2885"/>
    <w:rsid w:val="005C2B02"/>
    <w:rsid w:val="006F7410"/>
    <w:rsid w:val="00934C85"/>
    <w:rsid w:val="00C87FC4"/>
    <w:rsid w:val="00CC0161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2C0B7C-4BC4-41F2-B27A-F4F04985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65F26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465F2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%20Parking-PLANTILLA-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ACCC40BCDC4179B8E63F751FBDE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78F2A-779F-41C4-899E-BFE53E17F6A0}"/>
      </w:docPartPr>
      <w:docPartBody>
        <w:p w:rsidR="003C770C" w:rsidRDefault="001062A3">
          <w:pPr>
            <w:pStyle w:val="83ACCC40BCDC4179B8E63F751FBDE65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A2E9D0C1510B42DB92FE1DD0F5C8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28063-E919-40DE-A8BE-86C841FF81AC}"/>
      </w:docPartPr>
      <w:docPartBody>
        <w:p w:rsidR="003C770C" w:rsidRDefault="001062A3">
          <w:pPr>
            <w:pStyle w:val="A2E9D0C1510B42DB92FE1DD0F5C884AA"/>
          </w:pPr>
          <w:r>
            <w:rPr>
              <w:color w:val="5B9BD5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A3"/>
    <w:rsid w:val="001062A3"/>
    <w:rsid w:val="003C770C"/>
    <w:rsid w:val="009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ACCC40BCDC4179B8E63F751FBDE650">
    <w:name w:val="83ACCC40BCDC4179B8E63F751FBDE650"/>
  </w:style>
  <w:style w:type="paragraph" w:customStyle="1" w:styleId="A2E9D0C1510B42DB92FE1DD0F5C884AA">
    <w:name w:val="A2E9D0C1510B42DB92FE1DD0F5C884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El documento describe un modelo de preguntas que se utilizará en las entrevistas a playas de estacionamiento.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 Parking-PLANTILLA-DOCUMENTOS</Template>
  <TotalTime>19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entrevista a playas de estacionamiento</dc:title>
  <dc:subject/>
  <dc:creator>Marcos Barrera</dc:creator>
  <cp:keywords/>
  <dc:description/>
  <cp:lastModifiedBy>Marcos Barrera</cp:lastModifiedBy>
  <cp:revision>2</cp:revision>
  <dcterms:created xsi:type="dcterms:W3CDTF">2014-06-21T13:14:00Z</dcterms:created>
  <dcterms:modified xsi:type="dcterms:W3CDTF">2014-06-21T13:38:00Z</dcterms:modified>
</cp:coreProperties>
</file>