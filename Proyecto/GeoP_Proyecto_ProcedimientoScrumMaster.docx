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910"/>
        <w:gridCol w:w="4026"/>
      </w:tblGrid>
      <w:tr w:rsidR="00060D43" w:rsidTr="00FA359E">
        <w:tc>
          <w:tcPr>
            <w:tcW w:w="5178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060D43" w:rsidRDefault="00060D43" w:rsidP="00FA359E">
            <w:pPr>
              <w:pStyle w:val="Sinespaciado"/>
              <w:rPr>
                <w:rFonts w:asciiTheme="majorHAnsi" w:hAnsiTheme="majorHAnsi"/>
                <w:smallCaps/>
                <w:sz w:val="52"/>
                <w:szCs w:val="52"/>
              </w:rPr>
            </w:pPr>
            <w:r>
              <w:rPr>
                <w:rFonts w:asciiTheme="majorHAnsi" w:hAnsiTheme="majorHAnsi"/>
                <w:smallCaps/>
                <w:sz w:val="52"/>
                <w:szCs w:val="52"/>
              </w:rPr>
              <w:t>Geo Parking</w:t>
            </w:r>
          </w:p>
          <w:p w:rsidR="00060D43" w:rsidRPr="00E07C84" w:rsidRDefault="00060D43" w:rsidP="00FA359E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</w:p>
        </w:tc>
        <w:tc>
          <w:tcPr>
            <w:tcW w:w="4092" w:type="dxa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060D43" w:rsidRPr="00546A30" w:rsidRDefault="00487E93" w:rsidP="00FA359E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color w:val="262626" w:themeColor="text1" w:themeTint="D9"/>
                  <w:sz w:val="48"/>
                  <w:szCs w:val="48"/>
                </w:rPr>
                <w:alias w:val="Título"/>
                <w:id w:val="276713177"/>
                <w:placeholder>
                  <w:docPart w:val="2E88E7F4A3904DFAADDE08649F2F4D2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5F26B1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</w:rPr>
                  <w:t>Procedimiento de Scrum Master</w:t>
                </w:r>
              </w:sdtContent>
            </w:sdt>
          </w:p>
          <w:sdt>
            <w:sdtPr>
              <w:rPr>
                <w:color w:val="5B9BD5" w:themeColor="accent1"/>
                <w:sz w:val="48"/>
                <w:szCs w:val="48"/>
              </w:rPr>
              <w:alias w:val="Año"/>
              <w:id w:val="276713170"/>
              <w:placeholder>
                <w:docPart w:val="FA271A0170824A23832BA5A92D0AF86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4-01-01T00:00:00Z">
                <w:dateFormat w:val="yyyy"/>
                <w:lid w:val="es-ES"/>
                <w:storeMappedDataAs w:val="dateTime"/>
                <w:calendar w:val="gregorian"/>
              </w:date>
            </w:sdtPr>
            <w:sdtEndPr/>
            <w:sdtContent>
              <w:p w:rsidR="00060D43" w:rsidRPr="00301F72" w:rsidRDefault="005F26B1" w:rsidP="005F26B1">
                <w:pPr>
                  <w:pStyle w:val="Sinespaciado"/>
                  <w:rPr>
                    <w:color w:val="5B9BD5" w:themeColor="accent1"/>
                    <w:sz w:val="48"/>
                    <w:szCs w:val="48"/>
                  </w:rPr>
                </w:pPr>
                <w:r>
                  <w:rPr>
                    <w:color w:val="5B9BD5" w:themeColor="accent1"/>
                    <w:sz w:val="48"/>
                    <w:szCs w:val="48"/>
                  </w:rPr>
                  <w:t>2014</w:t>
                </w:r>
              </w:p>
            </w:sdtContent>
          </w:sdt>
        </w:tc>
      </w:tr>
    </w:tbl>
    <w:p w:rsidR="00060D43" w:rsidRPr="000F592D" w:rsidRDefault="00060D43" w:rsidP="00060D43"/>
    <w:p w:rsidR="00060D43" w:rsidRPr="000F592D" w:rsidRDefault="00487E93" w:rsidP="00060D43">
      <w:pPr>
        <w:tabs>
          <w:tab w:val="left" w:pos="5203"/>
        </w:tabs>
      </w:pPr>
      <w:sdt>
        <w:sdtPr>
          <w:alias w:val="Abstracto"/>
          <w:id w:val="276713183"/>
          <w:showingPlcHdr/>
          <w:dataBinding w:prefixMappings="xmlns:ns0='http://schemas.microsoft.com/office/2006/coverPageProps'" w:xpath="/ns0:CoverPageProperties[1]/ns0:Abstract[1]" w:storeItemID="{55AF091B-3C7A-41E3-B477-F2FDAA23CFDA}"/>
          <w:text/>
        </w:sdtPr>
        <w:sdtEndPr/>
        <w:sdtContent>
          <w:r w:rsidR="00060D43">
            <w:t xml:space="preserve">     </w:t>
          </w:r>
        </w:sdtContent>
      </w:sdt>
      <w:r w:rsidR="00060D43">
        <w:tab/>
      </w:r>
    </w:p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C60B2" w:rsidP="00060D43">
      <w:r>
        <w:t xml:space="preserve">El documento describe </w:t>
      </w:r>
      <w:r w:rsidR="005F26B1">
        <w:t>el procedimiento del Scrum Master</w:t>
      </w:r>
      <w:r>
        <w:rPr>
          <w:lang w:val="es-AR"/>
        </w:rPr>
        <w:t xml:space="preserve"> en el desarrollo del producto Geo Parking.</w:t>
      </w:r>
    </w:p>
    <w:p w:rsidR="007E598A" w:rsidRDefault="00E031EF" w:rsidP="00060D43">
      <w:pPr>
        <w:pStyle w:val="Ttulo1"/>
      </w:pPr>
      <w:r>
        <w:t xml:space="preserve"> </w:t>
      </w:r>
    </w:p>
    <w:p w:rsidR="007E598A" w:rsidRPr="007E598A" w:rsidRDefault="007E598A" w:rsidP="007E598A"/>
    <w:p w:rsidR="007E598A" w:rsidRPr="007E598A" w:rsidRDefault="007E598A" w:rsidP="007E598A"/>
    <w:p w:rsidR="007E598A" w:rsidRPr="007E598A" w:rsidRDefault="007E598A" w:rsidP="007E598A"/>
    <w:p w:rsidR="007E598A" w:rsidRPr="007E598A" w:rsidRDefault="007E598A" w:rsidP="007E598A"/>
    <w:p w:rsidR="007E598A" w:rsidRPr="007E598A" w:rsidRDefault="007E598A" w:rsidP="007E598A"/>
    <w:p w:rsidR="007E598A" w:rsidRPr="007E598A" w:rsidRDefault="007E598A" w:rsidP="007E598A"/>
    <w:p w:rsidR="007E598A" w:rsidRPr="007E598A" w:rsidRDefault="007E598A" w:rsidP="007E598A"/>
    <w:p w:rsidR="007E598A" w:rsidRPr="007E598A" w:rsidRDefault="007E598A" w:rsidP="007E598A">
      <w:pPr>
        <w:tabs>
          <w:tab w:val="left" w:pos="7725"/>
        </w:tabs>
      </w:pPr>
      <w:r>
        <w:tab/>
      </w:r>
    </w:p>
    <w:p w:rsidR="007E598A" w:rsidRPr="007E598A" w:rsidRDefault="007E598A" w:rsidP="007E598A"/>
    <w:p w:rsidR="007E598A" w:rsidRPr="007E598A" w:rsidRDefault="007E598A" w:rsidP="007E598A"/>
    <w:p w:rsidR="007E598A" w:rsidRPr="007E598A" w:rsidRDefault="007E598A" w:rsidP="007E598A"/>
    <w:p w:rsidR="007E598A" w:rsidRPr="007E598A" w:rsidRDefault="007E598A" w:rsidP="007E598A"/>
    <w:p w:rsidR="007E598A" w:rsidRPr="007E598A" w:rsidRDefault="007E598A" w:rsidP="007E598A"/>
    <w:p w:rsidR="00060D43" w:rsidRPr="00385501" w:rsidRDefault="00060D43" w:rsidP="00060D43">
      <w:pPr>
        <w:pStyle w:val="Ttulo1"/>
        <w:rPr>
          <w:color w:val="0070C0"/>
        </w:rPr>
      </w:pPr>
      <w:r w:rsidRPr="007E598A">
        <w:br w:type="page"/>
      </w:r>
      <w:bookmarkStart w:id="0" w:name="_Toc279947222"/>
      <w:bookmarkStart w:id="1" w:name="_Toc280053636"/>
      <w:bookmarkStart w:id="2" w:name="_Toc397779219"/>
      <w:r w:rsidRPr="00385501">
        <w:rPr>
          <w:color w:val="0070C0"/>
        </w:rPr>
        <w:lastRenderedPageBreak/>
        <w:t>Control de la documentación</w:t>
      </w:r>
      <w:bookmarkEnd w:id="0"/>
      <w:bookmarkEnd w:id="1"/>
      <w:bookmarkEnd w:id="2"/>
    </w:p>
    <w:p w:rsidR="00060D43" w:rsidRPr="00385501" w:rsidRDefault="00060D43" w:rsidP="00060D43">
      <w:pPr>
        <w:pStyle w:val="Ttulo3"/>
        <w:rPr>
          <w:color w:val="0070C0"/>
        </w:rPr>
      </w:pPr>
      <w:bookmarkStart w:id="3" w:name="_Toc279947223"/>
      <w:bookmarkStart w:id="4" w:name="_Toc280053637"/>
      <w:bookmarkStart w:id="5" w:name="_Toc397779220"/>
      <w:r w:rsidRPr="00385501">
        <w:rPr>
          <w:color w:val="0070C0"/>
        </w:rPr>
        <w:t>Control de la Configuración.</w:t>
      </w:r>
      <w:bookmarkEnd w:id="3"/>
      <w:bookmarkEnd w:id="4"/>
      <w:bookmarkEnd w:id="5"/>
    </w:p>
    <w:tbl>
      <w:tblPr>
        <w:tblStyle w:val="Listaclara-nfasis5"/>
        <w:tblW w:w="9606" w:type="dxa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1809"/>
        <w:gridCol w:w="7797"/>
      </w:tblGrid>
      <w:tr w:rsidR="00060D43" w:rsidRPr="00BC29B0" w:rsidTr="00FA3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rPr>
                <w:b w:val="0"/>
                <w:bCs w:val="0"/>
              </w:rPr>
            </w:pPr>
            <w:r w:rsidRPr="00BC29B0">
              <w:rPr>
                <w:b w:val="0"/>
                <w:bCs w:val="0"/>
              </w:rPr>
              <w:t>Título:</w:t>
            </w:r>
          </w:p>
        </w:tc>
        <w:tc>
          <w:tcPr>
            <w:tcW w:w="7797" w:type="dxa"/>
            <w:shd w:val="clear" w:color="auto" w:fill="ACB9CA" w:themeFill="text2" w:themeFillTint="66"/>
          </w:tcPr>
          <w:p w:rsidR="00060D43" w:rsidRPr="00215C45" w:rsidRDefault="00487E9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Título"/>
                <w:id w:val="5828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5F26B1">
                  <w:rPr>
                    <w:lang w:val="es-ES"/>
                  </w:rPr>
                  <w:t>Procedimiento de Scrum Master</w:t>
                </w:r>
              </w:sdtContent>
            </w:sdt>
          </w:p>
        </w:tc>
      </w:tr>
      <w:tr w:rsidR="00060D43" w:rsidRPr="00BC29B0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Referencia:</w:t>
            </w:r>
          </w:p>
        </w:tc>
        <w:tc>
          <w:tcPr>
            <w:tcW w:w="7797" w:type="dxa"/>
          </w:tcPr>
          <w:p w:rsidR="00060D43" w:rsidRPr="00422FCB" w:rsidRDefault="00060D43" w:rsidP="005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GeoP</w:t>
            </w:r>
            <w:proofErr w:type="spellEnd"/>
            <w:r>
              <w:t>_</w:t>
            </w:r>
            <w:r>
              <w:rPr>
                <w:lang w:val="es-419"/>
              </w:rPr>
              <w:t>Proyecto_</w:t>
            </w:r>
            <w:r w:rsidR="005F26B1">
              <w:t>ProcedimientoScrumMaster</w:t>
            </w:r>
            <w:r>
              <w:t>.docx</w:t>
            </w:r>
          </w:p>
        </w:tc>
      </w:tr>
      <w:tr w:rsidR="00060D43" w:rsidRPr="00BC29B0" w:rsidTr="00FA359E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Autor</w:t>
            </w:r>
            <w:r>
              <w:t>es</w:t>
            </w:r>
            <w:r w:rsidRPr="00BC29B0">
              <w:t>:</w:t>
            </w:r>
          </w:p>
        </w:tc>
        <w:tc>
          <w:tcPr>
            <w:tcW w:w="7797" w:type="dxa"/>
          </w:tcPr>
          <w:p w:rsidR="00060D43" w:rsidRPr="00BC29B0" w:rsidRDefault="00991FE4" w:rsidP="00991FE4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Lucas Toneatto</w:t>
            </w:r>
          </w:p>
        </w:tc>
      </w:tr>
      <w:tr w:rsidR="00060D43" w:rsidRPr="00BC29B0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Fecha:</w:t>
            </w:r>
          </w:p>
        </w:tc>
        <w:tc>
          <w:tcPr>
            <w:tcW w:w="7797" w:type="dxa"/>
          </w:tcPr>
          <w:p w:rsidR="00060D43" w:rsidRPr="00BC29B0" w:rsidRDefault="00991FE4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06/09</w:t>
            </w:r>
            <w:r w:rsidR="00060D43">
              <w:t>/2014</w:t>
            </w:r>
          </w:p>
        </w:tc>
      </w:tr>
    </w:tbl>
    <w:p w:rsidR="00060D43" w:rsidRPr="00BC29B0" w:rsidRDefault="00060D43" w:rsidP="00060D43">
      <w:pPr>
        <w:spacing w:after="0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6" w:name="_Toc279947224"/>
      <w:bookmarkStart w:id="7" w:name="_Toc280053638"/>
      <w:bookmarkStart w:id="8" w:name="_Toc397779221"/>
      <w:r w:rsidRPr="00385501">
        <w:rPr>
          <w:color w:val="0070C0"/>
        </w:rPr>
        <w:t>Histórico de Versiones.</w:t>
      </w:r>
      <w:bookmarkEnd w:id="6"/>
      <w:bookmarkEnd w:id="7"/>
      <w:bookmarkEnd w:id="8"/>
    </w:p>
    <w:tbl>
      <w:tblPr>
        <w:tblStyle w:val="Listaclara-nfasis5"/>
        <w:tblW w:w="11624" w:type="dxa"/>
        <w:jc w:val="center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819"/>
        <w:gridCol w:w="1701"/>
        <w:gridCol w:w="1417"/>
        <w:gridCol w:w="2293"/>
        <w:gridCol w:w="4394"/>
      </w:tblGrid>
      <w:tr w:rsidR="00060D43" w:rsidRPr="00BC29B0" w:rsidTr="00FA3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701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293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4394" w:type="dxa"/>
            <w:shd w:val="clear" w:color="auto" w:fill="ACB9CA" w:themeFill="text2" w:themeFillTint="66"/>
          </w:tcPr>
          <w:p w:rsidR="00060D43" w:rsidRPr="0061233C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s-419"/>
              </w:rPr>
            </w:pPr>
            <w:r>
              <w:rPr>
                <w:b w:val="0"/>
                <w:sz w:val="24"/>
                <w:lang w:val="es-419"/>
              </w:rPr>
              <w:t>Cambios</w:t>
            </w:r>
          </w:p>
        </w:tc>
      </w:tr>
      <w:tr w:rsidR="00991FE4" w:rsidRPr="003F74A9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991FE4" w:rsidRPr="000C60B2" w:rsidRDefault="00991FE4" w:rsidP="00FA359E">
            <w:pPr>
              <w:rPr>
                <w:lang w:val="es-419"/>
              </w:rPr>
            </w:pPr>
            <w:r>
              <w:rPr>
                <w:lang w:val="es-419"/>
              </w:rPr>
              <w:t>1.0_DraftA</w:t>
            </w:r>
          </w:p>
        </w:tc>
        <w:tc>
          <w:tcPr>
            <w:tcW w:w="1701" w:type="dxa"/>
          </w:tcPr>
          <w:p w:rsidR="00991FE4" w:rsidRPr="00BC29B0" w:rsidRDefault="00991FE4" w:rsidP="003A07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06/09/2014</w:t>
            </w:r>
          </w:p>
        </w:tc>
        <w:tc>
          <w:tcPr>
            <w:tcW w:w="1417" w:type="dxa"/>
          </w:tcPr>
          <w:p w:rsidR="00991FE4" w:rsidRPr="00B742E7" w:rsidRDefault="00991FE4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Pendiente de Revisión</w:t>
            </w:r>
          </w:p>
        </w:tc>
        <w:tc>
          <w:tcPr>
            <w:tcW w:w="2293" w:type="dxa"/>
          </w:tcPr>
          <w:p w:rsidR="00991FE4" w:rsidRDefault="00991FE4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Lucas  Toneatto[autor]</w:t>
            </w:r>
          </w:p>
          <w:p w:rsidR="00991FE4" w:rsidRPr="004E6F3D" w:rsidRDefault="00991FE4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991FE4" w:rsidRPr="00A47D32" w:rsidRDefault="00991FE4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0D43" w:rsidRPr="003F74A9" w:rsidTr="00FA35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0F592D" w:rsidRDefault="00060D43" w:rsidP="00FA359E">
            <w:pPr>
              <w:rPr>
                <w:b w:val="0"/>
                <w:lang w:val="es-419"/>
              </w:rPr>
            </w:pPr>
          </w:p>
        </w:tc>
        <w:tc>
          <w:tcPr>
            <w:tcW w:w="1701" w:type="dxa"/>
          </w:tcPr>
          <w:p w:rsidR="00060D43" w:rsidRPr="0061233C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417" w:type="dxa"/>
          </w:tcPr>
          <w:p w:rsidR="00060D43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293" w:type="dxa"/>
          </w:tcPr>
          <w:p w:rsidR="00060D43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060D43" w:rsidRPr="005354EF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060D43" w:rsidRPr="003F74A9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1B5F33" w:rsidRDefault="00060D43" w:rsidP="00FA359E">
            <w:pPr>
              <w:rPr>
                <w:lang w:val="es-419"/>
              </w:rPr>
            </w:pPr>
          </w:p>
        </w:tc>
        <w:tc>
          <w:tcPr>
            <w:tcW w:w="1701" w:type="dxa"/>
          </w:tcPr>
          <w:p w:rsidR="00060D4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417" w:type="dxa"/>
          </w:tcPr>
          <w:p w:rsidR="00060D4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293" w:type="dxa"/>
          </w:tcPr>
          <w:p w:rsidR="00060D4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4394" w:type="dxa"/>
          </w:tcPr>
          <w:p w:rsidR="00060D43" w:rsidRPr="001B5F3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:rsidR="00060D43" w:rsidRDefault="00060D43" w:rsidP="00060D43">
      <w:pPr>
        <w:pStyle w:val="TtulodeTDC"/>
        <w:rPr>
          <w:rFonts w:eastAsiaTheme="minorHAnsi" w:cstheme="minorBidi"/>
          <w:b w:val="0"/>
          <w:bCs w:val="0"/>
          <w:color w:val="auto"/>
          <w:sz w:val="24"/>
          <w:szCs w:val="22"/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Pr="00060D43" w:rsidRDefault="00060D43" w:rsidP="00060D4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id w:val="10682653"/>
        <w:docPartObj>
          <w:docPartGallery w:val="Table of Contents"/>
          <w:docPartUnique/>
        </w:docPartObj>
      </w:sdtPr>
      <w:sdtEndPr/>
      <w:sdtContent>
        <w:p w:rsidR="00060D43" w:rsidRPr="0078625E" w:rsidRDefault="00060D43" w:rsidP="00060D43">
          <w:pPr>
            <w:pStyle w:val="TtulodeTDC"/>
            <w:rPr>
              <w:b w:val="0"/>
              <w:color w:val="000000" w:themeColor="text1"/>
            </w:rPr>
          </w:pPr>
          <w:r w:rsidRPr="0078625E">
            <w:rPr>
              <w:color w:val="000000" w:themeColor="text1"/>
            </w:rPr>
            <w:t>Contenido</w:t>
          </w:r>
        </w:p>
        <w:p w:rsidR="00E80BF1" w:rsidRDefault="00060D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97779219" w:history="1">
            <w:r w:rsidR="00E80BF1" w:rsidRPr="00EA1C35">
              <w:rPr>
                <w:rStyle w:val="Hipervnculo"/>
                <w:noProof/>
              </w:rPr>
              <w:t>Control de la documentación</w:t>
            </w:r>
            <w:r w:rsidR="00E80BF1">
              <w:rPr>
                <w:noProof/>
                <w:webHidden/>
              </w:rPr>
              <w:tab/>
            </w:r>
            <w:r w:rsidR="00E80BF1">
              <w:rPr>
                <w:noProof/>
                <w:webHidden/>
              </w:rPr>
              <w:fldChar w:fldCharType="begin"/>
            </w:r>
            <w:r w:rsidR="00E80BF1">
              <w:rPr>
                <w:noProof/>
                <w:webHidden/>
              </w:rPr>
              <w:instrText xml:space="preserve"> PAGEREF _Toc397779219 \h </w:instrText>
            </w:r>
            <w:r w:rsidR="00E80BF1">
              <w:rPr>
                <w:noProof/>
                <w:webHidden/>
              </w:rPr>
            </w:r>
            <w:r w:rsidR="00E80BF1">
              <w:rPr>
                <w:noProof/>
                <w:webHidden/>
              </w:rPr>
              <w:fldChar w:fldCharType="separate"/>
            </w:r>
            <w:r w:rsidR="00E80BF1">
              <w:rPr>
                <w:noProof/>
                <w:webHidden/>
              </w:rPr>
              <w:t>2</w:t>
            </w:r>
            <w:r w:rsidR="00E80BF1">
              <w:rPr>
                <w:noProof/>
                <w:webHidden/>
              </w:rPr>
              <w:fldChar w:fldCharType="end"/>
            </w:r>
          </w:hyperlink>
        </w:p>
        <w:p w:rsidR="00E80BF1" w:rsidRDefault="00E80BF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7779220" w:history="1">
            <w:r w:rsidRPr="00EA1C35">
              <w:rPr>
                <w:rStyle w:val="Hipervnculo"/>
                <w:noProof/>
              </w:rPr>
              <w:t>Control de la Configuración.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_Toc397779220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F1" w:rsidRDefault="00E80BF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7779221" w:history="1">
            <w:r w:rsidRPr="00EA1C35">
              <w:rPr>
                <w:rStyle w:val="Hipervnculo"/>
                <w:noProof/>
              </w:rPr>
              <w:t>Histórico de Versiones.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_Toc397779221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F1" w:rsidRDefault="00E80BF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7779222" w:history="1">
            <w:r w:rsidRPr="00EA1C3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_Toc397779222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F1" w:rsidRDefault="00E80BF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7779223" w:history="1">
            <w:r w:rsidRPr="00EA1C35">
              <w:rPr>
                <w:rStyle w:val="Hipervnculo"/>
                <w:noProof/>
              </w:rPr>
              <w:t>Tareas del Scrum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_Toc397779223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F1" w:rsidRDefault="00E80BF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7779224" w:history="1">
            <w:r w:rsidRPr="00EA1C35">
              <w:rPr>
                <w:rStyle w:val="Hipervnculo"/>
                <w:noProof/>
              </w:rPr>
              <w:t>Relevamiento de tareas pendientes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_Toc397779224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F1" w:rsidRDefault="00E80BF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7779225" w:history="1">
            <w:r w:rsidRPr="00EA1C35">
              <w:rPr>
                <w:rStyle w:val="Hipervnculo"/>
                <w:noProof/>
              </w:rPr>
              <w:t>Apertura del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_Toc397779225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F1" w:rsidRDefault="00E80BF1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7779226" w:history="1">
            <w:r w:rsidRPr="00EA1C3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EA1C35">
              <w:rPr>
                <w:rStyle w:val="Hipervnculo"/>
                <w:noProof/>
              </w:rPr>
              <w:t>Definición de Actividades a realizar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_Toc397779226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F1" w:rsidRDefault="00E80BF1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7779227" w:history="1">
            <w:r w:rsidRPr="00EA1C3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EA1C35">
              <w:rPr>
                <w:rStyle w:val="Hipervnculo"/>
                <w:noProof/>
              </w:rPr>
              <w:t>Actualización de IceScrum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_Toc397779227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F1" w:rsidRDefault="00E80BF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7779228" w:history="1">
            <w:r w:rsidRPr="00EA1C35">
              <w:rPr>
                <w:rStyle w:val="Hipervnculo"/>
                <w:noProof/>
              </w:rPr>
              <w:t>Seguimiento de avance diario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_Toc397779228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F1" w:rsidRDefault="00E80BF1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7779229" w:history="1">
            <w:r w:rsidRPr="00EA1C3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EA1C35">
              <w:rPr>
                <w:rStyle w:val="Hipervnculo"/>
                <w:noProof/>
              </w:rPr>
              <w:t>Gestión de Daily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_Toc397779229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F1" w:rsidRDefault="00E80BF1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7779230" w:history="1">
            <w:r w:rsidRPr="00EA1C3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EA1C35">
              <w:rPr>
                <w:rStyle w:val="Hipervnculo"/>
                <w:noProof/>
              </w:rPr>
              <w:t>Gestión de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_Toc397779230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F1" w:rsidRDefault="00E80BF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7779231" w:history="1">
            <w:r w:rsidRPr="00EA1C35">
              <w:rPr>
                <w:rStyle w:val="Hipervnculo"/>
                <w:noProof/>
              </w:rPr>
              <w:t>Revisación de la documentación producida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_Toc397779231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F1" w:rsidRDefault="00E80BF1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7779232" w:history="1">
            <w:r w:rsidRPr="00EA1C3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EA1C35">
              <w:rPr>
                <w:rStyle w:val="Hipervnculo"/>
                <w:noProof/>
              </w:rPr>
              <w:t>Manuales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_Toc397779232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F1" w:rsidRDefault="00E80BF1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7779233" w:history="1">
            <w:r w:rsidRPr="00EA1C3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EA1C35">
              <w:rPr>
                <w:rStyle w:val="Hipervnculo"/>
                <w:noProof/>
              </w:rPr>
              <w:t>Capacitación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_Toc397779233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F1" w:rsidRDefault="00E80BF1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7779234" w:history="1">
            <w:r w:rsidRPr="00EA1C3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EA1C35">
              <w:rPr>
                <w:rStyle w:val="Hipervnculo"/>
                <w:noProof/>
              </w:rPr>
              <w:t>Modelado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_Toc397779234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F1" w:rsidRDefault="00E80BF1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7779235" w:history="1">
            <w:r w:rsidRPr="00EA1C3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EA1C35">
              <w:rPr>
                <w:rStyle w:val="Hipervnculo"/>
                <w:noProof/>
              </w:rPr>
              <w:t>Resumen de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_Toc397779235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F1" w:rsidRDefault="00E80BF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7779236" w:history="1">
            <w:r w:rsidRPr="00EA1C35">
              <w:rPr>
                <w:rStyle w:val="Hipervnculo"/>
                <w:noProof/>
              </w:rPr>
              <w:t>Actualización de Matriz de Trazabilidad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_Toc397779236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F1" w:rsidRDefault="00E80BF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7779237" w:history="1">
            <w:r w:rsidRPr="00EA1C35">
              <w:rPr>
                <w:rStyle w:val="Hipervnculo"/>
                <w:noProof/>
              </w:rPr>
              <w:t>Cierre del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_Toc397779237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F1" w:rsidRDefault="00E80BF1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7779238" w:history="1">
            <w:r w:rsidRPr="00EA1C3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EA1C35">
              <w:rPr>
                <w:rStyle w:val="Hipervnculo"/>
                <w:noProof/>
              </w:rPr>
              <w:t>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_Toc397779238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F1" w:rsidRDefault="00E80BF1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7779239" w:history="1">
            <w:r w:rsidRPr="00EA1C3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EA1C35">
              <w:rPr>
                <w:rStyle w:val="Hipervnculo"/>
                <w:noProof/>
              </w:rPr>
              <w:t>Retrospective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_Toc397779239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F1" w:rsidRDefault="00E80BF1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7779240" w:history="1">
            <w:r w:rsidRPr="00EA1C3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EA1C35">
              <w:rPr>
                <w:rStyle w:val="Hipervnculo"/>
                <w:noProof/>
              </w:rPr>
              <w:t>Cierre Sprint IceScrum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_Toc397779240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D43" w:rsidRDefault="00060D43" w:rsidP="00060D43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87FC4" w:rsidRDefault="00C87FC4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95674" w:rsidRDefault="00095674" w:rsidP="00646025">
      <w:pPr>
        <w:pStyle w:val="Ttulo1"/>
      </w:pPr>
      <w:bookmarkStart w:id="9" w:name="_Toc397779222"/>
      <w:r>
        <w:t>Introducción</w:t>
      </w:r>
      <w:bookmarkEnd w:id="9"/>
    </w:p>
    <w:p w:rsidR="00095674" w:rsidRDefault="00095674" w:rsidP="00646025">
      <w:r>
        <w:t xml:space="preserve">Este documento tendrá una breve descripción de las tareas que deberá realizar el Scrum Master durante el desarrollo de cada uno de los sprints del Proyecto </w:t>
      </w:r>
      <w:r w:rsidR="00E031EF">
        <w:t>GeoParking</w:t>
      </w:r>
      <w:r>
        <w:t>.</w:t>
      </w:r>
    </w:p>
    <w:p w:rsidR="00095674" w:rsidRDefault="00095674" w:rsidP="00646025">
      <w:r>
        <w:t>La meta de este documento es proporcionarle a la persona que tenga que cumplir este rol, la información suficiente para poder desempeñarse de manera correcta en este rol.</w:t>
      </w:r>
    </w:p>
    <w:p w:rsidR="00095674" w:rsidRDefault="00095674" w:rsidP="00646025"/>
    <w:p w:rsidR="00095674" w:rsidRDefault="00095674" w:rsidP="00646025">
      <w:pPr>
        <w:pStyle w:val="Ttulo1"/>
      </w:pPr>
      <w:bookmarkStart w:id="10" w:name="_Toc397779223"/>
      <w:r>
        <w:t>Tareas del Scrum Master</w:t>
      </w:r>
      <w:bookmarkEnd w:id="10"/>
    </w:p>
    <w:p w:rsidR="00A911D0" w:rsidRDefault="00095674" w:rsidP="00646025">
      <w:r>
        <w:t>A continuación se detallaran las actividades propias del Scrum Master en cada Sprint. Cada una de será desarrollada lo más posible para su completa interpretación.</w:t>
      </w:r>
    </w:p>
    <w:p w:rsidR="00A911D0" w:rsidRDefault="00A911D0" w:rsidP="00646025">
      <w:pPr>
        <w:pStyle w:val="Ttulo2"/>
      </w:pPr>
      <w:bookmarkStart w:id="11" w:name="_Toc397779224"/>
      <w:r>
        <w:t>Relevamiento de tareas pendientes</w:t>
      </w:r>
      <w:bookmarkEnd w:id="11"/>
    </w:p>
    <w:p w:rsidR="00095674" w:rsidRDefault="00095674" w:rsidP="00646025">
      <w:pPr>
        <w:pStyle w:val="Ttulo2"/>
      </w:pPr>
      <w:bookmarkStart w:id="12" w:name="_Toc397779225"/>
      <w:r>
        <w:t>Apertura del Sprint</w:t>
      </w:r>
      <w:bookmarkEnd w:id="12"/>
    </w:p>
    <w:p w:rsidR="00095674" w:rsidRDefault="00095674" w:rsidP="00646025">
      <w:r>
        <w:t xml:space="preserve">Las acciones llevadas a cabo aquí, son las primeras </w:t>
      </w:r>
      <w:r w:rsidR="00A911D0">
        <w:t>acciones a desarrollar cuando el Sprint debe comenzar, para ello hay ciertos aspectos que se debe tener en cuenta:</w:t>
      </w:r>
    </w:p>
    <w:p w:rsidR="00A911D0" w:rsidRDefault="00A911D0" w:rsidP="00E80BF1">
      <w:pPr>
        <w:pStyle w:val="Prrafodelista"/>
      </w:pPr>
      <w:bookmarkStart w:id="13" w:name="_Toc397779226"/>
      <w:r w:rsidRPr="00E031EF">
        <w:rPr>
          <w:rStyle w:val="Ttulo3Car"/>
        </w:rPr>
        <w:t>Definición de Actividades a realizar</w:t>
      </w:r>
      <w:bookmarkEnd w:id="13"/>
      <w:r>
        <w:t xml:space="preserve">: el primer punto y muy importante es definir cuáles son las acciones a llevar a cabo durante el sprint a punto de comenzar. </w:t>
      </w:r>
      <w:r w:rsidR="00E031EF">
        <w:t>Todas</w:t>
      </w:r>
      <w:r>
        <w:t xml:space="preserve"> las actividades a programar </w:t>
      </w:r>
      <w:r w:rsidR="00E031EF">
        <w:t xml:space="preserve">son dependientes tanto en correlación, como tiempo restante que nos quede para terminar las tareas pendientes relevadas. </w:t>
      </w:r>
    </w:p>
    <w:p w:rsidR="00E031EF" w:rsidRPr="00095674" w:rsidRDefault="00E031EF" w:rsidP="00E80BF1">
      <w:pPr>
        <w:pStyle w:val="Prrafodelista"/>
      </w:pPr>
      <w:bookmarkStart w:id="14" w:name="_Toc397779227"/>
      <w:r>
        <w:rPr>
          <w:rStyle w:val="Ttulo3Car"/>
        </w:rPr>
        <w:t>Actualización de IceScrum</w:t>
      </w:r>
      <w:bookmarkEnd w:id="14"/>
      <w:r w:rsidRPr="00E031EF">
        <w:t>:</w:t>
      </w:r>
      <w:r>
        <w:t xml:space="preserve"> luego de la definición de las tareas es el momento de registrarlas en el IceScrum, estimarlas, asignarlas a los distintos miembros del equipo, etc.</w:t>
      </w:r>
    </w:p>
    <w:p w:rsidR="00095674" w:rsidRDefault="00095674" w:rsidP="00646025">
      <w:pPr>
        <w:pStyle w:val="Ttulo2"/>
      </w:pPr>
      <w:bookmarkStart w:id="15" w:name="_Toc397779228"/>
      <w:r>
        <w:t>Seguimiento de avance diario</w:t>
      </w:r>
      <w:bookmarkEnd w:id="15"/>
    </w:p>
    <w:p w:rsidR="00E031EF" w:rsidRDefault="007E598A" w:rsidP="00E80BF1">
      <w:pPr>
        <w:pStyle w:val="Prrafodelista"/>
      </w:pPr>
      <w:bookmarkStart w:id="16" w:name="_Toc397779229"/>
      <w:r w:rsidRPr="007D2AA5">
        <w:rPr>
          <w:rStyle w:val="Ttulo3Car"/>
        </w:rPr>
        <w:t>Gestión de Daily</w:t>
      </w:r>
      <w:bookmarkEnd w:id="16"/>
      <w:r>
        <w:t xml:space="preserve">: el objetivo es poder generar una mejor comunicación entre el equipo para así poder saber el avance del sprint, </w:t>
      </w:r>
      <w:r w:rsidR="007D2AA5">
        <w:t>conocer los inconvenientes de los demás, etc.</w:t>
      </w:r>
    </w:p>
    <w:p w:rsidR="00E031EF" w:rsidRPr="00E031EF" w:rsidRDefault="007D2AA5" w:rsidP="00E80BF1">
      <w:pPr>
        <w:pStyle w:val="Prrafodelista"/>
      </w:pPr>
      <w:bookmarkStart w:id="17" w:name="_Toc397779230"/>
      <w:r>
        <w:rPr>
          <w:rStyle w:val="Ttulo3Car"/>
        </w:rPr>
        <w:t>Gestión de Tareas</w:t>
      </w:r>
      <w:bookmarkEnd w:id="17"/>
      <w:r w:rsidRPr="007D2AA5">
        <w:t>:</w:t>
      </w:r>
      <w:r>
        <w:t xml:space="preserve"> a partir de las Daily, otra función importante es poder observar según el avance en las tareas, si se llegara o no a cumplir el objetivo y qué medidas tomar en cada uno de los casos.</w:t>
      </w:r>
      <w:r w:rsidR="00E031EF">
        <w:t xml:space="preserve"> </w:t>
      </w:r>
    </w:p>
    <w:p w:rsidR="00095674" w:rsidRDefault="00095674" w:rsidP="00646025">
      <w:pPr>
        <w:pStyle w:val="Ttulo2"/>
      </w:pPr>
      <w:bookmarkStart w:id="18" w:name="_Toc397779231"/>
      <w:r>
        <w:t>Revisación de la documentación producida</w:t>
      </w:r>
      <w:bookmarkEnd w:id="18"/>
      <w:r>
        <w:t xml:space="preserve"> </w:t>
      </w:r>
    </w:p>
    <w:p w:rsidR="007D2AA5" w:rsidRDefault="007D2AA5" w:rsidP="00E80BF1">
      <w:pPr>
        <w:pStyle w:val="Prrafodelista"/>
      </w:pPr>
      <w:bookmarkStart w:id="19" w:name="_Toc397779232"/>
      <w:r w:rsidRPr="007D2AA5">
        <w:rPr>
          <w:rStyle w:val="Ttulo3Car"/>
        </w:rPr>
        <w:t>Manuales</w:t>
      </w:r>
      <w:bookmarkEnd w:id="19"/>
      <w:r>
        <w:t>: si se ha finalizado/cerrado alguna historia, lo primordial seria tener el manual correspondiente a tal funcionalidad.</w:t>
      </w:r>
    </w:p>
    <w:p w:rsidR="007D2AA5" w:rsidRDefault="007D2AA5" w:rsidP="00E80BF1">
      <w:pPr>
        <w:pStyle w:val="Prrafodelista"/>
      </w:pPr>
      <w:bookmarkStart w:id="20" w:name="_Toc397779233"/>
      <w:r w:rsidRPr="007D2AA5">
        <w:rPr>
          <w:rStyle w:val="Ttulo3Car"/>
        </w:rPr>
        <w:t>Capacitación</w:t>
      </w:r>
      <w:bookmarkEnd w:id="20"/>
      <w:r>
        <w:t>: si durante el sprint el equipo ha tenido que utilizar alguna tecnología o herramienta nueva, debería quedar el documento de capacitación pertinente.</w:t>
      </w:r>
    </w:p>
    <w:p w:rsidR="007D2AA5" w:rsidRDefault="007D2AA5" w:rsidP="00E80BF1">
      <w:pPr>
        <w:pStyle w:val="Prrafodelista"/>
      </w:pPr>
      <w:bookmarkStart w:id="21" w:name="_Toc397779234"/>
      <w:r w:rsidRPr="007D2AA5">
        <w:rPr>
          <w:rStyle w:val="Ttulo3Car"/>
        </w:rPr>
        <w:t>Modelado</w:t>
      </w:r>
      <w:bookmarkEnd w:id="21"/>
      <w:r>
        <w:t xml:space="preserve">: </w:t>
      </w:r>
      <w:r w:rsidR="00646025">
        <w:t xml:space="preserve">cualquier modificación del modelo que sea de magnitud importante debe estar medianamente </w:t>
      </w:r>
      <w:r w:rsidR="00E80BF1">
        <w:t>reflejada</w:t>
      </w:r>
      <w:r w:rsidR="00646025">
        <w:t xml:space="preserve"> en un diagrama.</w:t>
      </w:r>
    </w:p>
    <w:p w:rsidR="007D2AA5" w:rsidRPr="007D2AA5" w:rsidRDefault="007D2AA5" w:rsidP="00E80BF1">
      <w:pPr>
        <w:pStyle w:val="Prrafodelista"/>
      </w:pPr>
      <w:bookmarkStart w:id="22" w:name="_Toc397779235"/>
      <w:r w:rsidRPr="007D2AA5">
        <w:rPr>
          <w:rStyle w:val="Ttulo3Car"/>
        </w:rPr>
        <w:t>Resumen de Sprint</w:t>
      </w:r>
      <w:bookmarkEnd w:id="22"/>
      <w:r>
        <w:t>:</w:t>
      </w:r>
      <w:r w:rsidR="00646025">
        <w:t xml:space="preserve"> al finalizar el sprint toda la información que genere IceScrum debe quedar registrada.</w:t>
      </w:r>
    </w:p>
    <w:p w:rsidR="00095674" w:rsidRDefault="00095674" w:rsidP="00646025">
      <w:pPr>
        <w:pStyle w:val="Ttulo2"/>
      </w:pPr>
      <w:bookmarkStart w:id="23" w:name="_Toc397779236"/>
      <w:r>
        <w:lastRenderedPageBreak/>
        <w:t>Actualización de Matriz de Trazabilidad</w:t>
      </w:r>
      <w:bookmarkEnd w:id="23"/>
    </w:p>
    <w:p w:rsidR="00646025" w:rsidRPr="00646025" w:rsidRDefault="00646025" w:rsidP="00E80BF1">
      <w:pPr>
        <w:pStyle w:val="Prrafodelista"/>
      </w:pPr>
      <w:r>
        <w:t>Tarea muy importante que consiste en mantener la matriz que permite tener una trazabilidad de las actividades desarrolladas en cada Sprint a medida que avanza el proyecto.</w:t>
      </w:r>
    </w:p>
    <w:p w:rsidR="00095674" w:rsidRDefault="00095674" w:rsidP="00646025">
      <w:pPr>
        <w:pStyle w:val="Ttulo2"/>
      </w:pPr>
      <w:bookmarkStart w:id="24" w:name="_Toc397779237"/>
      <w:r>
        <w:t>Cierre del Sprint</w:t>
      </w:r>
      <w:bookmarkEnd w:id="24"/>
    </w:p>
    <w:p w:rsidR="00646025" w:rsidRDefault="00646025" w:rsidP="00E80BF1">
      <w:pPr>
        <w:pStyle w:val="Prrafodelista"/>
      </w:pPr>
      <w:bookmarkStart w:id="25" w:name="_Toc397779238"/>
      <w:r w:rsidRPr="00646025">
        <w:rPr>
          <w:rStyle w:val="Ttulo3Car"/>
        </w:rPr>
        <w:t>Review</w:t>
      </w:r>
      <w:bookmarkEnd w:id="25"/>
      <w:r>
        <w:t>: si se ha finalizado algún aspecto de funcionalidad, deberá organizar la reunión de revisación del código en la que deben estar todos los integrantes del equipo.</w:t>
      </w:r>
    </w:p>
    <w:p w:rsidR="00646025" w:rsidRDefault="00646025" w:rsidP="00E80BF1">
      <w:pPr>
        <w:pStyle w:val="Prrafodelista"/>
      </w:pPr>
      <w:bookmarkStart w:id="26" w:name="_Toc397779239"/>
      <w:r w:rsidRPr="00646025">
        <w:rPr>
          <w:rStyle w:val="Ttulo3Car"/>
        </w:rPr>
        <w:t>Retrospective</w:t>
      </w:r>
      <w:bookmarkEnd w:id="26"/>
      <w:r>
        <w:t>: aspecto importante, es la reunión que le permitirá al Scrum Master tener una visión de cómo ha sido la realización del Sprint, la funcionalidad del equipo, etc. Y poder así determinar las acciones correctivas o para mejorar dichos aspectos.</w:t>
      </w:r>
    </w:p>
    <w:p w:rsidR="00646025" w:rsidRPr="00646025" w:rsidRDefault="00646025" w:rsidP="00E80BF1">
      <w:pPr>
        <w:pStyle w:val="Prrafodelista"/>
      </w:pPr>
      <w:bookmarkStart w:id="27" w:name="_Toc397779240"/>
      <w:r w:rsidRPr="00646025">
        <w:rPr>
          <w:rStyle w:val="Ttulo3Car"/>
        </w:rPr>
        <w:t>Cierre Sprint IceScrum</w:t>
      </w:r>
      <w:bookmarkEnd w:id="27"/>
      <w:r>
        <w:t>:</w:t>
      </w:r>
      <w:r w:rsidR="00E80BF1">
        <w:t xml:space="preserve"> se deberá pasar las tareas pendientes al próximo Sprint y realizar el cierre correspondiente, para así poder dejar la herramienta IceScrum preparada para el siguiente Sprint.</w:t>
      </w:r>
    </w:p>
    <w:p w:rsidR="00095674" w:rsidRPr="00095674" w:rsidRDefault="00095674" w:rsidP="00095674"/>
    <w:p w:rsidR="00095674" w:rsidRPr="00095674" w:rsidRDefault="00095674" w:rsidP="00095674"/>
    <w:p w:rsidR="00095674" w:rsidRPr="00095674" w:rsidRDefault="00095674" w:rsidP="00095674"/>
    <w:p w:rsidR="00095674" w:rsidRPr="00095674" w:rsidRDefault="00095674" w:rsidP="00095674"/>
    <w:p w:rsidR="00095674" w:rsidRPr="00095674" w:rsidRDefault="00095674" w:rsidP="00095674"/>
    <w:p w:rsidR="00095674" w:rsidRDefault="00095674" w:rsidP="00095674"/>
    <w:p w:rsidR="00060D43" w:rsidRPr="00095674" w:rsidRDefault="00095674" w:rsidP="00095674">
      <w:pPr>
        <w:tabs>
          <w:tab w:val="left" w:pos="2955"/>
        </w:tabs>
      </w:pPr>
      <w:r>
        <w:tab/>
      </w:r>
      <w:bookmarkStart w:id="28" w:name="_GoBack"/>
      <w:bookmarkEnd w:id="28"/>
    </w:p>
    <w:sectPr w:rsidR="00060D43" w:rsidRPr="00095674" w:rsidSect="00060D43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E93" w:rsidRDefault="00487E93" w:rsidP="00060D43">
      <w:pPr>
        <w:spacing w:before="0" w:after="0"/>
      </w:pPr>
      <w:r>
        <w:separator/>
      </w:r>
    </w:p>
  </w:endnote>
  <w:endnote w:type="continuationSeparator" w:id="0">
    <w:p w:rsidR="00487E93" w:rsidRDefault="00487E93" w:rsidP="00060D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D43" w:rsidRDefault="00060D43" w:rsidP="00060D43"/>
  <w:sdt>
    <w:sdtPr>
      <w:id w:val="8370386"/>
      <w:docPartObj>
        <w:docPartGallery w:val="Page Numbers (Bottom of Page)"/>
        <w:docPartUnique/>
      </w:docPartObj>
    </w:sdtPr>
    <w:sdtEndPr/>
    <w:sdtContent>
      <w:p w:rsidR="00060D43" w:rsidRDefault="00991FE4" w:rsidP="00060D43">
        <w:pPr>
          <w:pStyle w:val="Piedepgina"/>
          <w:jc w:val="right"/>
        </w:pPr>
        <w:r>
          <w:t>Procedimiento Scrum Master</w:t>
        </w:r>
        <w:r w:rsidR="00060D43">
          <w:t>|</w:t>
        </w:r>
        <w:r w:rsidR="00060D43">
          <w:fldChar w:fldCharType="begin"/>
        </w:r>
        <w:r w:rsidR="00060D43">
          <w:instrText xml:space="preserve"> PAGE   \* MERGEFORMAT </w:instrText>
        </w:r>
        <w:r w:rsidR="00060D43">
          <w:fldChar w:fldCharType="separate"/>
        </w:r>
        <w:r w:rsidR="00E80BF1">
          <w:rPr>
            <w:noProof/>
          </w:rPr>
          <w:t>3</w:t>
        </w:r>
        <w:r w:rsidR="00060D43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E93" w:rsidRDefault="00487E93" w:rsidP="00060D43">
      <w:pPr>
        <w:spacing w:before="0" w:after="0"/>
      </w:pPr>
      <w:r>
        <w:separator/>
      </w:r>
    </w:p>
  </w:footnote>
  <w:footnote w:type="continuationSeparator" w:id="0">
    <w:p w:rsidR="00487E93" w:rsidRDefault="00487E93" w:rsidP="00060D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11AFF"/>
    <w:multiLevelType w:val="hybridMultilevel"/>
    <w:tmpl w:val="B8EEF4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5351F"/>
    <w:multiLevelType w:val="hybridMultilevel"/>
    <w:tmpl w:val="2A16D1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E7CA4"/>
    <w:multiLevelType w:val="hybridMultilevel"/>
    <w:tmpl w:val="D8BA1A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2803A9"/>
    <w:multiLevelType w:val="hybridMultilevel"/>
    <w:tmpl w:val="395E21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6154DD"/>
    <w:multiLevelType w:val="hybridMultilevel"/>
    <w:tmpl w:val="9BF0EB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AA4850"/>
    <w:multiLevelType w:val="hybridMultilevel"/>
    <w:tmpl w:val="EDE64B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6B1"/>
    <w:rsid w:val="00060D43"/>
    <w:rsid w:val="00095674"/>
    <w:rsid w:val="000C60B2"/>
    <w:rsid w:val="00385501"/>
    <w:rsid w:val="00487E93"/>
    <w:rsid w:val="005C2B02"/>
    <w:rsid w:val="005F26B1"/>
    <w:rsid w:val="00646025"/>
    <w:rsid w:val="006F7410"/>
    <w:rsid w:val="0074436A"/>
    <w:rsid w:val="007D2AA5"/>
    <w:rsid w:val="007E598A"/>
    <w:rsid w:val="00934C85"/>
    <w:rsid w:val="00991FE4"/>
    <w:rsid w:val="00A911D0"/>
    <w:rsid w:val="00C87FC4"/>
    <w:rsid w:val="00CC0161"/>
    <w:rsid w:val="00E031EF"/>
    <w:rsid w:val="00E80BF1"/>
    <w:rsid w:val="00FC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D43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26B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26B1"/>
    <w:rPr>
      <w:rFonts w:ascii="Tahoma" w:hAnsi="Tahoma" w:cs="Tahoma"/>
      <w:sz w:val="16"/>
      <w:szCs w:val="16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D43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26B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26B1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as\Dropbox\PROYECTO%20FINAL%20REPOSITORIO\GeoParking\Proyecto\Templates\GeoP_DocumentosGenerales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E88E7F4A3904DFAADDE08649F2F4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5E096-D6A3-4707-81C8-62AA7EF7DA01}"/>
      </w:docPartPr>
      <w:docPartBody>
        <w:p w:rsidR="00000000" w:rsidRDefault="002E763C">
          <w:pPr>
            <w:pStyle w:val="2E88E7F4A3904DFAADDE08649F2F4D22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FA271A0170824A23832BA5A92D0AF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39403-9DBB-42D9-B210-7F1D005808C3}"/>
      </w:docPartPr>
      <w:docPartBody>
        <w:p w:rsidR="00000000" w:rsidRDefault="002E763C">
          <w:pPr>
            <w:pStyle w:val="FA271A0170824A23832BA5A92D0AF863"/>
          </w:pPr>
          <w:r>
            <w:rPr>
              <w:color w:val="4F81BD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63C"/>
    <w:rsid w:val="002E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88E7F4A3904DFAADDE08649F2F4D22">
    <w:name w:val="2E88E7F4A3904DFAADDE08649F2F4D22"/>
  </w:style>
  <w:style w:type="paragraph" w:customStyle="1" w:styleId="FA271A0170824A23832BA5A92D0AF863">
    <w:name w:val="FA271A0170824A23832BA5A92D0AF86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88E7F4A3904DFAADDE08649F2F4D22">
    <w:name w:val="2E88E7F4A3904DFAADDE08649F2F4D22"/>
  </w:style>
  <w:style w:type="paragraph" w:customStyle="1" w:styleId="FA271A0170824A23832BA5A92D0AF863">
    <w:name w:val="FA271A0170824A23832BA5A92D0AF8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GeoP_DocumentosGenerales-Template.dotx</Template>
  <TotalTime>99</TotalTime>
  <Pages>5</Pages>
  <Words>869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Procedimiento de Scrum Master</vt:lpstr>
    </vt:vector>
  </TitlesOfParts>
  <Company>Hewlett-Packard</Company>
  <LinksUpToDate>false</LinksUpToDate>
  <CharactersWithSpaces>5643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Procedimiento de Scrum Master</dc:title>
  <dc:creator>Lukas</dc:creator>
  <cp:lastModifiedBy>Lukas</cp:lastModifiedBy>
  <cp:revision>3</cp:revision>
  <dcterms:created xsi:type="dcterms:W3CDTF">2014-09-06T16:25:00Z</dcterms:created>
  <dcterms:modified xsi:type="dcterms:W3CDTF">2014-09-06T18:05:00Z</dcterms:modified>
</cp:coreProperties>
</file>