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5C3EED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5C3EED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5C3EE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247F4D" w:rsidP="005C3EED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B226103C9730489D80100994ADB219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 Service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6B4C1C2E7A16419D8C831F3AE5658A25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B879F0" w:rsidP="00A3121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2015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247F4D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información </w:t>
      </w:r>
      <w:r>
        <w:rPr>
          <w:lang w:val="es-419"/>
        </w:rPr>
        <w:t>de la API de Google Maps que servirá como capacitación</w:t>
      </w:r>
      <w:r>
        <w:rPr>
          <w:lang w:val="es-AR"/>
        </w:rPr>
        <w:t xml:space="preserve"> en el desarrollo del producto Geo Parking.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11342520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11342521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247F4D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A3121E">
                  <w:rPr>
                    <w:lang w:val="es-AR"/>
                  </w:rPr>
                  <w:t>Web Service</w:t>
                </w:r>
              </w:sdtContent>
            </w:sdt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A31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</w:t>
            </w:r>
            <w:r w:rsidR="00A3121E">
              <w:rPr>
                <w:lang w:val="es-AR"/>
              </w:rPr>
              <w:t>Documentacion</w:t>
            </w:r>
            <w:r>
              <w:rPr>
                <w:lang w:val="es-419"/>
              </w:rPr>
              <w:t>_</w:t>
            </w:r>
            <w:r w:rsidR="00A3121E">
              <w:rPr>
                <w:lang w:val="es-AR"/>
              </w:rPr>
              <w:t>WebService</w:t>
            </w:r>
            <w:r>
              <w:t>.docx</w:t>
            </w:r>
          </w:p>
        </w:tc>
      </w:tr>
      <w:tr w:rsidR="00060D43" w:rsidRPr="00BC29B0" w:rsidTr="005C3EED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Toneatto</w:t>
            </w:r>
          </w:p>
        </w:tc>
      </w:tr>
      <w:tr w:rsidR="00060D43" w:rsidRPr="00BC29B0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5C3EED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060D43">
              <w:t>/05</w:t>
            </w:r>
            <w:r>
              <w:t>2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11342522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5C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5C3E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5C3EED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1C2E90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  <w:r w:rsidR="00A3121E">
              <w:t>/02</w:t>
            </w:r>
            <w:r w:rsidR="00800374">
              <w:t>/2015</w:t>
            </w:r>
          </w:p>
        </w:tc>
        <w:tc>
          <w:tcPr>
            <w:tcW w:w="1417" w:type="dxa"/>
          </w:tcPr>
          <w:p w:rsidR="00060D43" w:rsidRPr="00B742E7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A3121E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Toneatto</w:t>
            </w:r>
            <w:r w:rsidR="00060D43">
              <w:t>[autor]</w:t>
            </w:r>
          </w:p>
          <w:p w:rsidR="00060D43" w:rsidRPr="004E6F3D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060D4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0D43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800374" w:rsidRDefault="00800374" w:rsidP="005C3EED">
            <w:pPr>
              <w:rPr>
                <w:b w:val="0"/>
                <w:lang w:val="es-US"/>
              </w:rPr>
            </w:pPr>
            <w:r w:rsidRPr="00800374">
              <w:rPr>
                <w:lang w:val="es-419"/>
              </w:rPr>
              <w:t>1.0_DraftB</w:t>
            </w:r>
          </w:p>
        </w:tc>
        <w:tc>
          <w:tcPr>
            <w:tcW w:w="1701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06/02/2015</w:t>
            </w:r>
          </w:p>
        </w:tc>
        <w:tc>
          <w:tcPr>
            <w:tcW w:w="1417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Revisado, pendiente de corrección</w:t>
            </w:r>
          </w:p>
        </w:tc>
        <w:tc>
          <w:tcPr>
            <w:tcW w:w="2293" w:type="dxa"/>
          </w:tcPr>
          <w:p w:rsidR="00060D43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 [Revisor]</w:t>
            </w:r>
          </w:p>
        </w:tc>
        <w:tc>
          <w:tcPr>
            <w:tcW w:w="4394" w:type="dxa"/>
          </w:tcPr>
          <w:p w:rsidR="00060D43" w:rsidRPr="00800374" w:rsidRDefault="00800374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Comentarios sobre algunos cambios</w:t>
            </w:r>
          </w:p>
        </w:tc>
      </w:tr>
      <w:tr w:rsidR="00060D43" w:rsidRPr="003F74A9" w:rsidTr="005C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D6603" w:rsidRDefault="000D6603" w:rsidP="005C3EED">
            <w:pPr>
              <w:rPr>
                <w:lang w:val="es-AR"/>
              </w:rPr>
            </w:pPr>
            <w:r>
              <w:rPr>
                <w:lang w:val="es-AR"/>
              </w:rPr>
              <w:t>1.0_DraftC</w:t>
            </w:r>
          </w:p>
        </w:tc>
        <w:tc>
          <w:tcPr>
            <w:tcW w:w="1701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06/02/2015</w:t>
            </w:r>
          </w:p>
        </w:tc>
        <w:tc>
          <w:tcPr>
            <w:tcW w:w="1417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Revisado, pendiente de corrección</w:t>
            </w:r>
          </w:p>
        </w:tc>
        <w:tc>
          <w:tcPr>
            <w:tcW w:w="2293" w:type="dxa"/>
          </w:tcPr>
          <w:p w:rsidR="00060D43" w:rsidRPr="000D660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Toneatto[autor]</w:t>
            </w:r>
          </w:p>
        </w:tc>
        <w:tc>
          <w:tcPr>
            <w:tcW w:w="4394" w:type="dxa"/>
          </w:tcPr>
          <w:p w:rsidR="00060D43" w:rsidRDefault="000D6603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Quedan dos puntos</w:t>
            </w:r>
            <w:r w:rsidR="005170F0">
              <w:rPr>
                <w:lang w:val="es-AR"/>
              </w:rPr>
              <w:t xml:space="preserve"> pendientes a quedar de acuerdo: </w:t>
            </w:r>
          </w:p>
          <w:p w:rsidR="00E4212A" w:rsidRPr="000D6603" w:rsidRDefault="00E4212A" w:rsidP="005C3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</w:p>
        </w:tc>
      </w:tr>
      <w:tr w:rsidR="00E4212A" w:rsidRPr="003F74A9" w:rsidTr="005C3E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E4212A" w:rsidRDefault="00E4212A" w:rsidP="005C3EED">
            <w:pPr>
              <w:rPr>
                <w:lang w:val="es-AR"/>
              </w:rPr>
            </w:pPr>
            <w:r>
              <w:rPr>
                <w:lang w:val="es-AR"/>
              </w:rPr>
              <w:t>1.0_DraftD</w:t>
            </w:r>
          </w:p>
        </w:tc>
        <w:tc>
          <w:tcPr>
            <w:tcW w:w="1701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10/02/2015</w:t>
            </w:r>
          </w:p>
        </w:tc>
        <w:tc>
          <w:tcPr>
            <w:tcW w:w="1417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Pendiente de Revisión</w:t>
            </w:r>
          </w:p>
        </w:tc>
        <w:tc>
          <w:tcPr>
            <w:tcW w:w="2293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Lucas Toneatto [autor]</w:t>
            </w:r>
          </w:p>
        </w:tc>
        <w:tc>
          <w:tcPr>
            <w:tcW w:w="4394" w:type="dxa"/>
          </w:tcPr>
          <w:p w:rsidR="00E4212A" w:rsidRDefault="00E4212A" w:rsidP="005C3E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bookmarkStart w:id="9" w:name="_GoBack"/>
            <w:bookmarkEnd w:id="9"/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9338F7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342520" w:history="1">
            <w:r w:rsidR="009338F7" w:rsidRPr="006F59E8">
              <w:rPr>
                <w:rStyle w:val="Hipervnculo"/>
                <w:noProof/>
              </w:rPr>
              <w:t>Control de la documentación</w:t>
            </w:r>
            <w:r w:rsidR="009338F7">
              <w:rPr>
                <w:noProof/>
                <w:webHidden/>
              </w:rPr>
              <w:tab/>
            </w:r>
            <w:r w:rsidR="009338F7">
              <w:rPr>
                <w:noProof/>
                <w:webHidden/>
              </w:rPr>
              <w:fldChar w:fldCharType="begin"/>
            </w:r>
            <w:r w:rsidR="009338F7">
              <w:rPr>
                <w:noProof/>
                <w:webHidden/>
              </w:rPr>
              <w:instrText xml:space="preserve"> PAGEREF _Toc411342520 \h </w:instrText>
            </w:r>
            <w:r w:rsidR="009338F7">
              <w:rPr>
                <w:noProof/>
                <w:webHidden/>
              </w:rPr>
            </w:r>
            <w:r w:rsidR="009338F7">
              <w:rPr>
                <w:noProof/>
                <w:webHidden/>
              </w:rPr>
              <w:fldChar w:fldCharType="separate"/>
            </w:r>
            <w:r w:rsidR="009338F7">
              <w:rPr>
                <w:noProof/>
                <w:webHidden/>
              </w:rPr>
              <w:t>2</w:t>
            </w:r>
            <w:r w:rsidR="009338F7"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1" w:history="1">
            <w:r w:rsidRPr="006F59E8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2" w:history="1">
            <w:r w:rsidRPr="006F59E8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3" w:history="1">
            <w:r w:rsidRPr="006F59E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4" w:history="1">
            <w:r w:rsidRPr="006F59E8">
              <w:rPr>
                <w:rStyle w:val="Hipervnculo"/>
                <w:noProof/>
              </w:rPr>
              <w:t>Descripción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5" w:history="1">
            <w:r w:rsidRPr="006F59E8">
              <w:rPr>
                <w:rStyle w:val="Hipervnculo"/>
                <w:noProof/>
              </w:rPr>
              <w:t>PlayasController (Controlador de 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6" w:history="1">
            <w:r w:rsidRPr="006F59E8">
              <w:rPr>
                <w:rStyle w:val="Hipervnculo"/>
                <w:noProof/>
              </w:rPr>
              <w:t>GetPlayas (ciudad)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7" w:history="1">
            <w:r w:rsidRPr="006F59E8">
              <w:rPr>
                <w:rStyle w:val="Hipervnculo"/>
                <w:noProof/>
              </w:rPr>
              <w:t>Get (idPlaya)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8" w:history="1">
            <w:r w:rsidRPr="006F59E8">
              <w:rPr>
                <w:rStyle w:val="Hipervnculo"/>
                <w:noProof/>
              </w:rPr>
              <w:t>GetUbicacionesPlayas (ciudad,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29" w:history="1">
            <w:r w:rsidRPr="006F59E8">
              <w:rPr>
                <w:rStyle w:val="Hipervnculo"/>
                <w:noProof/>
                <w:highlight w:val="white"/>
              </w:rPr>
              <w:t>GetUbicacionesPlayasPorDistancia</w:t>
            </w:r>
            <w:r w:rsidRPr="006F59E8">
              <w:rPr>
                <w:rStyle w:val="Hipervnculo"/>
                <w:noProof/>
              </w:rPr>
              <w:t xml:space="preserve"> (latitud, longitud, idTipoVehículo)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0" w:history="1">
            <w:r w:rsidRPr="006F59E8">
              <w:rPr>
                <w:rStyle w:val="Hipervnculo"/>
                <w:noProof/>
                <w:highlight w:val="white"/>
                <w:lang w:val="es-AR"/>
              </w:rPr>
              <w:t>PostActualizarNombreEmailPlaya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1" w:history="1">
            <w:r w:rsidRPr="006F59E8">
              <w:rPr>
                <w:rStyle w:val="Hipervnculo"/>
                <w:noProof/>
                <w:highlight w:val="white"/>
                <w:lang w:val="es-AR"/>
              </w:rPr>
              <w:t>PostActualizarTipoPlaya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2" w:history="1">
            <w:r w:rsidRPr="006F59E8">
              <w:rPr>
                <w:rStyle w:val="Hipervnculo"/>
                <w:noProof/>
                <w:highlight w:val="white"/>
                <w:lang w:val="es-AR"/>
              </w:rPr>
              <w:t>PostActualizarHorarioPlaya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3" w:history="1">
            <w:r w:rsidRPr="006F59E8">
              <w:rPr>
                <w:rStyle w:val="Hipervnculo"/>
                <w:noProof/>
              </w:rPr>
              <w:t>DisponibilidadController (Controlador de Disponibilidades)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4" w:history="1">
            <w:r w:rsidRPr="006F59E8">
              <w:rPr>
                <w:rStyle w:val="Hipervnculo"/>
                <w:noProof/>
              </w:rPr>
              <w:t>GetDisponibilidadPlayaPorTipoVehiculo (idPlaya,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5" w:history="1">
            <w:r w:rsidRPr="006F59E8">
              <w:rPr>
                <w:rStyle w:val="Hipervnculo"/>
                <w:noProof/>
              </w:rPr>
              <w:t>GetDisponibilidadPlayasPorTipoVehiculo (idPlayas, idTipoVehiculo)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6" w:history="1">
            <w:r w:rsidRPr="006F59E8">
              <w:rPr>
                <w:rStyle w:val="Hipervnculo"/>
                <w:noProof/>
                <w:highlight w:val="white"/>
                <w:lang w:val="es-AR"/>
              </w:rPr>
              <w:t>Post</w:t>
            </w:r>
            <w:r w:rsidRPr="006F59E8">
              <w:rPr>
                <w:rStyle w:val="Hipervnculo"/>
                <w:noProof/>
              </w:rPr>
              <w:t>ActualizarDisponibilidad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7" w:history="1">
            <w:r w:rsidRPr="006F59E8">
              <w:rPr>
                <w:rStyle w:val="Hipervnculo"/>
                <w:noProof/>
              </w:rPr>
              <w:t>PostActualizarDisponibilidadGeneral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8" w:history="1">
            <w:r w:rsidRPr="006F59E8">
              <w:rPr>
                <w:rStyle w:val="Hipervnculo"/>
                <w:noProof/>
              </w:rPr>
              <w:t>ServiciosController (Controlador de Servicios)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39" w:history="1">
            <w:r w:rsidRPr="006F59E8">
              <w:rPr>
                <w:rStyle w:val="Hipervnculo"/>
                <w:noProof/>
              </w:rPr>
              <w:t>PostReistrarServicio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0" w:history="1">
            <w:r w:rsidRPr="006F59E8">
              <w:rPr>
                <w:rStyle w:val="Hipervnculo"/>
                <w:noProof/>
              </w:rPr>
              <w:t>PostActualizarCapacidadServicio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1" w:history="1">
            <w:r w:rsidRPr="006F59E8">
              <w:rPr>
                <w:rStyle w:val="Hipervnculo"/>
                <w:noProof/>
              </w:rPr>
              <w:t>PostCancelarServicio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2" w:history="1">
            <w:r w:rsidRPr="006F59E8">
              <w:rPr>
                <w:rStyle w:val="Hipervnculo"/>
                <w:noProof/>
              </w:rPr>
              <w:t>PreciosController (Controlador de Precios)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3" w:history="1">
            <w:r w:rsidRPr="006F59E8">
              <w:rPr>
                <w:rStyle w:val="Hipervnculo"/>
                <w:noProof/>
              </w:rPr>
              <w:t>PostRegistrarPrecio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4" w:history="1">
            <w:r w:rsidRPr="006F59E8">
              <w:rPr>
                <w:rStyle w:val="Hipervnculo"/>
                <w:noProof/>
              </w:rPr>
              <w:t>PostActualizarPrecio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5" w:history="1">
            <w:r w:rsidRPr="006F59E8">
              <w:rPr>
                <w:rStyle w:val="Hipervnculo"/>
                <w:noProof/>
                <w:highlight w:val="white"/>
              </w:rPr>
              <w:t>Get</w:t>
            </w:r>
            <w:r w:rsidRPr="006F59E8">
              <w:rPr>
                <w:rStyle w:val="Hipervnculo"/>
                <w:noProof/>
              </w:rPr>
              <w:t>PreciosPlayas (idTipoVehículo, idPlayas)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6" w:history="1">
            <w:r w:rsidRPr="006F59E8">
              <w:rPr>
                <w:rStyle w:val="Hipervnculo"/>
                <w:noProof/>
              </w:rPr>
              <w:t>EstadisticasController (Controlador de Estadisticas)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7" w:history="1">
            <w:r w:rsidRPr="006F59E8">
              <w:rPr>
                <w:rStyle w:val="Hipervnculo"/>
                <w:noProof/>
              </w:rPr>
              <w:t>PostGuardarConsulta 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8" w:history="1">
            <w:r w:rsidRPr="006F59E8">
              <w:rPr>
                <w:rStyle w:val="Hipervnculo"/>
                <w:noProof/>
              </w:rPr>
              <w:t>ContactoController (Controlador de Contacto)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8F7" w:rsidRDefault="009338F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11342549" w:history="1">
            <w:r w:rsidRPr="006F59E8">
              <w:rPr>
                <w:rStyle w:val="Hipervnculo"/>
                <w:noProof/>
                <w:highlight w:val="white"/>
              </w:rPr>
              <w:t>PostEnviarEmailDeContacto</w:t>
            </w:r>
            <w:r w:rsidRPr="006F59E8">
              <w:rPr>
                <w:rStyle w:val="Hipervnculo"/>
                <w:noProof/>
              </w:rPr>
              <w:t xml:space="preserve"> ((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lastRenderedPageBreak/>
            <w:fldChar w:fldCharType="end"/>
          </w:r>
        </w:p>
      </w:sdtContent>
    </w:sdt>
    <w:p w:rsidR="00C87FC4" w:rsidRDefault="00C87FC4"/>
    <w:p w:rsidR="00060D43" w:rsidRDefault="00060D43"/>
    <w:p w:rsidR="00060D43" w:rsidRPr="002518DC" w:rsidRDefault="00A3121E" w:rsidP="00A3121E">
      <w:pPr>
        <w:pStyle w:val="Ttulo1"/>
        <w:rPr>
          <w:color w:val="5B9BD5" w:themeColor="accent1"/>
        </w:rPr>
      </w:pPr>
      <w:bookmarkStart w:id="10" w:name="_Toc411342523"/>
      <w:r w:rsidRPr="002518DC">
        <w:rPr>
          <w:color w:val="5B9BD5" w:themeColor="accent1"/>
        </w:rPr>
        <w:t>Introducción</w:t>
      </w:r>
      <w:bookmarkEnd w:id="10"/>
    </w:p>
    <w:p w:rsidR="00A3121E" w:rsidRDefault="009D3E5E" w:rsidP="00A3121E">
      <w:r>
        <w:t>EL presente documento detalla la estructura y las funcionalidades que brinda el Web Service de GeoParking, y los cuales son consumidos por la Aplicación Móvil y por los sistemas de las playas de estacionamiento que estén conectadas a GeoParking.</w:t>
      </w:r>
    </w:p>
    <w:p w:rsidR="009D3E5E" w:rsidRDefault="009D3E5E" w:rsidP="009D3E5E">
      <w:r w:rsidRPr="009D3E5E">
        <w:t>Un servicio web (en inglés, Web Service o </w:t>
      </w:r>
      <w:r w:rsidR="008537A4">
        <w:t>Web S</w:t>
      </w:r>
      <w:r w:rsidRPr="009D3E5E">
        <w:t>ervices) es una tecnología que utiliza un conjunto de protocolos y estándares que sirven para intercambiar datos entre aplicaciones. Distintas aplicaciones de software desarrolladas en lenguajes de programación diferentes, y ejecutadas sobre cualquier plataforma, pueden utilizar los servicios web para intercambiar datos en </w:t>
      </w:r>
      <w:r w:rsidRPr="008537A4">
        <w:t>redes de ordenadores</w:t>
      </w:r>
      <w:r w:rsidRPr="009D3E5E">
        <w:t> como </w:t>
      </w:r>
      <w:r w:rsidRPr="008537A4">
        <w:t>Internet</w:t>
      </w:r>
      <w:r w:rsidRPr="009D3E5E">
        <w:t>. La </w:t>
      </w:r>
      <w:r w:rsidRPr="008537A4">
        <w:t>interoperabilidad</w:t>
      </w:r>
      <w:r w:rsidRPr="009D3E5E">
        <w:t> se consigue mediante la adopción de </w:t>
      </w:r>
      <w:r w:rsidRPr="008537A4">
        <w:t>estándares abiertos</w:t>
      </w:r>
      <w:r w:rsidRPr="009D3E5E">
        <w:t xml:space="preserve">. </w:t>
      </w:r>
    </w:p>
    <w:p w:rsidR="008537A4" w:rsidRDefault="008537A4" w:rsidP="009D3E5E">
      <w:r>
        <w:t>Dentro de las ventajas de proporcionadas por los Web Services podemos mencionar: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Aportan interoperabilidad entre aplicaciones de software independientemente de sus propiedades o de las plataformas sobre las que se instalen.</w:t>
      </w:r>
    </w:p>
    <w:p w:rsidR="008537A4" w:rsidRPr="008537A4" w:rsidRDefault="008537A4" w:rsidP="008537A4">
      <w:pPr>
        <w:pStyle w:val="Prrafodelista"/>
        <w:numPr>
          <w:ilvl w:val="0"/>
          <w:numId w:val="3"/>
        </w:numPr>
      </w:pPr>
      <w:r w:rsidRPr="008537A4">
        <w:t>Los servicios Web fomentan los estándares y protocolos basados en texto, que hacen más fácil acceder a su contenido y entender su funcionamiento.</w:t>
      </w:r>
    </w:p>
    <w:p w:rsidR="005C3EED" w:rsidRDefault="008537A4" w:rsidP="008537A4">
      <w:pPr>
        <w:pStyle w:val="Prrafodelista"/>
        <w:numPr>
          <w:ilvl w:val="0"/>
          <w:numId w:val="3"/>
        </w:numPr>
      </w:pPr>
      <w:r w:rsidRPr="008537A4">
        <w:t>Permiten que servicios y software de diferentes compañías ubicadas en diferentes lugares geográficos puedan ser combinados fácilmente para proveer servicios integrados.</w:t>
      </w:r>
    </w:p>
    <w:p w:rsidR="005C3EED" w:rsidRDefault="005C3EED">
      <w:pPr>
        <w:spacing w:before="0" w:after="160" w:line="259" w:lineRule="auto"/>
        <w:jc w:val="left"/>
      </w:pPr>
      <w:r>
        <w:br w:type="page"/>
      </w:r>
    </w:p>
    <w:p w:rsidR="008537A4" w:rsidRPr="002518DC" w:rsidRDefault="005C3EED" w:rsidP="005C3EED">
      <w:pPr>
        <w:pStyle w:val="Ttulo1"/>
        <w:rPr>
          <w:color w:val="5B9BD5" w:themeColor="accent1"/>
        </w:rPr>
      </w:pPr>
      <w:bookmarkStart w:id="11" w:name="_Toc411342524"/>
      <w:r w:rsidRPr="002518DC">
        <w:rPr>
          <w:color w:val="5B9BD5" w:themeColor="accent1"/>
        </w:rPr>
        <w:lastRenderedPageBreak/>
        <w:t>Descripción Web Services</w:t>
      </w:r>
      <w:bookmarkEnd w:id="11"/>
    </w:p>
    <w:p w:rsidR="00004659" w:rsidRDefault="005C3EED" w:rsidP="005C3EED">
      <w:r>
        <w:t xml:space="preserve">El modelo de servicios web implementado por GeoParking es un modelo </w:t>
      </w:r>
      <w:r w:rsidR="00004659">
        <w:t xml:space="preserve">API REST. </w:t>
      </w:r>
      <w:r w:rsidR="00004659" w:rsidRPr="00004659">
        <w:t xml:space="preserve">Una </w:t>
      </w:r>
      <w:r w:rsidR="005E714C">
        <w:t xml:space="preserve">API REST </w:t>
      </w:r>
      <w:r w:rsidR="00004659" w:rsidRPr="00004659">
        <w:t>es una API, o librería de funciones, a la que se accede por el protocolo HTTP. Una REST API, por tanto, se accede a través de direcciones web o URLs en las que enviamos los datos de nuestra consulta. Como respuesta a la consulta sobre el REST API se obtienen datos en diferentes formatos, como pueden ser texto plano, XML, JSON, etc.</w:t>
      </w:r>
    </w:p>
    <w:p w:rsidR="00004659" w:rsidRDefault="00004659" w:rsidP="005C3EED">
      <w:r>
        <w:t>La aplicación que brinda los servicios está estructurada en controladores que son quienes reciben las peticiones tanto de la Aplicación Web como de los sistemas de las playas de estacionamiento.</w:t>
      </w:r>
    </w:p>
    <w:p w:rsidR="00004659" w:rsidRDefault="00004659" w:rsidP="005C3EED">
      <w:r>
        <w:t>A continuación se detallarán los servicios ofrecidos por cada uno de los controladores.</w:t>
      </w:r>
    </w:p>
    <w:p w:rsidR="00282315" w:rsidRDefault="00282315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28"/>
          <w:szCs w:val="26"/>
        </w:rPr>
      </w:pPr>
      <w:r>
        <w:br w:type="page"/>
      </w:r>
    </w:p>
    <w:p w:rsidR="00004659" w:rsidRPr="002518DC" w:rsidRDefault="00004659" w:rsidP="005E714C">
      <w:pPr>
        <w:pStyle w:val="Ttulo2"/>
        <w:ind w:left="708" w:hanging="708"/>
        <w:rPr>
          <w:color w:val="5B9BD5" w:themeColor="accent1"/>
        </w:rPr>
      </w:pPr>
      <w:bookmarkStart w:id="12" w:name="_Toc411342525"/>
      <w:r w:rsidRPr="002518DC">
        <w:rPr>
          <w:color w:val="5B9BD5" w:themeColor="accent1"/>
        </w:rPr>
        <w:lastRenderedPageBreak/>
        <w:t>PlayasController (Controlador de Playas)</w:t>
      </w:r>
      <w:bookmarkEnd w:id="12"/>
    </w:p>
    <w:p w:rsidR="00004659" w:rsidRDefault="00004659" w:rsidP="00004659">
      <w:r>
        <w:t>Este controlador ofrece servicios de consulta y modificación de datos directamente relacionados con las playas de estacionamiento que forman parte del sistema GeoParking.</w:t>
      </w:r>
    </w:p>
    <w:p w:rsidR="00004659" w:rsidRDefault="00004659" w:rsidP="00C41AB9">
      <w:pPr>
        <w:jc w:val="left"/>
      </w:pPr>
      <w:bookmarkStart w:id="13" w:name="_Toc411342526"/>
      <w:r w:rsidRPr="00B5029C">
        <w:rPr>
          <w:rStyle w:val="Ttulo3Car"/>
        </w:rPr>
        <w:t>GetPlayas (ciudad)</w:t>
      </w:r>
      <w:bookmarkEnd w:id="13"/>
      <w:r w:rsidRPr="00B879F0">
        <w:rPr>
          <w:b/>
        </w:rPr>
        <w:t>:</w:t>
      </w:r>
      <w:r>
        <w:t xml:space="preserve"> </w:t>
      </w:r>
      <w:r w:rsidR="00B879F0">
        <w:t>R</w:t>
      </w:r>
      <w:r>
        <w:t xml:space="preserve">etorna todas las playas que pertenezcan </w:t>
      </w:r>
      <w:r w:rsidR="00B879F0">
        <w:t>a una determinada ciudad</w:t>
      </w:r>
      <w:r>
        <w:t>.</w:t>
      </w:r>
      <w:r w:rsidR="00E443F4">
        <w:t xml:space="preserve"> </w:t>
      </w:r>
    </w:p>
    <w:p w:rsidR="00004659" w:rsidRPr="005E714C" w:rsidRDefault="00004659" w:rsidP="005E714C">
      <w:pPr>
        <w:spacing w:before="0" w:after="0"/>
        <w:ind w:left="708" w:hanging="708"/>
        <w:jc w:val="left"/>
      </w:pPr>
      <w:r w:rsidRPr="002518DC">
        <w:rPr>
          <w:u w:val="single"/>
        </w:rPr>
        <w:t>URL</w:t>
      </w:r>
      <w:r>
        <w:t>: geoparking.com</w:t>
      </w:r>
      <w:r w:rsidR="005E714C">
        <w:t>.ar</w:t>
      </w:r>
      <w:r>
        <w:t>/</w:t>
      </w:r>
      <w:r w:rsidRPr="00004659">
        <w:rPr>
          <w:highlight w:val="white"/>
        </w:rPr>
        <w:t>api/Playas/GetPlayas?ciudad=</w:t>
      </w:r>
      <w:r w:rsidR="005E714C" w:rsidRPr="00F87DCE">
        <w:rPr>
          <w:b/>
        </w:rPr>
        <w:t>&lt;</w:t>
      </w:r>
      <w:r w:rsidRPr="00F87DCE">
        <w:rPr>
          <w:b/>
        </w:rPr>
        <w:t>ciudad</w:t>
      </w:r>
      <w:r w:rsidR="005E714C" w:rsidRPr="00F87DCE">
        <w:rPr>
          <w:b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2518DC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 xml:space="preserve">: </w:t>
      </w:r>
      <w:r w:rsidR="00E443F4" w:rsidRPr="00E443F4">
        <w:t>cadena de texto de la ciudad buscada.</w:t>
      </w:r>
    </w:p>
    <w:p w:rsidR="00004659" w:rsidRDefault="00004659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listado de playas pertenecientes a la ciudad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E443F4" w:rsidRDefault="00E443F4" w:rsidP="00C41AB9">
      <w:pPr>
        <w:jc w:val="left"/>
      </w:pPr>
      <w:bookmarkStart w:id="14" w:name="_Toc411342527"/>
      <w:r w:rsidRPr="00B5029C">
        <w:rPr>
          <w:rStyle w:val="Ttulo3Car"/>
        </w:rPr>
        <w:t>Get</w:t>
      </w:r>
      <w:r w:rsidR="00C03FC2" w:rsidRPr="00B5029C">
        <w:rPr>
          <w:rStyle w:val="Ttulo3Car"/>
        </w:rPr>
        <w:t xml:space="preserve"> </w:t>
      </w:r>
      <w:r w:rsidR="00B879F0">
        <w:rPr>
          <w:rStyle w:val="Ttulo3Car"/>
        </w:rPr>
        <w:t>(idP</w:t>
      </w:r>
      <w:r w:rsidRPr="00B5029C">
        <w:rPr>
          <w:rStyle w:val="Ttulo3Car"/>
        </w:rPr>
        <w:t>laya)</w:t>
      </w:r>
      <w:bookmarkEnd w:id="14"/>
      <w:r w:rsidRPr="00B879F0">
        <w:rPr>
          <w:b/>
        </w:rPr>
        <w:t>:</w:t>
      </w:r>
      <w:r>
        <w:t xml:space="preserve"> </w:t>
      </w:r>
      <w:r w:rsidR="00B879F0">
        <w:t>R</w:t>
      </w:r>
      <w:r w:rsidR="00C03FC2">
        <w:t>etorna toda la información relacionada a una playa</w:t>
      </w:r>
      <w:r>
        <w:t xml:space="preserve">. </w:t>
      </w:r>
    </w:p>
    <w:p w:rsidR="00E443F4" w:rsidRPr="00451E6F" w:rsidRDefault="00E443F4" w:rsidP="00C41AB9">
      <w:pPr>
        <w:jc w:val="left"/>
        <w:rPr>
          <w:color w:val="FF0000"/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</w:t>
      </w:r>
      <w:r w:rsidR="005E714C">
        <w:t>com.ar</w:t>
      </w:r>
      <w:r w:rsidR="005E714C" w:rsidRPr="00451E6F">
        <w:rPr>
          <w:lang w:val="en-US"/>
        </w:rPr>
        <w:t xml:space="preserve"> 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</w:t>
      </w:r>
      <w:r w:rsidR="005E714C" w:rsidRPr="00F87DCE">
        <w:rPr>
          <w:b/>
          <w:lang w:val="en-US"/>
        </w:rPr>
        <w:t>&lt;</w:t>
      </w:r>
      <w:r w:rsidR="00C03FC2" w:rsidRPr="00F87DCE">
        <w:rPr>
          <w:b/>
          <w:lang w:val="en-US"/>
        </w:rPr>
        <w:t>i</w:t>
      </w:r>
      <w:r w:rsidRPr="00F87DCE">
        <w:rPr>
          <w:b/>
          <w:lang w:val="en-US"/>
        </w:rPr>
        <w:t>d</w:t>
      </w:r>
      <w:r w:rsidR="004C5352" w:rsidRPr="00F87DCE">
        <w:rPr>
          <w:b/>
          <w:lang w:val="en-US"/>
        </w:rPr>
        <w:t>Playa</w:t>
      </w:r>
      <w:r w:rsidR="005E714C" w:rsidRPr="00F87DCE">
        <w:rPr>
          <w:b/>
          <w:lang w:val="en-US"/>
        </w:rPr>
        <w:t>&gt;</w:t>
      </w:r>
    </w:p>
    <w:p w:rsidR="004C5352" w:rsidRDefault="00E443F4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E443F4" w:rsidRPr="00E443F4" w:rsidRDefault="005E714C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dPlaya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 xml:space="preserve">: </w:t>
      </w:r>
      <w:r w:rsidR="00C03FC2">
        <w:t>número de identificación único de la playa</w:t>
      </w:r>
      <w:r w:rsidR="00E443F4" w:rsidRPr="00E443F4">
        <w:t>.</w:t>
      </w:r>
    </w:p>
    <w:p w:rsidR="00E443F4" w:rsidRDefault="00E443F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C03FC2">
        <w:t>información de</w:t>
      </w:r>
      <w:r w:rsidR="00B879F0">
        <w:t xml:space="preserve"> una</w:t>
      </w:r>
      <w:r w:rsidR="00C03FC2">
        <w:t xml:space="preserve"> playa de estacionamiento</w:t>
      </w:r>
      <w:r>
        <w:t xml:space="preserve">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367E28" w:rsidRDefault="004C5352" w:rsidP="00C41AB9">
      <w:pPr>
        <w:jc w:val="left"/>
      </w:pPr>
      <w:bookmarkStart w:id="15" w:name="_Toc411342528"/>
      <w:r w:rsidRPr="00B5029C">
        <w:rPr>
          <w:rStyle w:val="Ttulo3Car"/>
        </w:rPr>
        <w:t>GetUbicacionesPlayas (</w:t>
      </w:r>
      <w:r w:rsidR="00367E28" w:rsidRPr="00B5029C">
        <w:rPr>
          <w:rStyle w:val="Ttulo3Car"/>
        </w:rPr>
        <w:t xml:space="preserve">ciudad, </w:t>
      </w:r>
      <w:r w:rsidR="00B879F0">
        <w:rPr>
          <w:rStyle w:val="Ttulo3Car"/>
        </w:rPr>
        <w:t>idT</w:t>
      </w:r>
      <w:r w:rsidR="00367E28"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="00367E28" w:rsidRPr="00B5029C">
        <w:rPr>
          <w:rStyle w:val="Ttulo3Car"/>
        </w:rPr>
        <w:t>ehículo)</w:t>
      </w:r>
      <w:bookmarkEnd w:id="15"/>
      <w:r w:rsidR="00367E28" w:rsidRPr="00B879F0">
        <w:rPr>
          <w:b/>
        </w:rPr>
        <w:t>:</w:t>
      </w:r>
      <w:r w:rsidR="00B879F0">
        <w:t xml:space="preserve"> R</w:t>
      </w:r>
      <w:r w:rsidR="00367E28">
        <w:t xml:space="preserve">etorna las direcciones de </w:t>
      </w:r>
      <w:r>
        <w:t>todas las playas de estacionamiento ubicadas</w:t>
      </w:r>
      <w:r w:rsidR="00367E28">
        <w:t xml:space="preserve"> en una ciudad y que </w:t>
      </w:r>
      <w:r w:rsidR="005E714C">
        <w:t>brinden servicio</w:t>
      </w:r>
      <w:r w:rsidR="00367E28">
        <w:t xml:space="preserve"> de estacionamiento para un tipo de vehículo en particular. </w:t>
      </w:r>
    </w:p>
    <w:p w:rsidR="003B5D7C" w:rsidRDefault="00367E28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 xml:space="preserve">: </w:t>
      </w:r>
      <w:r w:rsidR="00B5029C">
        <w:t>g</w:t>
      </w:r>
      <w:r>
        <w:t>eoparking.</w:t>
      </w:r>
      <w:r w:rsidR="00824136">
        <w:t xml:space="preserve">com.ar </w:t>
      </w:r>
      <w:r>
        <w:t>/</w:t>
      </w:r>
      <w:r w:rsidRPr="00004659">
        <w:rPr>
          <w:highlight w:val="white"/>
        </w:rPr>
        <w:t>api/Playas/</w:t>
      </w:r>
      <w:r w:rsidR="00B5029C" w:rsidRPr="00B5029C">
        <w:rPr>
          <w:highlight w:val="white"/>
        </w:rPr>
        <w:t>GetUbicacionesPlayas</w:t>
      </w:r>
      <w:r w:rsidR="00B5029C">
        <w:rPr>
          <w:highlight w:val="white"/>
        </w:rPr>
        <w:t>?</w:t>
      </w:r>
    </w:p>
    <w:p w:rsidR="00367E28" w:rsidRPr="00B0506E" w:rsidRDefault="00367E28" w:rsidP="00C41AB9">
      <w:pPr>
        <w:spacing w:before="0" w:after="0"/>
        <w:jc w:val="left"/>
      </w:pPr>
      <w:r w:rsidRPr="00B0506E">
        <w:rPr>
          <w:highlight w:val="white"/>
        </w:rPr>
        <w:t>ciudad=</w:t>
      </w:r>
      <w:r w:rsidR="00824136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ciudad</w:t>
      </w:r>
      <w:r w:rsidR="00824136" w:rsidRPr="00F87DCE">
        <w:rPr>
          <w:b/>
          <w:highlight w:val="white"/>
        </w:rPr>
        <w:t>&gt;</w:t>
      </w:r>
      <w:r w:rsidR="00B5029C" w:rsidRPr="00B0506E">
        <w:rPr>
          <w:highlight w:val="white"/>
        </w:rPr>
        <w:t>&amp;tipoVehiculoId</w:t>
      </w:r>
      <w:r w:rsidR="00B5029C" w:rsidRPr="00B0506E">
        <w:t>=</w:t>
      </w:r>
      <w:r w:rsidR="00824136" w:rsidRPr="00F87DCE">
        <w:rPr>
          <w:b/>
        </w:rPr>
        <w:t>&lt;</w:t>
      </w:r>
      <w:r w:rsidR="00B5029C" w:rsidRPr="00F87DCE">
        <w:rPr>
          <w:b/>
        </w:rPr>
        <w:t>idTipoVehiculo</w:t>
      </w:r>
      <w:r w:rsidR="00824136" w:rsidRPr="00F87DCE">
        <w:rPr>
          <w:b/>
        </w:rPr>
        <w:t>&gt;</w:t>
      </w:r>
    </w:p>
    <w:p w:rsidR="004C5352" w:rsidRDefault="00367E28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C5352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c</w:t>
      </w:r>
      <w:r w:rsidR="004C5352" w:rsidRPr="00B879F0">
        <w:rPr>
          <w:i/>
        </w:rPr>
        <w:t>iudad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string</w:t>
      </w:r>
      <w:r w:rsidR="002518DC" w:rsidRPr="00B879F0">
        <w:rPr>
          <w:i/>
        </w:rPr>
        <w:t>)</w:t>
      </w:r>
      <w:r w:rsidR="004C5352">
        <w:t>: c</w:t>
      </w:r>
      <w:r w:rsidR="00367E28" w:rsidRPr="00E443F4">
        <w:t>adena de texto de la ciudad buscada.</w:t>
      </w:r>
      <w:r w:rsidR="00367E28">
        <w:t xml:space="preserve"> </w:t>
      </w:r>
    </w:p>
    <w:p w:rsidR="00367E28" w:rsidRPr="00E443F4" w:rsidRDefault="00824136" w:rsidP="00C41AB9">
      <w:pPr>
        <w:pStyle w:val="Prrafodelista"/>
        <w:numPr>
          <w:ilvl w:val="0"/>
          <w:numId w:val="5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4C5352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4C5352">
        <w:t>: n</w:t>
      </w:r>
      <w:r w:rsidR="00367E28">
        <w:t>úmero de identificación de tipo de vehículo.</w:t>
      </w:r>
    </w:p>
    <w:p w:rsidR="00367E28" w:rsidRDefault="00367E28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3E253F">
        <w:t>direcciones</w:t>
      </w:r>
      <w:r>
        <w:t xml:space="preserve"> de playa</w:t>
      </w:r>
      <w:r w:rsidR="003E253F">
        <w:t>s</w:t>
      </w:r>
      <w:r>
        <w:t xml:space="preserve"> de estacionamiento en formato JSON.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7423A4" w:rsidRDefault="00B5029C" w:rsidP="007423A4">
      <w:pPr>
        <w:pStyle w:val="Textocomentario"/>
        <w:rPr>
          <w:sz w:val="22"/>
        </w:rPr>
      </w:pPr>
      <w:bookmarkStart w:id="16" w:name="_Toc411342529"/>
      <w:r w:rsidRPr="00B879F0">
        <w:rPr>
          <w:rStyle w:val="Ttulo3Car"/>
          <w:highlight w:val="white"/>
        </w:rPr>
        <w:t>GetUbicacionesPlayasPorDistancia</w:t>
      </w:r>
      <w:r w:rsidRPr="00B5029C">
        <w:rPr>
          <w:rStyle w:val="Ttulo3Car"/>
        </w:rPr>
        <w:t xml:space="preserve"> (latitud,</w:t>
      </w:r>
      <w:r>
        <w:rPr>
          <w:rStyle w:val="Ttulo3Car"/>
        </w:rPr>
        <w:t xml:space="preserve"> </w:t>
      </w:r>
      <w:r w:rsidRPr="00B5029C">
        <w:rPr>
          <w:rStyle w:val="Ttulo3Car"/>
        </w:rPr>
        <w:t xml:space="preserve">longitud, </w:t>
      </w:r>
      <w:r w:rsidR="00B879F0">
        <w:rPr>
          <w:rStyle w:val="Ttulo3Car"/>
        </w:rPr>
        <w:t>idT</w:t>
      </w:r>
      <w:r w:rsidRPr="00B5029C">
        <w:rPr>
          <w:rStyle w:val="Ttulo3Car"/>
        </w:rPr>
        <w:t>ipo</w:t>
      </w:r>
      <w:r w:rsidR="00B879F0">
        <w:rPr>
          <w:rStyle w:val="Ttulo3Car"/>
        </w:rPr>
        <w:t>V</w:t>
      </w:r>
      <w:r w:rsidRPr="00B5029C">
        <w:rPr>
          <w:rStyle w:val="Ttulo3Car"/>
        </w:rPr>
        <w:t>ehículo)</w:t>
      </w:r>
      <w:bookmarkEnd w:id="16"/>
      <w:r w:rsidRPr="00B879F0">
        <w:rPr>
          <w:b/>
        </w:rPr>
        <w:t>:</w:t>
      </w:r>
      <w:r w:rsidR="00B879F0">
        <w:t xml:space="preserve"> </w:t>
      </w:r>
      <w:r w:rsidR="00C41AB9" w:rsidRPr="007423A4">
        <w:rPr>
          <w:sz w:val="22"/>
        </w:rPr>
        <w:t>R</w:t>
      </w:r>
      <w:r w:rsidRPr="007423A4">
        <w:rPr>
          <w:sz w:val="22"/>
        </w:rPr>
        <w:t>etorna</w:t>
      </w:r>
      <w:r w:rsidR="007423A4" w:rsidRPr="007423A4">
        <w:rPr>
          <w:sz w:val="22"/>
        </w:rPr>
        <w:t xml:space="preserve"> </w:t>
      </w:r>
      <w:r w:rsidR="007423A4">
        <w:rPr>
          <w:sz w:val="22"/>
        </w:rPr>
        <w:t>l</w:t>
      </w:r>
      <w:r w:rsidR="007423A4" w:rsidRPr="007423A4">
        <w:rPr>
          <w:sz w:val="22"/>
        </w:rPr>
        <w:t>as direcciones de todas las playas que se encuentren a menos de 10km de distancia de una ubicación establecida</w:t>
      </w:r>
      <w:r w:rsidR="007423A4">
        <w:rPr>
          <w:sz w:val="22"/>
        </w:rPr>
        <w:t xml:space="preserve"> y</w:t>
      </w:r>
      <w:r w:rsidR="007423A4" w:rsidRPr="007423A4">
        <w:rPr>
          <w:sz w:val="22"/>
        </w:rPr>
        <w:t xml:space="preserve"> que tengan lugares de estacionamiento para un tipo de vehículo en particular</w:t>
      </w:r>
      <w:r w:rsidR="007423A4">
        <w:rPr>
          <w:sz w:val="22"/>
        </w:rPr>
        <w:t>.</w:t>
      </w:r>
    </w:p>
    <w:p w:rsidR="003B5D7C" w:rsidRPr="007423A4" w:rsidRDefault="00B5029C" w:rsidP="007423A4">
      <w:pPr>
        <w:pStyle w:val="Textocomentario"/>
        <w:rPr>
          <w:sz w:val="22"/>
          <w:highlight w:val="white"/>
        </w:rPr>
      </w:pPr>
      <w:r w:rsidRPr="007423A4">
        <w:rPr>
          <w:sz w:val="22"/>
          <w:u w:val="single"/>
        </w:rPr>
        <w:t>URL</w:t>
      </w:r>
      <w:r w:rsidRPr="007423A4">
        <w:rPr>
          <w:sz w:val="22"/>
        </w:rPr>
        <w:t>: geoparking.com</w:t>
      </w:r>
      <w:r w:rsidR="007423A4">
        <w:rPr>
          <w:sz w:val="22"/>
        </w:rPr>
        <w:t>.ar</w:t>
      </w:r>
      <w:r w:rsidRPr="007423A4">
        <w:rPr>
          <w:sz w:val="22"/>
        </w:rPr>
        <w:t>/</w:t>
      </w:r>
      <w:r w:rsidRPr="007423A4">
        <w:rPr>
          <w:sz w:val="22"/>
          <w:highlight w:val="white"/>
        </w:rPr>
        <w:t>api/Playas/GetUbicacionesPlayasPorDistancia?</w:t>
      </w:r>
    </w:p>
    <w:p w:rsidR="00B5029C" w:rsidRPr="00367E28" w:rsidRDefault="00B5029C" w:rsidP="00C41AB9">
      <w:pPr>
        <w:spacing w:before="0" w:after="0"/>
        <w:jc w:val="left"/>
      </w:pPr>
      <w:r w:rsidRPr="007423A4">
        <w:rPr>
          <w:highlight w:val="white"/>
        </w:rPr>
        <w:t>latitud=</w:t>
      </w:r>
      <w:r w:rsidR="007423A4" w:rsidRPr="00F87DCE">
        <w:rPr>
          <w:b/>
          <w:highlight w:val="white"/>
        </w:rPr>
        <w:t>&lt;</w:t>
      </w:r>
      <w:r w:rsidRPr="00F87DCE">
        <w:rPr>
          <w:b/>
          <w:highlight w:val="white"/>
        </w:rPr>
        <w:t>latitud</w:t>
      </w:r>
      <w:r w:rsidR="007423A4" w:rsidRPr="00F87DCE">
        <w:rPr>
          <w:b/>
          <w:highlight w:val="white"/>
        </w:rPr>
        <w:t>&gt;</w:t>
      </w:r>
      <w:r w:rsidRPr="007423A4">
        <w:rPr>
          <w:highlight w:val="white"/>
        </w:rPr>
        <w:t>&amp;</w:t>
      </w:r>
      <w:r w:rsidRPr="007423A4">
        <w:t>longitud=</w:t>
      </w:r>
      <w:r w:rsidR="007423A4" w:rsidRPr="00F87DCE">
        <w:rPr>
          <w:b/>
        </w:rPr>
        <w:t>&lt;</w:t>
      </w:r>
      <w:r w:rsidRPr="00F87DCE">
        <w:rPr>
          <w:b/>
        </w:rPr>
        <w:t>longitud</w:t>
      </w:r>
      <w:r w:rsidR="007423A4" w:rsidRPr="00F87DCE">
        <w:rPr>
          <w:b/>
        </w:rPr>
        <w:t>&gt;</w:t>
      </w:r>
      <w:r w:rsidRPr="007423A4">
        <w:t>&amp;tipoVehiculo=</w:t>
      </w:r>
      <w:r w:rsidR="007423A4" w:rsidRPr="00F87DCE">
        <w:rPr>
          <w:b/>
        </w:rPr>
        <w:t>&lt;id</w:t>
      </w:r>
      <w:r w:rsidRPr="00F87DCE">
        <w:rPr>
          <w:b/>
        </w:rPr>
        <w:t>TipoVehiculo</w:t>
      </w:r>
      <w:r w:rsidR="007423A4" w:rsidRPr="00F87DCE">
        <w:rPr>
          <w:b/>
        </w:rPr>
        <w:t>&gt;</w:t>
      </w:r>
    </w:p>
    <w:p w:rsidR="00B5029C" w:rsidRDefault="00B5029C" w:rsidP="00C41AB9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atitud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>
        <w:t>:</w:t>
      </w:r>
      <w:r>
        <w:t xml:space="preserve"> coordenada latitudinal de la dirección.</w:t>
      </w:r>
    </w:p>
    <w:p w:rsidR="00B5029C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l</w:t>
      </w:r>
      <w:r w:rsidR="00B5029C" w:rsidRPr="00B879F0">
        <w:rPr>
          <w:i/>
        </w:rPr>
        <w:t>ongitud</w:t>
      </w:r>
      <w:r>
        <w:rPr>
          <w:i/>
        </w:rPr>
        <w:t>&gt;</w:t>
      </w:r>
      <w:r w:rsidR="009019A9">
        <w:rPr>
          <w:i/>
        </w:rPr>
        <w:t xml:space="preserve"> </w:t>
      </w:r>
      <w:r w:rsidR="009019A9" w:rsidRPr="00B879F0">
        <w:rPr>
          <w:i/>
        </w:rPr>
        <w:t>(</w:t>
      </w:r>
      <w:r w:rsidR="009019A9">
        <w:rPr>
          <w:i/>
          <w:color w:val="FF0000"/>
        </w:rPr>
        <w:t>string</w:t>
      </w:r>
      <w:r w:rsidR="009019A9" w:rsidRPr="00B879F0">
        <w:rPr>
          <w:i/>
        </w:rPr>
        <w:t>)</w:t>
      </w:r>
      <w:r w:rsidR="00B5029C" w:rsidRPr="00B5029C">
        <w:t>:</w:t>
      </w:r>
      <w:r>
        <w:t xml:space="preserve"> coordenada longitudinal de la dirección.</w:t>
      </w:r>
      <w:r w:rsidR="00B5029C">
        <w:t xml:space="preserve"> </w:t>
      </w:r>
    </w:p>
    <w:p w:rsidR="00B5029C" w:rsidRPr="00E443F4" w:rsidRDefault="007423A4" w:rsidP="00C41AB9">
      <w:pPr>
        <w:pStyle w:val="Prrafodelista"/>
        <w:numPr>
          <w:ilvl w:val="0"/>
          <w:numId w:val="6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B5029C" w:rsidRPr="00B879F0">
        <w:rPr>
          <w:i/>
        </w:rPr>
        <w:t>dTipoVehiculo</w:t>
      </w:r>
      <w:r>
        <w:rPr>
          <w:i/>
        </w:rPr>
        <w:t>&gt;</w:t>
      </w:r>
      <w:r w:rsidR="002518DC" w:rsidRPr="00B879F0">
        <w:rPr>
          <w:i/>
        </w:rPr>
        <w:t xml:space="preserve"> (</w:t>
      </w:r>
      <w:r w:rsidR="002518DC" w:rsidRPr="00B879F0">
        <w:rPr>
          <w:i/>
          <w:color w:val="FF0000"/>
        </w:rPr>
        <w:t>int</w:t>
      </w:r>
      <w:r w:rsidR="002518DC" w:rsidRPr="00B879F0">
        <w:rPr>
          <w:i/>
        </w:rPr>
        <w:t>)</w:t>
      </w:r>
      <w:r w:rsidR="00B5029C">
        <w:t>: número de identificación de tipo de vehículo.</w:t>
      </w:r>
    </w:p>
    <w:p w:rsidR="00B5029C" w:rsidRDefault="00B5029C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7423A4">
        <w:t>direcciones de playas de estacionamientos en formato JSON</w:t>
      </w:r>
      <w:r>
        <w:t xml:space="preserve">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62CFA" w:rsidRPr="000F78BB" w:rsidRDefault="00562CFA" w:rsidP="00562CFA">
      <w:pPr>
        <w:jc w:val="left"/>
        <w:rPr>
          <w:color w:val="FF0000"/>
          <w:highlight w:val="white"/>
        </w:rPr>
      </w:pPr>
      <w:bookmarkStart w:id="17" w:name="_Toc411342530"/>
      <w:r>
        <w:rPr>
          <w:rStyle w:val="Ttulo3Car"/>
          <w:highlight w:val="white"/>
          <w:lang w:val="es-AR"/>
        </w:rPr>
        <w:lastRenderedPageBreak/>
        <w:t>Post</w:t>
      </w:r>
      <w:r w:rsidRPr="00A7028D">
        <w:rPr>
          <w:rStyle w:val="Ttulo3Car"/>
          <w:highlight w:val="white"/>
          <w:lang w:val="es-AR"/>
        </w:rPr>
        <w:t>ActualizarNombreEmailPlaya</w:t>
      </w:r>
      <w:bookmarkEnd w:id="17"/>
      <w:r w:rsidRPr="000F78BB">
        <w:rPr>
          <w:rStyle w:val="Ttulo3Car"/>
        </w:rPr>
        <w:t xml:space="preserve"> </w:t>
      </w:r>
      <w:r w:rsidRPr="00562CFA">
        <w:t>(</w:t>
      </w:r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 w:rsidRPr="00562CFA">
        <w:rPr>
          <w:b/>
          <w:highlight w:val="white"/>
        </w:rPr>
        <w:t>PlayaControlador</w:t>
      </w:r>
      <w:r w:rsidR="00B453D6">
        <w:rPr>
          <w:b/>
        </w:rPr>
        <w:t xml:space="preserve"> </w:t>
      </w:r>
      <w:r w:rsidR="00A44FC4">
        <w:t>playa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nombre y el mail de la playa de estacionamiento.</w:t>
      </w:r>
    </w:p>
    <w:p w:rsidR="00562CFA" w:rsidRDefault="00562CFA" w:rsidP="00562CFA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ActualizarNombreEmailPlaya</w:t>
      </w:r>
    </w:p>
    <w:p w:rsidR="00562CFA" w:rsidRDefault="00562CFA" w:rsidP="00562CFA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62CFA" w:rsidRDefault="00562CFA" w:rsidP="00562CFA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562CFA">
        <w:rPr>
          <w:b/>
          <w:i/>
        </w:rPr>
        <w:t>PlayaControlador</w:t>
      </w:r>
      <w:r>
        <w:rPr>
          <w:i/>
        </w:rPr>
        <w:t xml:space="preserve">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r>
        <w:t>IdPlaya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</w:t>
      </w:r>
    </w:p>
    <w:p w:rsidR="00562CFA" w:rsidRDefault="00562CFA" w:rsidP="00562CFA">
      <w:pPr>
        <w:pStyle w:val="Prrafodelista"/>
        <w:numPr>
          <w:ilvl w:val="1"/>
          <w:numId w:val="8"/>
        </w:numPr>
        <w:jc w:val="left"/>
      </w:pPr>
      <w:r>
        <w:t>Nombre</w:t>
      </w:r>
      <w:r w:rsidR="00A44FC4">
        <w:t xml:space="preserve"> </w:t>
      </w:r>
      <w:r w:rsidR="00A44FC4" w:rsidRPr="00B879F0">
        <w:rPr>
          <w:i/>
        </w:rPr>
        <w:t>(</w:t>
      </w:r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 xml:space="preserve">: </w:t>
      </w:r>
      <w:r w:rsidR="00A44FC4">
        <w:t>cadena de texto con el nombre de la playa.</w:t>
      </w:r>
    </w:p>
    <w:p w:rsidR="00562CFA" w:rsidRDefault="00562CFA" w:rsidP="00A44FC4">
      <w:pPr>
        <w:pStyle w:val="Prrafodelista"/>
        <w:numPr>
          <w:ilvl w:val="1"/>
          <w:numId w:val="8"/>
        </w:numPr>
        <w:jc w:val="left"/>
      </w:pPr>
      <w:r>
        <w:t>Mail</w:t>
      </w:r>
      <w:r w:rsidR="00A44FC4">
        <w:t xml:space="preserve"> </w:t>
      </w:r>
      <w:r w:rsidR="00A44FC4" w:rsidRPr="00B879F0">
        <w:rPr>
          <w:i/>
        </w:rPr>
        <w:t>(</w:t>
      </w:r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 xml:space="preserve">: cadena de texto con el </w:t>
      </w:r>
      <w:r w:rsidR="00A44FC4">
        <w:t>mail</w:t>
      </w:r>
      <w:r w:rsidR="00A44FC4">
        <w:t xml:space="preserve"> de la playa.</w:t>
      </w:r>
    </w:p>
    <w:p w:rsidR="005B27E7" w:rsidRDefault="00562CFA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 xml:space="preserve">False”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5B27E7" w:rsidRDefault="005B27E7" w:rsidP="005B27E7">
      <w:pPr>
        <w:jc w:val="left"/>
      </w:pPr>
      <w:bookmarkStart w:id="18" w:name="_Toc411342531"/>
      <w:r>
        <w:rPr>
          <w:rStyle w:val="Ttulo3Car"/>
          <w:highlight w:val="white"/>
          <w:lang w:val="es-AR"/>
        </w:rPr>
        <w:t>Post</w:t>
      </w:r>
      <w:r w:rsidRPr="00A7028D">
        <w:rPr>
          <w:rStyle w:val="Ttulo3Car"/>
          <w:highlight w:val="white"/>
          <w:lang w:val="es-AR"/>
        </w:rPr>
        <w:t>ActualizarTipoPlaya</w:t>
      </w:r>
      <w:bookmarkEnd w:id="18"/>
      <w:r w:rsidRPr="000F78BB">
        <w:rPr>
          <w:rStyle w:val="Ttulo3Car"/>
        </w:rPr>
        <w:t xml:space="preserve"> </w:t>
      </w:r>
      <w:r w:rsidRPr="00562CFA">
        <w:t>(</w:t>
      </w:r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 w:rsidRPr="00562CFA">
        <w:rPr>
          <w:b/>
          <w:highlight w:val="white"/>
        </w:rPr>
        <w:t>PlayaControlador</w:t>
      </w:r>
      <w:r w:rsidR="00B453D6">
        <w:rPr>
          <w:b/>
        </w:rPr>
        <w:t xml:space="preserve"> </w:t>
      </w:r>
      <w:r w:rsidR="00A44FC4">
        <w:t>playa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tipo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Tipo</w:t>
      </w:r>
      <w:r w:rsidRPr="000F78BB">
        <w:rPr>
          <w:highlight w:val="white"/>
          <w:lang w:val="es-AR"/>
        </w:rPr>
        <w:t>Playa</w:t>
      </w:r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562CFA">
        <w:rPr>
          <w:b/>
          <w:i/>
        </w:rPr>
        <w:t>PlayaControlador</w:t>
      </w:r>
      <w:r>
        <w:rPr>
          <w:i/>
        </w:rPr>
        <w:t xml:space="preserve">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IdPlaya</w:t>
      </w:r>
      <w:r w:rsidR="00A44FC4">
        <w:t xml:space="preserve"> 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 xml:space="preserve">: número de identificación </w:t>
      </w:r>
      <w:r w:rsidR="00A44FC4">
        <w:t>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TipoPlayaId</w:t>
      </w:r>
      <w:r w:rsidR="00A44FC4">
        <w:t xml:space="preserve"> 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de tipo de vehículo</w:t>
      </w:r>
      <w:r w:rsidR="00A44FC4">
        <w:t>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 xml:space="preserve">False”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B27E7" w:rsidRPr="000F78BB" w:rsidRDefault="005B27E7" w:rsidP="005B27E7">
      <w:pPr>
        <w:jc w:val="left"/>
        <w:rPr>
          <w:color w:val="FF0000"/>
          <w:highlight w:val="white"/>
        </w:rPr>
      </w:pPr>
      <w:bookmarkStart w:id="19" w:name="_Toc411342532"/>
      <w:r>
        <w:rPr>
          <w:rStyle w:val="Ttulo3Car"/>
          <w:highlight w:val="white"/>
          <w:lang w:val="es-AR"/>
        </w:rPr>
        <w:t>Post</w:t>
      </w:r>
      <w:r w:rsidRPr="00A7028D">
        <w:rPr>
          <w:rStyle w:val="Ttulo3Car"/>
          <w:highlight w:val="white"/>
          <w:lang w:val="es-AR"/>
        </w:rPr>
        <w:t>Actualizar</w:t>
      </w:r>
      <w:r>
        <w:rPr>
          <w:rStyle w:val="Ttulo3Car"/>
          <w:highlight w:val="white"/>
          <w:lang w:val="es-AR"/>
        </w:rPr>
        <w:t>Horario</w:t>
      </w:r>
      <w:r w:rsidRPr="00A7028D">
        <w:rPr>
          <w:rStyle w:val="Ttulo3Car"/>
          <w:highlight w:val="white"/>
          <w:lang w:val="es-AR"/>
        </w:rPr>
        <w:t>Playa</w:t>
      </w:r>
      <w:bookmarkEnd w:id="19"/>
      <w:r w:rsidRPr="000F78BB">
        <w:rPr>
          <w:rStyle w:val="Ttulo3Car"/>
        </w:rPr>
        <w:t xml:space="preserve"> </w:t>
      </w:r>
      <w:r w:rsidRPr="00562CFA">
        <w:t>(</w:t>
      </w:r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 w:rsidRPr="00562CFA">
        <w:rPr>
          <w:b/>
          <w:highlight w:val="white"/>
        </w:rPr>
        <w:t>PlayaControlador</w:t>
      </w:r>
      <w:r w:rsidR="00B453D6">
        <w:rPr>
          <w:b/>
        </w:rPr>
        <w:t xml:space="preserve"> </w:t>
      </w:r>
      <w:r w:rsidR="00D025E5">
        <w:t>playa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el </w:t>
      </w:r>
      <w:r w:rsidR="004E4FA4">
        <w:t>horario de la playa.</w:t>
      </w:r>
    </w:p>
    <w:p w:rsidR="005B27E7" w:rsidRDefault="005B27E7" w:rsidP="005B27E7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geoparking.com.ar/</w:t>
      </w:r>
      <w:r w:rsidRPr="000F78BB">
        <w:rPr>
          <w:highlight w:val="white"/>
        </w:rPr>
        <w:t>api/Playas/</w:t>
      </w:r>
      <w:r>
        <w:rPr>
          <w:highlight w:val="white"/>
          <w:lang w:val="es-AR"/>
        </w:rPr>
        <w:t>Post</w:t>
      </w:r>
      <w:r w:rsidRPr="000F78BB">
        <w:rPr>
          <w:highlight w:val="white"/>
          <w:lang w:val="es-AR"/>
        </w:rPr>
        <w:t>Actualizar</w:t>
      </w:r>
      <w:r>
        <w:rPr>
          <w:highlight w:val="white"/>
          <w:lang w:val="es-AR"/>
        </w:rPr>
        <w:t>Horario</w:t>
      </w:r>
      <w:r w:rsidRPr="000F78BB">
        <w:rPr>
          <w:highlight w:val="white"/>
          <w:lang w:val="es-AR"/>
        </w:rPr>
        <w:t>Playa</w:t>
      </w:r>
    </w:p>
    <w:p w:rsidR="005B27E7" w:rsidRDefault="005B27E7" w:rsidP="005B27E7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B27E7" w:rsidRDefault="005B27E7" w:rsidP="005B27E7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562CFA">
        <w:rPr>
          <w:b/>
          <w:i/>
        </w:rPr>
        <w:t>PlayaControlador</w:t>
      </w:r>
      <w:r>
        <w:rPr>
          <w:i/>
        </w:rPr>
        <w:t xml:space="preserve">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IdPlaya</w:t>
      </w:r>
      <w:r w:rsidR="00A44FC4">
        <w:t xml:space="preserve"> 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>: número de identificación único de la playa.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DiaAtencionId</w:t>
      </w:r>
      <w:r w:rsidR="00A44FC4">
        <w:t xml:space="preserve"> </w:t>
      </w:r>
      <w:r w:rsidR="00A44FC4" w:rsidRPr="00B879F0">
        <w:rPr>
          <w:i/>
        </w:rPr>
        <w:t>(</w:t>
      </w:r>
      <w:r w:rsidR="00A44FC4" w:rsidRPr="00B879F0">
        <w:rPr>
          <w:i/>
          <w:color w:val="FF0000"/>
        </w:rPr>
        <w:t>int</w:t>
      </w:r>
      <w:r w:rsidR="00A44FC4" w:rsidRPr="00B879F0">
        <w:rPr>
          <w:i/>
        </w:rPr>
        <w:t>)</w:t>
      </w:r>
      <w:r w:rsidR="00A44FC4">
        <w:t xml:space="preserve">: número de identificación </w:t>
      </w:r>
      <w:r w:rsidR="00A44FC4">
        <w:t>del día de atención</w:t>
      </w:r>
      <w:r w:rsidR="00A44FC4">
        <w:t>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HoraDesde</w:t>
      </w:r>
      <w:r w:rsidR="00A44FC4">
        <w:t xml:space="preserve"> </w:t>
      </w:r>
      <w:r w:rsidR="00A44FC4" w:rsidRPr="00B879F0">
        <w:rPr>
          <w:i/>
        </w:rPr>
        <w:t>(</w:t>
      </w:r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 xml:space="preserve">: </w:t>
      </w:r>
      <w:r w:rsidR="00A44FC4">
        <w:t>hora de apertura</w:t>
      </w:r>
      <w:r w:rsidR="00A44FC4">
        <w:t>.</w:t>
      </w:r>
    </w:p>
    <w:p w:rsidR="005B27E7" w:rsidRDefault="005B27E7" w:rsidP="005B27E7">
      <w:pPr>
        <w:pStyle w:val="Prrafodelista"/>
        <w:numPr>
          <w:ilvl w:val="1"/>
          <w:numId w:val="8"/>
        </w:numPr>
        <w:jc w:val="left"/>
      </w:pPr>
      <w:r>
        <w:t>HoraHasta</w:t>
      </w:r>
      <w:r w:rsidR="00A44FC4">
        <w:t xml:space="preserve"> </w:t>
      </w:r>
      <w:r w:rsidR="00A44FC4" w:rsidRPr="00B879F0">
        <w:rPr>
          <w:i/>
        </w:rPr>
        <w:t>(</w:t>
      </w:r>
      <w:r w:rsidR="00A44FC4">
        <w:rPr>
          <w:i/>
          <w:color w:val="FF0000"/>
        </w:rPr>
        <w:t>string</w:t>
      </w:r>
      <w:r w:rsidR="00A44FC4" w:rsidRPr="00B879F0">
        <w:rPr>
          <w:i/>
        </w:rPr>
        <w:t>)</w:t>
      </w:r>
      <w:r w:rsidR="00A44FC4">
        <w:t xml:space="preserve">: </w:t>
      </w:r>
      <w:r w:rsidR="00A44FC4">
        <w:t>hora de cierre</w:t>
      </w:r>
      <w:r w:rsidR="00A44FC4">
        <w:t>.</w:t>
      </w:r>
    </w:p>
    <w:p w:rsidR="005B27E7" w:rsidRDefault="005B27E7" w:rsidP="005B27E7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 xml:space="preserve">False” para cualquier inconveniente que haya impedido la actualización. </w:t>
      </w:r>
    </w:p>
    <w:p w:rsidR="00B453D6" w:rsidRDefault="00B453D6" w:rsidP="005B27E7">
      <w:pPr>
        <w:pBdr>
          <w:bottom w:val="single" w:sz="12" w:space="1" w:color="auto"/>
        </w:pBdr>
        <w:jc w:val="left"/>
      </w:pPr>
    </w:p>
    <w:p w:rsidR="00562CFA" w:rsidRPr="00562CFA" w:rsidRDefault="005B27E7" w:rsidP="00562CFA">
      <w:pPr>
        <w:jc w:val="left"/>
        <w:rPr>
          <w:b/>
        </w:rPr>
      </w:pPr>
      <w:r>
        <w:rPr>
          <w:b/>
        </w:rPr>
        <w:t>Atributos</w:t>
      </w:r>
      <w:r w:rsidR="00562CFA" w:rsidRPr="00562CFA">
        <w:rPr>
          <w:b/>
        </w:rPr>
        <w:t xml:space="preserve"> PlayaControlador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int</w:t>
      </w:r>
      <w:r w:rsidRPr="005B27E7">
        <w:rPr>
          <w:highlight w:val="white"/>
        </w:rPr>
        <w:t xml:space="preserve"> IdPlaya {get;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public</w:t>
      </w:r>
      <w:r w:rsidRPr="005B27E7">
        <w:rPr>
          <w:highlight w:val="white"/>
        </w:rPr>
        <w:t xml:space="preserve"> string Nombre {get;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public</w:t>
      </w:r>
      <w:r w:rsidRPr="005B27E7">
        <w:rPr>
          <w:highlight w:val="white"/>
        </w:rPr>
        <w:t xml:space="preserve"> string Mail {get; set; }        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public</w:t>
      </w:r>
      <w:r w:rsidRPr="005B27E7">
        <w:rPr>
          <w:highlight w:val="white"/>
        </w:rPr>
        <w:t xml:space="preserve"> int TipoPlayaId {get;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public</w:t>
      </w:r>
      <w:r w:rsidRPr="005B27E7">
        <w:rPr>
          <w:highlight w:val="white"/>
        </w:rPr>
        <w:t xml:space="preserve"> int DiaAtencionId {get; set; }</w:t>
      </w:r>
    </w:p>
    <w:p w:rsidR="00562CFA" w:rsidRPr="005B27E7" w:rsidRDefault="00562CFA" w:rsidP="005B27E7">
      <w:pPr>
        <w:pStyle w:val="Prrafodelista"/>
        <w:numPr>
          <w:ilvl w:val="0"/>
          <w:numId w:val="8"/>
        </w:numPr>
        <w:spacing w:before="0" w:after="0"/>
        <w:rPr>
          <w:highlight w:val="white"/>
        </w:rPr>
      </w:pPr>
      <w:r w:rsidRPr="005B27E7">
        <w:rPr>
          <w:b/>
          <w:highlight w:val="white"/>
        </w:rPr>
        <w:t>public</w:t>
      </w:r>
      <w:r w:rsidRPr="005B27E7">
        <w:rPr>
          <w:highlight w:val="white"/>
        </w:rPr>
        <w:t xml:space="preserve"> string HoraDesde {get; set; }</w:t>
      </w:r>
    </w:p>
    <w:p w:rsidR="00282315" w:rsidRDefault="005B27E7" w:rsidP="004E4FA4">
      <w:pPr>
        <w:pStyle w:val="Prrafodelista"/>
        <w:numPr>
          <w:ilvl w:val="0"/>
          <w:numId w:val="8"/>
        </w:numPr>
        <w:spacing w:before="0" w:after="160" w:line="259" w:lineRule="auto"/>
        <w:jc w:val="left"/>
      </w:pPr>
      <w:r w:rsidRPr="004E4FA4">
        <w:rPr>
          <w:b/>
          <w:highlight w:val="white"/>
        </w:rPr>
        <w:lastRenderedPageBreak/>
        <w:t>p</w:t>
      </w:r>
      <w:r w:rsidR="00562CFA" w:rsidRPr="004E4FA4">
        <w:rPr>
          <w:b/>
          <w:highlight w:val="white"/>
        </w:rPr>
        <w:t>ublic</w:t>
      </w:r>
      <w:r w:rsidR="00562CFA" w:rsidRPr="004E4FA4">
        <w:rPr>
          <w:highlight w:val="white"/>
        </w:rPr>
        <w:t xml:space="preserve"> string HoraHasta {get; set; }</w:t>
      </w:r>
      <w:r w:rsidR="00282315">
        <w:br w:type="page"/>
      </w:r>
    </w:p>
    <w:p w:rsidR="00282315" w:rsidRDefault="00282315" w:rsidP="00282315">
      <w:pPr>
        <w:pStyle w:val="Ttulo2"/>
      </w:pPr>
      <w:bookmarkStart w:id="20" w:name="_Toc411342533"/>
      <w:r w:rsidRPr="002518DC">
        <w:rPr>
          <w:color w:val="5B9BD5" w:themeColor="accent1"/>
        </w:rPr>
        <w:lastRenderedPageBreak/>
        <w:t>DisponibilidadController (Controlador de Disponibilidades)</w:t>
      </w:r>
      <w:bookmarkEnd w:id="20"/>
    </w:p>
    <w:p w:rsidR="00282315" w:rsidRDefault="00282315" w:rsidP="00282315">
      <w:r>
        <w:t>Este controlador ofrece servicios de consulta y modificación de datos directamente relacionados con la disponibilidad de cada tipo de vehículos de las playas de estacionamiento que forman parte del sistema GeoParking.</w:t>
      </w:r>
    </w:p>
    <w:p w:rsidR="00282315" w:rsidRDefault="001E30A0" w:rsidP="00C41AB9">
      <w:pPr>
        <w:jc w:val="left"/>
      </w:pPr>
      <w:bookmarkStart w:id="21" w:name="_Toc411342534"/>
      <w:r>
        <w:rPr>
          <w:rStyle w:val="Ttulo3Car"/>
        </w:rPr>
        <w:t>GetDisponibilidadPlayaPorTipoVehiculo</w:t>
      </w:r>
      <w:r w:rsidR="00282315" w:rsidRPr="00B5029C">
        <w:rPr>
          <w:rStyle w:val="Ttulo3Car"/>
        </w:rPr>
        <w:t xml:space="preserve"> (</w:t>
      </w:r>
      <w:r>
        <w:rPr>
          <w:rStyle w:val="Ttulo3Car"/>
        </w:rPr>
        <w:t xml:space="preserve">idPlaya,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="00282315" w:rsidRPr="00B5029C">
        <w:rPr>
          <w:rStyle w:val="Ttulo3Car"/>
        </w:rPr>
        <w:t>)</w:t>
      </w:r>
      <w:bookmarkEnd w:id="21"/>
      <w:r w:rsidR="00282315" w:rsidRPr="007177C1">
        <w:rPr>
          <w:b/>
        </w:rPr>
        <w:t>:</w:t>
      </w:r>
      <w:r w:rsidR="007177C1">
        <w:t xml:space="preserve"> R</w:t>
      </w:r>
      <w:r w:rsidR="00282315">
        <w:t xml:space="preserve">etorna </w:t>
      </w:r>
      <w:r>
        <w:t>la disponibilidad de un tipo de vehiculo para una playa en particular</w:t>
      </w:r>
      <w:r w:rsidR="00282315">
        <w:t xml:space="preserve">. </w:t>
      </w:r>
    </w:p>
    <w:p w:rsidR="001E30A0" w:rsidRDefault="0028231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AF31AF">
        <w:t>.ar</w:t>
      </w:r>
      <w:r>
        <w:t>/</w:t>
      </w:r>
      <w:r w:rsidRPr="00004659">
        <w:rPr>
          <w:highlight w:val="white"/>
        </w:rPr>
        <w:t>api/</w:t>
      </w:r>
      <w:r w:rsidR="001E30A0">
        <w:rPr>
          <w:highlight w:val="white"/>
        </w:rPr>
        <w:t>Disponibilidad</w:t>
      </w:r>
      <w:r w:rsidRPr="00004659">
        <w:rPr>
          <w:highlight w:val="white"/>
        </w:rPr>
        <w:t>/Get</w:t>
      </w:r>
      <w:r w:rsidR="001E30A0">
        <w:rPr>
          <w:highlight w:val="white"/>
        </w:rPr>
        <w:t>DisponibilidadPlayaPorTipoVehiuclo</w:t>
      </w:r>
      <w:r w:rsidRPr="00004659">
        <w:rPr>
          <w:highlight w:val="white"/>
        </w:rPr>
        <w:t>?</w:t>
      </w:r>
    </w:p>
    <w:p w:rsidR="00282315" w:rsidRPr="00AF31AF" w:rsidRDefault="001E30A0" w:rsidP="00C41AB9">
      <w:pPr>
        <w:spacing w:before="0" w:after="0"/>
        <w:jc w:val="left"/>
      </w:pPr>
      <w:r w:rsidRPr="00AF31AF">
        <w:rPr>
          <w:highlight w:val="white"/>
        </w:rPr>
        <w:t>idPlaya</w:t>
      </w:r>
      <w:r w:rsidR="00282315" w:rsidRPr="00AF31AF">
        <w:rPr>
          <w:highlight w:val="white"/>
        </w:rPr>
        <w:t>=</w:t>
      </w:r>
      <w:r w:rsidR="00AF31AF" w:rsidRPr="00F87DCE">
        <w:rPr>
          <w:b/>
        </w:rPr>
        <w:t>&lt;</w:t>
      </w:r>
      <w:r w:rsidRPr="00F87DCE">
        <w:rPr>
          <w:b/>
        </w:rPr>
        <w:t>idPlaya</w:t>
      </w:r>
      <w:r w:rsidR="00AF31AF" w:rsidRPr="00F87DCE">
        <w:rPr>
          <w:b/>
        </w:rPr>
        <w:t>&gt;</w:t>
      </w:r>
      <w:r w:rsidRPr="00AF31AF">
        <w:rPr>
          <w:highlight w:val="white"/>
        </w:rPr>
        <w:t xml:space="preserve"> &amp;idTipoVehiculo=</w:t>
      </w:r>
      <w:r w:rsidR="00AF31AF" w:rsidRPr="00F87DCE">
        <w:rPr>
          <w:b/>
        </w:rPr>
        <w:t>&lt;</w:t>
      </w:r>
      <w:r w:rsidRPr="00F87DCE">
        <w:rPr>
          <w:b/>
        </w:rPr>
        <w:t>idTipoVehiculo</w:t>
      </w:r>
      <w:r w:rsidR="00AF31AF" w:rsidRPr="00F87DCE">
        <w:rPr>
          <w:b/>
        </w:rPr>
        <w:t>&gt;</w:t>
      </w:r>
    </w:p>
    <w:p w:rsidR="00282315" w:rsidRDefault="0028231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 la playa a consultar.</w:t>
      </w:r>
    </w:p>
    <w:p w:rsidR="001E30A0" w:rsidRPr="00E443F4" w:rsidRDefault="00AF31AF" w:rsidP="00C41AB9">
      <w:pPr>
        <w:pStyle w:val="Prrafodelista"/>
        <w:numPr>
          <w:ilvl w:val="0"/>
          <w:numId w:val="11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282315" w:rsidRDefault="0028231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</w:t>
      </w:r>
      <w:r w:rsidR="001E30A0">
        <w:t>disponibilidad para el tipo de vehiculo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1E30A0" w:rsidRDefault="001E30A0" w:rsidP="00C41AB9">
      <w:pPr>
        <w:jc w:val="left"/>
      </w:pPr>
      <w:bookmarkStart w:id="22" w:name="_Toc411342535"/>
      <w:r>
        <w:rPr>
          <w:rStyle w:val="Ttulo3Car"/>
        </w:rPr>
        <w:t>GetDisponibilidadPlayasPorTipoVehiculo</w:t>
      </w:r>
      <w:r w:rsidRPr="00B5029C">
        <w:rPr>
          <w:rStyle w:val="Ttulo3Car"/>
        </w:rPr>
        <w:t xml:space="preserve"> (</w:t>
      </w:r>
      <w:r>
        <w:rPr>
          <w:rStyle w:val="Ttulo3Car"/>
        </w:rPr>
        <w:t xml:space="preserve">idPlayas, </w:t>
      </w:r>
      <w:r w:rsidR="007177C1">
        <w:rPr>
          <w:rStyle w:val="Ttulo3Car"/>
        </w:rPr>
        <w:t>idT</w:t>
      </w:r>
      <w:r>
        <w:rPr>
          <w:rStyle w:val="Ttulo3Car"/>
        </w:rPr>
        <w:t>ipo</w:t>
      </w:r>
      <w:r w:rsidR="007177C1">
        <w:rPr>
          <w:rStyle w:val="Ttulo3Car"/>
        </w:rPr>
        <w:t>V</w:t>
      </w:r>
      <w:r>
        <w:rPr>
          <w:rStyle w:val="Ttulo3Car"/>
        </w:rPr>
        <w:t>ehiculo</w:t>
      </w:r>
      <w:r w:rsidRPr="00B5029C">
        <w:rPr>
          <w:rStyle w:val="Ttulo3Car"/>
        </w:rPr>
        <w:t>)</w:t>
      </w:r>
      <w:bookmarkEnd w:id="22"/>
      <w:r w:rsidRPr="007177C1">
        <w:rPr>
          <w:b/>
        </w:rPr>
        <w:t>:</w:t>
      </w:r>
      <w:r w:rsidR="007177C1">
        <w:t xml:space="preserve"> R</w:t>
      </w:r>
      <w:r>
        <w:t xml:space="preserve">etorna la disponibilidad de un tipo de vehiculo para una lista de playas. </w:t>
      </w:r>
    </w:p>
    <w:p w:rsidR="001E30A0" w:rsidRDefault="001E30A0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0E0D21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Disponibilidad</w:t>
      </w:r>
      <w:r w:rsidRPr="00004659">
        <w:rPr>
          <w:highlight w:val="white"/>
        </w:rPr>
        <w:t>/Get</w:t>
      </w:r>
      <w:r>
        <w:rPr>
          <w:highlight w:val="white"/>
        </w:rPr>
        <w:t>DisponibilidadPlayasPorTipoVehiuclo</w:t>
      </w:r>
      <w:r w:rsidRPr="00004659">
        <w:rPr>
          <w:highlight w:val="white"/>
        </w:rPr>
        <w:t>?</w:t>
      </w:r>
    </w:p>
    <w:p w:rsidR="001E30A0" w:rsidRPr="000E0D21" w:rsidRDefault="001E30A0" w:rsidP="00C41AB9">
      <w:pPr>
        <w:spacing w:before="0" w:after="0"/>
        <w:jc w:val="left"/>
      </w:pPr>
      <w:r w:rsidRPr="000E0D21">
        <w:rPr>
          <w:highlight w:val="white"/>
        </w:rPr>
        <w:t>idPlayas=</w:t>
      </w:r>
      <w:r w:rsidR="000E0D21" w:rsidRPr="00F87DCE">
        <w:rPr>
          <w:b/>
        </w:rPr>
        <w:t>&lt;</w:t>
      </w:r>
      <w:r w:rsidRPr="00F87DCE">
        <w:rPr>
          <w:b/>
        </w:rPr>
        <w:t>idPlayas</w:t>
      </w:r>
      <w:r w:rsidR="000E0D21" w:rsidRPr="00F87DCE">
        <w:rPr>
          <w:b/>
        </w:rPr>
        <w:t>&gt;</w:t>
      </w:r>
      <w:r w:rsidRPr="000E0D21">
        <w:rPr>
          <w:highlight w:val="white"/>
        </w:rPr>
        <w:t>&amp;idTipoVehiculo=</w:t>
      </w:r>
      <w:r w:rsidR="000E0D21" w:rsidRPr="00F87DCE">
        <w:rPr>
          <w:b/>
        </w:rPr>
        <w:t>&lt;</w:t>
      </w:r>
      <w:r w:rsidRPr="00F87DCE">
        <w:rPr>
          <w:b/>
        </w:rPr>
        <w:t>idTipoVehiculo</w:t>
      </w:r>
      <w:r w:rsidR="000E0D21" w:rsidRPr="00F87DCE">
        <w:rPr>
          <w:b/>
        </w:rPr>
        <w:t>&gt;</w:t>
      </w:r>
    </w:p>
    <w:p w:rsidR="001E30A0" w:rsidRDefault="001E30A0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E30A0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dPlayas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Pr="000E0D21">
        <w:rPr>
          <w:i/>
          <w:color w:val="FF0000"/>
        </w:rPr>
        <w:t>string</w:t>
      </w:r>
      <w:r>
        <w:rPr>
          <w:i/>
          <w:color w:val="FF0000"/>
        </w:rPr>
        <w:t>(“1,2,3,…,n”)</w:t>
      </w:r>
      <w:r w:rsidR="002518DC" w:rsidRPr="007177C1">
        <w:rPr>
          <w:i/>
        </w:rPr>
        <w:t>)</w:t>
      </w:r>
      <w:r w:rsidR="001E30A0">
        <w:t>: listado de  números de identificación de las playas a consultar.</w:t>
      </w:r>
    </w:p>
    <w:p w:rsidR="001E30A0" w:rsidRPr="00E443F4" w:rsidRDefault="000E0D21" w:rsidP="00C41AB9">
      <w:pPr>
        <w:pStyle w:val="Prrafodelista"/>
        <w:numPr>
          <w:ilvl w:val="0"/>
          <w:numId w:val="12"/>
        </w:numPr>
        <w:jc w:val="left"/>
      </w:pPr>
      <w:r>
        <w:rPr>
          <w:i/>
        </w:rPr>
        <w:t>&lt;</w:t>
      </w:r>
      <w:r w:rsidR="005170F0">
        <w:rPr>
          <w:i/>
        </w:rPr>
        <w:t>i</w:t>
      </w:r>
      <w:r w:rsidR="001E30A0" w:rsidRPr="007177C1">
        <w:rPr>
          <w:i/>
        </w:rPr>
        <w:t>dTipoVehiculo</w:t>
      </w:r>
      <w:r>
        <w:rPr>
          <w:i/>
        </w:rPr>
        <w:t>&gt;</w:t>
      </w:r>
      <w:r w:rsidR="002518DC" w:rsidRPr="007177C1">
        <w:rPr>
          <w:i/>
        </w:rPr>
        <w:t xml:space="preserve"> (</w:t>
      </w:r>
      <w:r w:rsidR="002518DC" w:rsidRPr="007177C1">
        <w:rPr>
          <w:i/>
          <w:color w:val="FF0000"/>
        </w:rPr>
        <w:t>int</w:t>
      </w:r>
      <w:r w:rsidR="002518DC" w:rsidRPr="007177C1">
        <w:rPr>
          <w:i/>
        </w:rPr>
        <w:t>)</w:t>
      </w:r>
      <w:r w:rsidR="001E30A0">
        <w:t>: número de identificación del tipo de vehiculo.</w:t>
      </w:r>
    </w:p>
    <w:p w:rsidR="001E30A0" w:rsidRDefault="001E30A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disponibilidad para el tipo de vehiculo de esa playa de estacionamiento.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4E4FA4" w:rsidRDefault="004E4FA4" w:rsidP="004E4FA4">
      <w:pPr>
        <w:jc w:val="left"/>
      </w:pPr>
      <w:bookmarkStart w:id="23" w:name="_Toc411342536"/>
      <w:r>
        <w:rPr>
          <w:rStyle w:val="Ttulo3Car"/>
          <w:highlight w:val="white"/>
          <w:lang w:val="es-AR"/>
        </w:rPr>
        <w:t>Post</w:t>
      </w:r>
      <w:r>
        <w:rPr>
          <w:rStyle w:val="Ttulo3Car"/>
        </w:rPr>
        <w:t>ActualizarDisponibilidad</w:t>
      </w:r>
      <w:bookmarkEnd w:id="23"/>
      <w:r w:rsidRPr="000F78BB">
        <w:rPr>
          <w:rStyle w:val="Ttulo3Car"/>
        </w:rPr>
        <w:t xml:space="preserve"> </w:t>
      </w:r>
      <w:r w:rsidRPr="00562CFA">
        <w:t>(</w:t>
      </w:r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rPr>
          <w:b/>
        </w:rPr>
        <w:t xml:space="preserve"> 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>
        <w:t xml:space="preserve"> Actualiza la disponibilidad de un tipo de vehículo para una playa en particular de acuerdo a la ocurrencia de un evento, ya sea un ingreso o egreso de vehículo.</w:t>
      </w:r>
    </w:p>
    <w:p w:rsidR="004E4FA4" w:rsidRDefault="004E4FA4" w:rsidP="004E4FA4">
      <w:pPr>
        <w:jc w:val="left"/>
      </w:pPr>
      <w:r w:rsidRPr="002518DC">
        <w:rPr>
          <w:u w:val="single"/>
        </w:rPr>
        <w:t>URL</w:t>
      </w:r>
      <w:r>
        <w:t>: geoparking.com.ar/</w:t>
      </w:r>
      <w:r>
        <w:rPr>
          <w:highlight w:val="white"/>
        </w:rPr>
        <w:t>api/Disponibilidad/PostActualizarDisponibilidad</w:t>
      </w:r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IdPlaya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IdEvento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del evento.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Fecha</w:t>
      </w:r>
      <w:r w:rsidR="000A2516">
        <w:t xml:space="preserve"> </w:t>
      </w:r>
      <w:r w:rsidR="000A2516" w:rsidRPr="00B879F0">
        <w:rPr>
          <w:i/>
        </w:rPr>
        <w:t>(</w:t>
      </w:r>
      <w:r w:rsidR="000A2516">
        <w:rPr>
          <w:i/>
          <w:color w:val="FF0000"/>
        </w:rPr>
        <w:t>string</w:t>
      </w:r>
      <w:r w:rsidR="000A2516" w:rsidRPr="000A2516">
        <w:rPr>
          <w:i/>
        </w:rPr>
        <w:t>):</w:t>
      </w:r>
      <w:r w:rsidR="000A2516">
        <w:rPr>
          <w:i/>
        </w:rPr>
        <w:t xml:space="preserve"> </w:t>
      </w:r>
      <w:r w:rsidR="0090145C">
        <w:t>fecha de la actualización.</w:t>
      </w:r>
    </w:p>
    <w:p w:rsidR="004E4FA4" w:rsidRDefault="004E4FA4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 xml:space="preserve">False”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  <w:rPr>
          <w:rStyle w:val="Ttulo3Car"/>
        </w:rPr>
      </w:pPr>
    </w:p>
    <w:p w:rsidR="001E30A0" w:rsidRDefault="004E4FA4" w:rsidP="00C41AB9">
      <w:pPr>
        <w:jc w:val="left"/>
      </w:pPr>
      <w:bookmarkStart w:id="24" w:name="_Toc411342537"/>
      <w:r>
        <w:rPr>
          <w:rStyle w:val="Ttulo3Car"/>
        </w:rPr>
        <w:t>Post</w:t>
      </w:r>
      <w:r w:rsidR="001E30A0">
        <w:rPr>
          <w:rStyle w:val="Ttulo3Car"/>
        </w:rPr>
        <w:t>ActualizarDisponibilidadGeneral</w:t>
      </w:r>
      <w:bookmarkEnd w:id="24"/>
      <w:r w:rsidR="001E30A0" w:rsidRPr="00B5029C">
        <w:rPr>
          <w:rStyle w:val="Ttulo3Car"/>
        </w:rPr>
        <w:t xml:space="preserve"> </w:t>
      </w:r>
      <w:r w:rsidRPr="00562CFA">
        <w:t>(</w:t>
      </w:r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 w:rsidR="00B453D6">
        <w:rPr>
          <w:b/>
        </w:rPr>
        <w:t xml:space="preserve"> </w:t>
      </w:r>
      <w:r w:rsidR="00B453D6">
        <w:t>disponibilidad</w:t>
      </w:r>
      <w:r w:rsidRPr="000F78BB">
        <w:rPr>
          <w:rStyle w:val="Ttulo3Car"/>
        </w:rPr>
        <w:t>)</w:t>
      </w:r>
      <w:r w:rsidRPr="00A7028D">
        <w:rPr>
          <w:b/>
        </w:rPr>
        <w:t>:</w:t>
      </w:r>
      <w:r w:rsidR="00CC581F">
        <w:t xml:space="preserve"> A</w:t>
      </w:r>
      <w:r w:rsidR="001E30A0">
        <w:t>ctualiza la disponibilidad de un tipo de vehiculo para una playa en particular de acuerdo a la disponibilidad actual de la playa de estacionamiento.</w:t>
      </w:r>
    </w:p>
    <w:p w:rsidR="004E4FA4" w:rsidRDefault="001E30A0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D06858">
        <w:t>.ar</w:t>
      </w:r>
      <w:r>
        <w:t>/</w:t>
      </w:r>
      <w:r w:rsidRPr="00004659">
        <w:rPr>
          <w:highlight w:val="white"/>
        </w:rPr>
        <w:t>api/</w:t>
      </w:r>
      <w:r w:rsidR="004E4FA4">
        <w:rPr>
          <w:highlight w:val="white"/>
        </w:rPr>
        <w:t>Disponibilidad/Pos</w:t>
      </w:r>
      <w:r w:rsidRPr="00004659">
        <w:rPr>
          <w:highlight w:val="white"/>
        </w:rPr>
        <w:t>t</w:t>
      </w:r>
      <w:r>
        <w:rPr>
          <w:highlight w:val="white"/>
        </w:rPr>
        <w:t>ActualizarDisponibilidadGeneral</w:t>
      </w:r>
    </w:p>
    <w:p w:rsidR="004E4FA4" w:rsidRDefault="004E4FA4" w:rsidP="004E4FA4">
      <w:pPr>
        <w:spacing w:before="0" w:after="0"/>
        <w:jc w:val="left"/>
      </w:pPr>
      <w:r w:rsidRPr="002518DC">
        <w:rPr>
          <w:u w:val="single"/>
        </w:rPr>
        <w:lastRenderedPageBreak/>
        <w:t>PARAMETROS</w:t>
      </w:r>
      <w:r w:rsidRPr="00E443F4">
        <w:t xml:space="preserve">: 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Disponibilidad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IdPlaya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>: número de identificación único de la playa.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 xml:space="preserve">: número de identificación </w:t>
      </w:r>
      <w:r w:rsidR="000A2516">
        <w:t>del tipo de vehículo.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Disponibilidad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 xml:space="preserve">: lugares </w:t>
      </w:r>
      <w:r w:rsidR="005E2BA8">
        <w:t>disponibles</w:t>
      </w:r>
      <w:r w:rsidR="000A2516">
        <w:t>.</w:t>
      </w:r>
    </w:p>
    <w:p w:rsidR="004E4FA4" w:rsidRDefault="004E4FA4" w:rsidP="000A2516">
      <w:pPr>
        <w:pStyle w:val="Prrafodelista"/>
        <w:numPr>
          <w:ilvl w:val="1"/>
          <w:numId w:val="8"/>
        </w:numPr>
        <w:jc w:val="left"/>
      </w:pPr>
      <w:r>
        <w:t>IdEvento</w:t>
      </w:r>
      <w:r w:rsidR="000A2516">
        <w:t xml:space="preserve"> </w:t>
      </w:r>
      <w:r w:rsidR="000A2516" w:rsidRPr="00B879F0">
        <w:rPr>
          <w:i/>
        </w:rPr>
        <w:t>(</w:t>
      </w:r>
      <w:r w:rsidR="000A2516" w:rsidRPr="00B879F0">
        <w:rPr>
          <w:i/>
          <w:color w:val="FF0000"/>
        </w:rPr>
        <w:t>int</w:t>
      </w:r>
      <w:r w:rsidR="000A2516" w:rsidRPr="00B879F0">
        <w:rPr>
          <w:i/>
        </w:rPr>
        <w:t>)</w:t>
      </w:r>
      <w:r w:rsidR="000A2516">
        <w:t xml:space="preserve">: número de identificación único </w:t>
      </w:r>
      <w:r w:rsidR="000A2516">
        <w:t>del evento.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r>
        <w:t>Fecha</w:t>
      </w:r>
      <w:r w:rsidR="0090145C">
        <w:t xml:space="preserve"> </w:t>
      </w:r>
      <w:r w:rsidR="0090145C" w:rsidRPr="00B879F0">
        <w:rPr>
          <w:i/>
        </w:rPr>
        <w:t>(</w:t>
      </w:r>
      <w:r w:rsidR="0090145C">
        <w:rPr>
          <w:i/>
          <w:color w:val="FF0000"/>
        </w:rPr>
        <w:t>string</w:t>
      </w:r>
      <w:r w:rsidR="0090145C" w:rsidRPr="000A2516">
        <w:rPr>
          <w:i/>
        </w:rPr>
        <w:t>):</w:t>
      </w:r>
      <w:r w:rsidR="0090145C">
        <w:rPr>
          <w:i/>
        </w:rPr>
        <w:t xml:space="preserve"> </w:t>
      </w:r>
      <w:r w:rsidR="0090145C">
        <w:t>fecha de la actualización.</w:t>
      </w:r>
    </w:p>
    <w:p w:rsidR="005B27E7" w:rsidRDefault="001E30A0" w:rsidP="00C41AB9">
      <w:pPr>
        <w:pBdr>
          <w:bottom w:val="single" w:sz="12" w:space="1" w:color="auto"/>
        </w:pBdr>
        <w:jc w:val="left"/>
      </w:pPr>
      <w:r w:rsidRPr="00512087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 xml:space="preserve">False” para cualquier inconveniente que haya impedido la actualización. 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B27E7" w:rsidRPr="00562CFA" w:rsidRDefault="005B27E7" w:rsidP="005B27E7">
      <w:pPr>
        <w:jc w:val="left"/>
        <w:rPr>
          <w:b/>
        </w:rPr>
      </w:pPr>
      <w:r>
        <w:rPr>
          <w:b/>
        </w:rPr>
        <w:t>Atributos</w:t>
      </w:r>
      <w:r w:rsidRPr="00562CFA">
        <w:rPr>
          <w:b/>
        </w:rPr>
        <w:t xml:space="preserve"> </w:t>
      </w:r>
      <w:r w:rsidR="004E4FA4">
        <w:rPr>
          <w:b/>
        </w:rPr>
        <w:t>Disponibilidad</w:t>
      </w:r>
      <w:r w:rsidRPr="00562CFA">
        <w:rPr>
          <w:b/>
        </w:rPr>
        <w:t xml:space="preserve">Controlador 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IdPLaya { get;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IdTipoVehiculo { get;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Disponibilidad { get; set; }</w:t>
      </w:r>
    </w:p>
    <w:p w:rsidR="004E4FA4" w:rsidRPr="004E4FA4" w:rsidRDefault="004E4FA4" w:rsidP="004E4FA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IdEvento { get; set; }</w:t>
      </w:r>
    </w:p>
    <w:p w:rsidR="005B27E7" w:rsidRPr="004E4FA4" w:rsidRDefault="004E4FA4" w:rsidP="004E4FA4">
      <w:pPr>
        <w:pStyle w:val="Prrafodelista"/>
        <w:numPr>
          <w:ilvl w:val="0"/>
          <w:numId w:val="22"/>
        </w:numPr>
        <w:spacing w:before="0" w:after="0"/>
      </w:pPr>
      <w:r w:rsidRPr="004E4FA4">
        <w:rPr>
          <w:b/>
          <w:highlight w:val="white"/>
        </w:rPr>
        <w:t>string</w:t>
      </w:r>
      <w:r w:rsidRPr="004E4FA4">
        <w:rPr>
          <w:highlight w:val="white"/>
        </w:rPr>
        <w:t xml:space="preserve"> Fecha { get; set; }        </w:t>
      </w:r>
    </w:p>
    <w:p w:rsidR="00D2569D" w:rsidRDefault="00D2569D">
      <w:pPr>
        <w:spacing w:before="0" w:after="160" w:line="259" w:lineRule="auto"/>
        <w:jc w:val="left"/>
      </w:pPr>
      <w:r>
        <w:br w:type="page"/>
      </w:r>
    </w:p>
    <w:p w:rsidR="00D2569D" w:rsidRPr="002518DC" w:rsidRDefault="00D2569D" w:rsidP="00D2569D">
      <w:pPr>
        <w:pStyle w:val="Ttulo2"/>
        <w:rPr>
          <w:color w:val="5B9BD5" w:themeColor="accent1"/>
        </w:rPr>
      </w:pPr>
      <w:bookmarkStart w:id="25" w:name="_Toc411342538"/>
      <w:r w:rsidRPr="002518DC">
        <w:rPr>
          <w:color w:val="5B9BD5" w:themeColor="accent1"/>
        </w:rPr>
        <w:lastRenderedPageBreak/>
        <w:t>ServiciosController (Controlador de Servicios)</w:t>
      </w:r>
      <w:bookmarkEnd w:id="25"/>
    </w:p>
    <w:p w:rsidR="00D2569D" w:rsidRDefault="00D2569D" w:rsidP="00D2569D">
      <w:r>
        <w:t>Este controlador ofrece servicios de consulta y modificación de datos directamente relacionados con los servicios de las playas de estacionamiento que forman parte del sistema GeoParking.</w:t>
      </w:r>
    </w:p>
    <w:p w:rsidR="00D2569D" w:rsidRDefault="004E4FA4" w:rsidP="00C41AB9">
      <w:pPr>
        <w:jc w:val="left"/>
      </w:pPr>
      <w:bookmarkStart w:id="26" w:name="_Toc411342539"/>
      <w:r>
        <w:rPr>
          <w:rStyle w:val="Ttulo3Car"/>
        </w:rPr>
        <w:t>Post</w:t>
      </w:r>
      <w:r w:rsidR="00D2569D">
        <w:rPr>
          <w:rStyle w:val="Ttulo3Car"/>
        </w:rPr>
        <w:t>ReistrarServicio</w:t>
      </w:r>
      <w:r w:rsidR="00D2569D" w:rsidRPr="00B5029C">
        <w:rPr>
          <w:rStyle w:val="Ttulo3Car"/>
        </w:rPr>
        <w:t xml:space="preserve"> (</w:t>
      </w:r>
      <w:bookmarkEnd w:id="26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ServicioControlador</w:t>
      </w:r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servicio</w:t>
      </w:r>
      <w:r w:rsidR="00D2569D" w:rsidRPr="00B5029C">
        <w:rPr>
          <w:rStyle w:val="Ttulo3Car"/>
        </w:rPr>
        <w:t>)</w:t>
      </w:r>
      <w:r w:rsidR="00D2569D" w:rsidRPr="009F3D22">
        <w:rPr>
          <w:b/>
        </w:rPr>
        <w:t>:</w:t>
      </w:r>
      <w:r w:rsidR="009F3D22">
        <w:t xml:space="preserve"> R</w:t>
      </w:r>
      <w:r w:rsidR="00D2569D">
        <w:t xml:space="preserve">egistra un nuevo servicio para una playa de estacionamiento. </w:t>
      </w:r>
    </w:p>
    <w:p w:rsidR="00D2569D" w:rsidRPr="00662B42" w:rsidRDefault="00D2569D" w:rsidP="004E4FA4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662B42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 w:rsidR="004E4FA4">
        <w:rPr>
          <w:highlight w:val="white"/>
        </w:rPr>
        <w:t>Post</w:t>
      </w:r>
      <w:r>
        <w:rPr>
          <w:highlight w:val="white"/>
        </w:rPr>
        <w:t>RegistrarServicio</w:t>
      </w:r>
    </w:p>
    <w:p w:rsidR="00D2569D" w:rsidRDefault="00D2569D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r>
        <w:t>IdPlaya</w:t>
      </w:r>
      <w:r w:rsidR="005E2BA8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223183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del tipo de vehículo</w:t>
      </w:r>
      <w:r w:rsidR="00223183">
        <w:t>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r>
        <w:t>Capacidad</w:t>
      </w:r>
      <w:r w:rsidR="00223183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</w:t>
      </w:r>
      <w:r w:rsidR="00223183">
        <w:t>.</w:t>
      </w:r>
    </w:p>
    <w:p w:rsidR="004E4FA4" w:rsidRDefault="004E4FA4" w:rsidP="00C41AB9">
      <w:pPr>
        <w:pStyle w:val="Prrafodelista"/>
        <w:numPr>
          <w:ilvl w:val="1"/>
          <w:numId w:val="8"/>
        </w:numPr>
        <w:jc w:val="left"/>
      </w:pPr>
      <w:r>
        <w:t>Precios</w:t>
      </w:r>
      <w:r w:rsidR="00223183">
        <w:t xml:space="preserve"> </w:t>
      </w:r>
      <w:r w:rsidR="00223183" w:rsidRPr="00B879F0">
        <w:rPr>
          <w:i/>
        </w:rPr>
        <w:t>(</w:t>
      </w:r>
      <w:r w:rsidR="00223183">
        <w:rPr>
          <w:i/>
          <w:color w:val="FF0000"/>
        </w:rPr>
        <w:t>TipoPrecio [</w:t>
      </w:r>
      <w:proofErr w:type="gramStart"/>
      <w:r w:rsidR="00223183">
        <w:rPr>
          <w:i/>
          <w:color w:val="FF0000"/>
        </w:rPr>
        <w:t xml:space="preserve">] </w:t>
      </w:r>
      <w:r w:rsidR="00223183" w:rsidRPr="00B879F0">
        <w:rPr>
          <w:i/>
        </w:rPr>
        <w:t>)</w:t>
      </w:r>
      <w:proofErr w:type="gramEnd"/>
      <w:r w:rsidR="00223183">
        <w:t>: array de precios</w:t>
      </w:r>
      <w:r w:rsidR="00223183">
        <w:t>.</w:t>
      </w:r>
    </w:p>
    <w:p w:rsidR="00D2569D" w:rsidRDefault="00D61E60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>False” para cualquier inconveniente que haya impedido la actualización</w:t>
      </w:r>
      <w:r w:rsidR="00D2569D">
        <w:t>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4E4FA4" w:rsidP="00C41AB9">
      <w:pPr>
        <w:jc w:val="left"/>
      </w:pPr>
      <w:bookmarkStart w:id="27" w:name="_Toc411342540"/>
      <w:r>
        <w:rPr>
          <w:rStyle w:val="Ttulo3Car"/>
        </w:rPr>
        <w:t>Post</w:t>
      </w:r>
      <w:r w:rsidR="00D15D52">
        <w:rPr>
          <w:rStyle w:val="Ttulo3Car"/>
        </w:rPr>
        <w:t>ActualizarCapacidadServicio</w:t>
      </w:r>
      <w:r w:rsidR="00D15D52" w:rsidRPr="00B5029C">
        <w:rPr>
          <w:rStyle w:val="Ttulo3Car"/>
        </w:rPr>
        <w:t xml:space="preserve"> (</w:t>
      </w:r>
      <w:bookmarkEnd w:id="27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ServicioControlador</w:t>
      </w:r>
      <w:r w:rsidR="00B453D6">
        <w:rPr>
          <w:rStyle w:val="Ttulo3Car"/>
        </w:rPr>
        <w:t xml:space="preserve"> </w:t>
      </w:r>
      <w:r w:rsidR="00B453D6">
        <w:rPr>
          <w:rStyle w:val="Ttulo3Car"/>
          <w:b w:val="0"/>
        </w:rPr>
        <w:t>servicio</w:t>
      </w:r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9F3D22">
        <w:t xml:space="preserve"> </w:t>
      </w:r>
      <w:r w:rsidR="00CC581F">
        <w:t>A</w:t>
      </w:r>
      <w:r w:rsidR="00D15D52">
        <w:t xml:space="preserve">ctualiza la capacidad de un servicio para una playa de estacionamiento. </w:t>
      </w:r>
    </w:p>
    <w:p w:rsidR="00D15D52" w:rsidRPr="008F2261" w:rsidRDefault="00D15D52" w:rsidP="00C41AB9">
      <w:pPr>
        <w:spacing w:before="0" w:after="0"/>
        <w:jc w:val="left"/>
      </w:pPr>
      <w:r w:rsidRPr="002518DC">
        <w:rPr>
          <w:u w:val="single"/>
        </w:rPr>
        <w:t>URL</w:t>
      </w:r>
      <w:r>
        <w:t>: geoparking.com</w:t>
      </w:r>
      <w:r w:rsidR="00A72F2E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Servicios</w:t>
      </w:r>
      <w:r w:rsidRPr="00004659">
        <w:rPr>
          <w:highlight w:val="white"/>
        </w:rPr>
        <w:t>/</w:t>
      </w:r>
      <w:r w:rsidR="004E4FA4">
        <w:rPr>
          <w:highlight w:val="white"/>
        </w:rPr>
        <w:t>Post</w:t>
      </w:r>
      <w:r>
        <w:rPr>
          <w:highlight w:val="white"/>
        </w:rPr>
        <w:t>ActualzarCapacidadServicio</w:t>
      </w:r>
    </w:p>
    <w:p w:rsidR="004E4FA4" w:rsidRDefault="004E4FA4" w:rsidP="004E4FA4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4E4FA4" w:rsidRDefault="004E4FA4" w:rsidP="004E4FA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r>
        <w:t>IdPlaya</w:t>
      </w:r>
      <w:r w:rsidR="00223183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número de identificación único de la playa.</w:t>
      </w:r>
    </w:p>
    <w:p w:rsidR="004E4FA4" w:rsidRDefault="004E4FA4" w:rsidP="004E4FA4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223183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 xml:space="preserve">: número de identificación </w:t>
      </w:r>
      <w:r w:rsidR="00223183">
        <w:t>del tipo de vehículo.</w:t>
      </w:r>
    </w:p>
    <w:p w:rsidR="00D15D52" w:rsidRDefault="004E4FA4" w:rsidP="001F0FF4">
      <w:pPr>
        <w:pStyle w:val="Prrafodelista"/>
        <w:numPr>
          <w:ilvl w:val="1"/>
          <w:numId w:val="8"/>
        </w:numPr>
        <w:jc w:val="left"/>
      </w:pPr>
      <w:r>
        <w:t>Capacidad</w:t>
      </w:r>
      <w:r w:rsidR="00223183">
        <w:t xml:space="preserve"> </w:t>
      </w:r>
      <w:r w:rsidR="00223183" w:rsidRPr="00B879F0">
        <w:rPr>
          <w:i/>
        </w:rPr>
        <w:t>(</w:t>
      </w:r>
      <w:r w:rsidR="00223183" w:rsidRPr="00B879F0">
        <w:rPr>
          <w:i/>
          <w:color w:val="FF0000"/>
        </w:rPr>
        <w:t>int</w:t>
      </w:r>
      <w:r w:rsidR="00223183" w:rsidRPr="00B879F0">
        <w:rPr>
          <w:i/>
        </w:rPr>
        <w:t>)</w:t>
      </w:r>
      <w:r w:rsidR="00223183">
        <w:t>: cantidad máxima de lugares disponibles.</w:t>
      </w:r>
    </w:p>
    <w:p w:rsidR="00D15D52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>False”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5D52" w:rsidRDefault="001F0FF4" w:rsidP="00C41AB9">
      <w:pPr>
        <w:jc w:val="left"/>
      </w:pPr>
      <w:bookmarkStart w:id="28" w:name="_Toc411342541"/>
      <w:r>
        <w:rPr>
          <w:rStyle w:val="Ttulo3Car"/>
        </w:rPr>
        <w:t>Post</w:t>
      </w:r>
      <w:r w:rsidR="00D15D52">
        <w:rPr>
          <w:rStyle w:val="Ttulo3Car"/>
        </w:rPr>
        <w:t>CancelarServicio</w:t>
      </w:r>
      <w:r w:rsidR="00D15D52" w:rsidRPr="00B5029C">
        <w:rPr>
          <w:rStyle w:val="Ttulo3Car"/>
        </w:rPr>
        <w:t xml:space="preserve"> (</w:t>
      </w:r>
      <w:bookmarkEnd w:id="28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ServicioControlador</w:t>
      </w:r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servicio</w:t>
      </w:r>
      <w:r w:rsidR="00D15D52" w:rsidRPr="00B5029C">
        <w:rPr>
          <w:rStyle w:val="Ttulo3Car"/>
        </w:rPr>
        <w:t>)</w:t>
      </w:r>
      <w:r w:rsidR="00D15D52" w:rsidRPr="009F3D22">
        <w:rPr>
          <w:b/>
        </w:rPr>
        <w:t>:</w:t>
      </w:r>
      <w:r w:rsidR="00CC581F">
        <w:t xml:space="preserve"> D</w:t>
      </w:r>
      <w:r w:rsidR="00D15D52">
        <w:t xml:space="preserve">a de baja un servicio de una playa de estacionamiento. </w:t>
      </w:r>
    </w:p>
    <w:p w:rsidR="00D15D52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Servicios/PostRegistrarServicio</w:t>
      </w:r>
    </w:p>
    <w:p w:rsidR="00D15D52" w:rsidRDefault="00D15D52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Servicio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r>
        <w:t>IdPlaya</w:t>
      </w:r>
      <w:r w:rsidR="006D6FFE">
        <w:t xml:space="preserve"> </w:t>
      </w:r>
      <w:r w:rsidR="006D6FFE" w:rsidRPr="00B879F0">
        <w:rPr>
          <w:i/>
        </w:rPr>
        <w:t>(</w:t>
      </w:r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>: número de identificación único de la playa.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6D6FFE">
        <w:t xml:space="preserve"> </w:t>
      </w:r>
      <w:r w:rsidR="006D6FFE" w:rsidRPr="00B879F0">
        <w:rPr>
          <w:i/>
        </w:rPr>
        <w:t>(</w:t>
      </w:r>
      <w:r w:rsidR="006D6FFE" w:rsidRPr="00B879F0">
        <w:rPr>
          <w:i/>
          <w:color w:val="FF0000"/>
        </w:rPr>
        <w:t>int</w:t>
      </w:r>
      <w:r w:rsidR="006D6FFE" w:rsidRPr="00B879F0">
        <w:rPr>
          <w:i/>
        </w:rPr>
        <w:t>)</w:t>
      </w:r>
      <w:r w:rsidR="006D6FFE">
        <w:t xml:space="preserve">: número de identificación </w:t>
      </w:r>
      <w:r w:rsidR="006D6FFE">
        <w:t>del tipo de vehículo.</w:t>
      </w:r>
    </w:p>
    <w:p w:rsidR="00D11DF5" w:rsidRDefault="00D15D52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>False”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B453D6" w:rsidRDefault="00B453D6" w:rsidP="001F0FF4">
      <w:pPr>
        <w:jc w:val="left"/>
        <w:rPr>
          <w:b/>
        </w:rPr>
      </w:pPr>
    </w:p>
    <w:p w:rsidR="001F0FF4" w:rsidRPr="00562CFA" w:rsidRDefault="001F0FF4" w:rsidP="001F0FF4">
      <w:pPr>
        <w:jc w:val="left"/>
        <w:rPr>
          <w:b/>
        </w:rPr>
      </w:pPr>
      <w:r>
        <w:rPr>
          <w:b/>
        </w:rPr>
        <w:lastRenderedPageBreak/>
        <w:t>Atributos</w:t>
      </w:r>
      <w:r w:rsidRPr="00562CFA">
        <w:rPr>
          <w:b/>
        </w:rPr>
        <w:t xml:space="preserve"> </w:t>
      </w:r>
      <w:r>
        <w:rPr>
          <w:b/>
        </w:rPr>
        <w:t>Servicio</w:t>
      </w:r>
      <w:r w:rsidRPr="00562CFA">
        <w:rPr>
          <w:b/>
        </w:rPr>
        <w:t xml:space="preserve">Controlador 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IdPLaya { get;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IdTipoVehiculo { get; set; }</w:t>
      </w:r>
    </w:p>
    <w:p w:rsidR="001F0FF4" w:rsidRPr="004E4FA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 w:rsidRPr="004E4FA4">
        <w:rPr>
          <w:b/>
          <w:highlight w:val="white"/>
        </w:rPr>
        <w:t>int</w:t>
      </w:r>
      <w:r w:rsidRPr="004E4FA4">
        <w:rPr>
          <w:highlight w:val="white"/>
        </w:rPr>
        <w:t xml:space="preserve"> </w:t>
      </w:r>
      <w:r>
        <w:rPr>
          <w:highlight w:val="white"/>
        </w:rPr>
        <w:t>Capacidad</w:t>
      </w:r>
      <w:r w:rsidRPr="004E4FA4">
        <w:rPr>
          <w:highlight w:val="white"/>
        </w:rPr>
        <w:t xml:space="preserve"> { get; set; }</w:t>
      </w:r>
    </w:p>
    <w:p w:rsidR="001F0FF4" w:rsidRDefault="001F0FF4" w:rsidP="001F0FF4">
      <w:pPr>
        <w:pStyle w:val="Prrafodelista"/>
        <w:numPr>
          <w:ilvl w:val="0"/>
          <w:numId w:val="22"/>
        </w:numPr>
        <w:spacing w:before="0" w:after="0"/>
        <w:rPr>
          <w:highlight w:val="white"/>
        </w:rPr>
      </w:pPr>
      <w:r>
        <w:rPr>
          <w:b/>
          <w:highlight w:val="white"/>
        </w:rPr>
        <w:t>TipoPrecios []</w:t>
      </w:r>
      <w:r>
        <w:rPr>
          <w:highlight w:val="white"/>
        </w:rPr>
        <w:t xml:space="preserve"> Precios</w:t>
      </w:r>
      <w:r w:rsidRPr="004E4FA4">
        <w:rPr>
          <w:highlight w:val="white"/>
        </w:rPr>
        <w:t xml:space="preserve"> { get; set; }</w:t>
      </w:r>
    </w:p>
    <w:p w:rsidR="001F0FF4" w:rsidRDefault="001F0FF4" w:rsidP="001F0FF4">
      <w:pPr>
        <w:spacing w:before="0" w:after="0"/>
        <w:rPr>
          <w:highlight w:val="white"/>
        </w:rPr>
      </w:pPr>
    </w:p>
    <w:p w:rsidR="001F0FF4" w:rsidRDefault="001F0FF4" w:rsidP="001F0FF4">
      <w:pPr>
        <w:spacing w:before="0" w:after="0"/>
        <w:rPr>
          <w:b/>
          <w:highlight w:val="white"/>
        </w:rPr>
      </w:pPr>
      <w:r w:rsidRPr="001F0FF4">
        <w:rPr>
          <w:b/>
          <w:highlight w:val="white"/>
        </w:rPr>
        <w:t>Atributos TipoPrecio</w:t>
      </w:r>
    </w:p>
    <w:p w:rsidR="001F0FF4" w:rsidRPr="001F0FF4" w:rsidRDefault="001F0FF4" w:rsidP="001F0FF4">
      <w:pPr>
        <w:spacing w:before="0" w:after="0"/>
        <w:rPr>
          <w:b/>
          <w:highlight w:val="white"/>
        </w:rPr>
      </w:pP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IdTiempo { get; set; }</w:t>
      </w:r>
    </w:p>
    <w:p w:rsidR="001F0FF4" w:rsidRPr="001F0FF4" w:rsidRDefault="001F0FF4" w:rsidP="001F0FF4">
      <w:pPr>
        <w:pStyle w:val="Prrafodelista"/>
        <w:numPr>
          <w:ilvl w:val="0"/>
          <w:numId w:val="23"/>
        </w:numPr>
        <w:spacing w:before="0" w:after="0"/>
        <w:rPr>
          <w:highlight w:val="white"/>
        </w:rPr>
      </w:pPr>
      <w:r w:rsidRPr="001F0FF4">
        <w:rPr>
          <w:b/>
          <w:highlight w:val="white"/>
        </w:rPr>
        <w:t>Double</w:t>
      </w:r>
      <w:r w:rsidRPr="001F0FF4">
        <w:rPr>
          <w:highlight w:val="white"/>
        </w:rPr>
        <w:t xml:space="preserve"> Monto { get; set; }</w:t>
      </w:r>
    </w:p>
    <w:p w:rsidR="001F0FF4" w:rsidRDefault="001F0FF4">
      <w:pPr>
        <w:spacing w:before="0" w:after="160" w:line="259" w:lineRule="auto"/>
        <w:jc w:val="left"/>
      </w:pPr>
      <w:r>
        <w:br w:type="page"/>
      </w:r>
    </w:p>
    <w:p w:rsidR="001F0FF4" w:rsidRDefault="001F0FF4" w:rsidP="00C41AB9">
      <w:pPr>
        <w:jc w:val="left"/>
      </w:pPr>
    </w:p>
    <w:p w:rsidR="00D11DF5" w:rsidRPr="002518DC" w:rsidRDefault="00D11DF5" w:rsidP="00D11DF5">
      <w:pPr>
        <w:pStyle w:val="Ttulo2"/>
        <w:rPr>
          <w:color w:val="5B9BD5" w:themeColor="accent1"/>
        </w:rPr>
      </w:pPr>
      <w:bookmarkStart w:id="29" w:name="_Toc411342542"/>
      <w:r w:rsidRPr="002518DC">
        <w:rPr>
          <w:color w:val="5B9BD5" w:themeColor="accent1"/>
        </w:rPr>
        <w:t>PreciosController (Controlador de Precios)</w:t>
      </w:r>
      <w:bookmarkEnd w:id="29"/>
    </w:p>
    <w:p w:rsidR="00D11DF5" w:rsidRDefault="00D11DF5" w:rsidP="00D11DF5">
      <w:r>
        <w:t xml:space="preserve">Este controlador ofrece servicios de consulta y modificación de datos directamente relacionados con los </w:t>
      </w:r>
      <w:r w:rsidR="00C927FC">
        <w:t>precios</w:t>
      </w:r>
      <w:r>
        <w:t xml:space="preserve"> de las playas de estacionamiento que forman parte del sistema GeoParking.</w:t>
      </w:r>
    </w:p>
    <w:p w:rsidR="00D11DF5" w:rsidRDefault="001F0FF4" w:rsidP="00C41AB9">
      <w:pPr>
        <w:jc w:val="left"/>
      </w:pPr>
      <w:bookmarkStart w:id="30" w:name="_Toc411342543"/>
      <w:r>
        <w:rPr>
          <w:rStyle w:val="Ttulo3Car"/>
        </w:rPr>
        <w:t>Post</w:t>
      </w:r>
      <w:r w:rsidR="00D11DF5">
        <w:rPr>
          <w:rStyle w:val="Ttulo3Car"/>
        </w:rPr>
        <w:t>Re</w:t>
      </w:r>
      <w:r w:rsidR="00C927FC">
        <w:rPr>
          <w:rStyle w:val="Ttulo3Car"/>
        </w:rPr>
        <w:t>g</w:t>
      </w:r>
      <w:r w:rsidR="00D11DF5">
        <w:rPr>
          <w:rStyle w:val="Ttulo3Car"/>
        </w:rPr>
        <w:t>istrar</w:t>
      </w:r>
      <w:r w:rsidR="00C927FC">
        <w:rPr>
          <w:rStyle w:val="Ttulo3Car"/>
        </w:rPr>
        <w:t>Precio</w:t>
      </w:r>
      <w:r w:rsidR="00D11DF5" w:rsidRPr="00B5029C">
        <w:rPr>
          <w:rStyle w:val="Ttulo3Car"/>
        </w:rPr>
        <w:t xml:space="preserve"> </w:t>
      </w:r>
      <w:r w:rsidRPr="00B5029C">
        <w:rPr>
          <w:rStyle w:val="Ttulo3Car"/>
        </w:rPr>
        <w:t>(</w:t>
      </w:r>
      <w:bookmarkEnd w:id="30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PrecioControlador</w:t>
      </w:r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precio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>
        <w:t xml:space="preserve"> </w:t>
      </w:r>
      <w:r w:rsidR="0082760E">
        <w:t>R</w:t>
      </w:r>
      <w:r w:rsidR="00D11DF5">
        <w:t xml:space="preserve">egistra un nuevo </w:t>
      </w:r>
      <w:r w:rsidR="00C927FC">
        <w:t>precio, para el estacionamiento de un tipo de vehiculo, por un determinado tiempo</w:t>
      </w:r>
      <w:r w:rsidR="00D11DF5">
        <w:t xml:space="preserve">. </w:t>
      </w:r>
    </w:p>
    <w:p w:rsidR="00D11DF5" w:rsidRDefault="00D11DF5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CD38EF">
        <w:t>.ar</w:t>
      </w:r>
      <w:r>
        <w:t>/</w:t>
      </w:r>
      <w:r w:rsidRPr="00004659">
        <w:rPr>
          <w:highlight w:val="white"/>
        </w:rPr>
        <w:t>api/</w:t>
      </w:r>
      <w:r w:rsidR="00C927FC">
        <w:rPr>
          <w:highlight w:val="white"/>
        </w:rPr>
        <w:t>Precios</w:t>
      </w:r>
      <w:r w:rsidRPr="00004659">
        <w:rPr>
          <w:highlight w:val="white"/>
        </w:rPr>
        <w:t>/</w:t>
      </w:r>
      <w:r w:rsidR="001F0FF4">
        <w:rPr>
          <w:highlight w:val="white"/>
        </w:rPr>
        <w:t>Post</w:t>
      </w:r>
      <w:r>
        <w:rPr>
          <w:highlight w:val="white"/>
        </w:rPr>
        <w:t>Registrar</w:t>
      </w:r>
      <w:r w:rsidR="00C927FC">
        <w:rPr>
          <w:highlight w:val="white"/>
        </w:rPr>
        <w:t>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r>
        <w:t>IdPlaya</w:t>
      </w:r>
      <w:r w:rsidR="00311831">
        <w:t xml:space="preserve"> </w:t>
      </w:r>
      <w:r w:rsidR="00311831" w:rsidRPr="00B879F0">
        <w:rPr>
          <w:i/>
        </w:rPr>
        <w:t>(</w:t>
      </w:r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>: número de identificación único de la playa.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r>
        <w:t>IdTiempo</w:t>
      </w:r>
      <w:r w:rsidR="00311831">
        <w:t xml:space="preserve"> </w:t>
      </w:r>
      <w:r w:rsidR="00311831" w:rsidRPr="00B879F0">
        <w:rPr>
          <w:i/>
        </w:rPr>
        <w:t>(</w:t>
      </w:r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 xml:space="preserve">: número de identificación </w:t>
      </w:r>
      <w:r w:rsidR="00311831">
        <w:t>del tiempo</w:t>
      </w:r>
      <w:r w:rsidR="00311831">
        <w:t>.</w:t>
      </w:r>
    </w:p>
    <w:p w:rsidR="001F0FF4" w:rsidRDefault="001F0FF4" w:rsidP="001F0FF4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311831">
        <w:t xml:space="preserve"> </w:t>
      </w:r>
      <w:r w:rsidR="00311831" w:rsidRPr="00B879F0">
        <w:rPr>
          <w:i/>
        </w:rPr>
        <w:t>(</w:t>
      </w:r>
      <w:r w:rsidR="00311831" w:rsidRPr="00B879F0">
        <w:rPr>
          <w:i/>
          <w:color w:val="FF0000"/>
        </w:rPr>
        <w:t>int</w:t>
      </w:r>
      <w:r w:rsidR="00311831" w:rsidRPr="00B879F0">
        <w:rPr>
          <w:i/>
        </w:rPr>
        <w:t>)</w:t>
      </w:r>
      <w:r w:rsidR="00311831">
        <w:t xml:space="preserve">: número de identificación </w:t>
      </w:r>
      <w:r w:rsidR="00311831">
        <w:t>del tipo de vehículo</w:t>
      </w:r>
      <w:r w:rsidR="00311831">
        <w:t>.</w:t>
      </w:r>
    </w:p>
    <w:p w:rsidR="001F0FF4" w:rsidRDefault="001F0FF4" w:rsidP="00C41AB9">
      <w:pPr>
        <w:pStyle w:val="Prrafodelista"/>
        <w:numPr>
          <w:ilvl w:val="1"/>
          <w:numId w:val="8"/>
        </w:numPr>
        <w:jc w:val="left"/>
      </w:pPr>
      <w:r>
        <w:t>Precio</w:t>
      </w:r>
      <w:r w:rsidR="00311831">
        <w:t xml:space="preserve"> </w:t>
      </w:r>
      <w:r w:rsidR="00311831" w:rsidRPr="00B879F0">
        <w:rPr>
          <w:i/>
        </w:rPr>
        <w:t>(</w:t>
      </w:r>
      <w:r w:rsidR="00311831">
        <w:rPr>
          <w:i/>
          <w:color w:val="FF0000"/>
        </w:rPr>
        <w:t>Double</w:t>
      </w:r>
      <w:r w:rsidR="00311831" w:rsidRPr="00B879F0">
        <w:rPr>
          <w:i/>
        </w:rPr>
        <w:t>)</w:t>
      </w:r>
      <w:r w:rsidR="00311831">
        <w:t xml:space="preserve">: </w:t>
      </w:r>
      <w:r w:rsidR="00311831">
        <w:t>precio</w:t>
      </w:r>
      <w:r w:rsidR="00311831">
        <w:t>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>False”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D11DF5" w:rsidRDefault="001F0FF4" w:rsidP="00C41AB9">
      <w:pPr>
        <w:jc w:val="left"/>
      </w:pPr>
      <w:bookmarkStart w:id="31" w:name="_Toc411342544"/>
      <w:r>
        <w:rPr>
          <w:rStyle w:val="Ttulo3Car"/>
        </w:rPr>
        <w:t>Post</w:t>
      </w:r>
      <w:r w:rsidR="00D11DF5">
        <w:rPr>
          <w:rStyle w:val="Ttulo3Car"/>
        </w:rPr>
        <w:t>Actualizar</w:t>
      </w:r>
      <w:r w:rsidR="00C927FC">
        <w:rPr>
          <w:rStyle w:val="Ttulo3Car"/>
        </w:rPr>
        <w:t>Precio</w:t>
      </w:r>
      <w:r w:rsidR="00D11DF5" w:rsidRPr="00B5029C">
        <w:rPr>
          <w:rStyle w:val="Ttulo3Car"/>
        </w:rPr>
        <w:t xml:space="preserve"> </w:t>
      </w:r>
      <w:r w:rsidRPr="00B5029C">
        <w:rPr>
          <w:rStyle w:val="Ttulo3Car"/>
        </w:rPr>
        <w:t>(</w:t>
      </w:r>
      <w:bookmarkEnd w:id="31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PrecioControlador</w:t>
      </w:r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precio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>
        <w:t xml:space="preserve"> </w:t>
      </w:r>
      <w:r w:rsidR="0082760E">
        <w:t>A</w:t>
      </w:r>
      <w:r w:rsidR="00C927FC">
        <w:t>ctualiza un precio, para el estacionamiento de un tipo de vehiculo, por un determinado tiempo</w:t>
      </w:r>
      <w:r w:rsidR="00D11DF5">
        <w:t xml:space="preserve">. </w:t>
      </w:r>
    </w:p>
    <w:p w:rsidR="00D11DF5" w:rsidRDefault="009338F7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geoparking.com.ar/</w:t>
      </w:r>
      <w:r w:rsidRPr="00004659">
        <w:rPr>
          <w:highlight w:val="white"/>
        </w:rPr>
        <w:t>api/</w:t>
      </w:r>
      <w:r>
        <w:rPr>
          <w:highlight w:val="white"/>
        </w:rPr>
        <w:t>Precios</w:t>
      </w:r>
      <w:r w:rsidRPr="00004659">
        <w:rPr>
          <w:highlight w:val="white"/>
        </w:rPr>
        <w:t>/</w:t>
      </w:r>
      <w:r>
        <w:rPr>
          <w:highlight w:val="white"/>
        </w:rPr>
        <w:t>PostActualzarPrecio</w:t>
      </w:r>
    </w:p>
    <w:p w:rsidR="00D11DF5" w:rsidRDefault="00D11DF5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1F0FF4" w:rsidRDefault="001F0FF4" w:rsidP="001F0FF4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IdPlaya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único de la playa.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IdTiempo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tiempo.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IdTipoVehiculo </w:t>
      </w:r>
      <w:r w:rsidRPr="00B879F0">
        <w:rPr>
          <w:i/>
        </w:rPr>
        <w:t>(</w:t>
      </w:r>
      <w:r w:rsidRPr="00B879F0">
        <w:rPr>
          <w:i/>
          <w:color w:val="FF0000"/>
        </w:rPr>
        <w:t>int</w:t>
      </w:r>
      <w:r w:rsidRPr="00B879F0">
        <w:rPr>
          <w:i/>
        </w:rPr>
        <w:t>)</w:t>
      </w:r>
      <w:r>
        <w:t>: número de identificación del tipo de vehículo.</w:t>
      </w:r>
    </w:p>
    <w:p w:rsidR="00311831" w:rsidRDefault="00311831" w:rsidP="00311831">
      <w:pPr>
        <w:pStyle w:val="Prrafodelista"/>
        <w:numPr>
          <w:ilvl w:val="1"/>
          <w:numId w:val="8"/>
        </w:numPr>
        <w:jc w:val="left"/>
      </w:pPr>
      <w:r>
        <w:t xml:space="preserve">Precio </w:t>
      </w:r>
      <w:r w:rsidRPr="00B879F0">
        <w:rPr>
          <w:i/>
        </w:rPr>
        <w:t>(</w:t>
      </w:r>
      <w:r>
        <w:rPr>
          <w:i/>
          <w:color w:val="FF0000"/>
        </w:rPr>
        <w:t>Double</w:t>
      </w:r>
      <w:r w:rsidRPr="00B879F0">
        <w:rPr>
          <w:i/>
        </w:rPr>
        <w:t>)</w:t>
      </w:r>
      <w:r>
        <w:t>: precio.</w:t>
      </w:r>
    </w:p>
    <w:p w:rsidR="00D11DF5" w:rsidRDefault="00D11DF5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 “True” si la acción se realizó con éxito</w:t>
      </w:r>
      <w:r w:rsidR="009338F7">
        <w:t>,”</w:t>
      </w:r>
      <w:r>
        <w:t>False” para cualquier inconveniente que haya impedido la actualización.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5170F0" w:rsidRPr="0099594F" w:rsidRDefault="005170F0" w:rsidP="005170F0">
      <w:pPr>
        <w:spacing w:before="0" w:after="0"/>
        <w:jc w:val="left"/>
        <w:rPr>
          <w:color w:val="FF0000"/>
          <w:highlight w:val="white"/>
        </w:rPr>
      </w:pPr>
      <w:bookmarkStart w:id="32" w:name="_Toc411342545"/>
      <w:r w:rsidRPr="0099594F">
        <w:rPr>
          <w:rStyle w:val="Ttulo3Car"/>
          <w:highlight w:val="white"/>
        </w:rPr>
        <w:t>Get</w:t>
      </w:r>
      <w:r>
        <w:rPr>
          <w:rStyle w:val="Ttulo3Car"/>
        </w:rPr>
        <w:t>PreciosPlayas</w:t>
      </w:r>
      <w:r w:rsidRPr="00B5029C">
        <w:rPr>
          <w:rStyle w:val="Ttulo3Car"/>
        </w:rPr>
        <w:t xml:space="preserve"> (</w:t>
      </w:r>
      <w:r>
        <w:rPr>
          <w:rStyle w:val="Ttulo3Car"/>
        </w:rPr>
        <w:t>idT</w:t>
      </w:r>
      <w:r w:rsidRPr="00B5029C">
        <w:rPr>
          <w:rStyle w:val="Ttulo3Car"/>
        </w:rPr>
        <w:t>ipo</w:t>
      </w:r>
      <w:r>
        <w:rPr>
          <w:rStyle w:val="Ttulo3Car"/>
        </w:rPr>
        <w:t>V</w:t>
      </w:r>
      <w:r w:rsidRPr="00B5029C">
        <w:rPr>
          <w:rStyle w:val="Ttulo3Car"/>
        </w:rPr>
        <w:t>ehículo</w:t>
      </w:r>
      <w:r>
        <w:rPr>
          <w:rStyle w:val="Ttulo3Car"/>
        </w:rPr>
        <w:t>, idPlayas</w:t>
      </w:r>
      <w:r w:rsidRPr="00B5029C">
        <w:rPr>
          <w:rStyle w:val="Ttulo3Car"/>
        </w:rPr>
        <w:t>)</w:t>
      </w:r>
      <w:bookmarkEnd w:id="32"/>
      <w:r w:rsidRPr="0099594F">
        <w:rPr>
          <w:b/>
        </w:rPr>
        <w:t>:</w:t>
      </w:r>
      <w:r>
        <w:t xml:space="preserve"> Retorna los precios de estacionamiento del tipo vehículo indicado, de las playas a las cuales les perecen los identificadores enviados en la petición.</w:t>
      </w:r>
    </w:p>
    <w:p w:rsidR="005170F0" w:rsidRPr="000F78BB" w:rsidRDefault="005170F0" w:rsidP="005170F0">
      <w:pPr>
        <w:pStyle w:val="Prrafodelista"/>
        <w:spacing w:before="0" w:after="0"/>
        <w:jc w:val="left"/>
        <w:rPr>
          <w:color w:val="FF0000"/>
          <w:highlight w:val="white"/>
        </w:rPr>
      </w:pPr>
    </w:p>
    <w:p w:rsidR="005170F0" w:rsidRPr="00451E6F" w:rsidRDefault="005170F0" w:rsidP="005170F0">
      <w:pPr>
        <w:spacing w:before="0" w:after="0"/>
        <w:jc w:val="left"/>
        <w:rPr>
          <w:lang w:val="en-US"/>
        </w:rPr>
      </w:pPr>
      <w:r w:rsidRPr="00451E6F">
        <w:rPr>
          <w:u w:val="single"/>
          <w:lang w:val="en-US"/>
        </w:rPr>
        <w:t>URL</w:t>
      </w:r>
      <w:r w:rsidRPr="00451E6F">
        <w:rPr>
          <w:lang w:val="en-US"/>
        </w:rPr>
        <w:t>: geoparking.com</w:t>
      </w:r>
      <w:r>
        <w:rPr>
          <w:lang w:val="en-US"/>
        </w:rPr>
        <w:t>.ar</w:t>
      </w:r>
      <w:r w:rsidRPr="00451E6F">
        <w:rPr>
          <w:lang w:val="en-US"/>
        </w:rPr>
        <w:t>/</w:t>
      </w:r>
      <w:r w:rsidRPr="00451E6F">
        <w:rPr>
          <w:highlight w:val="white"/>
          <w:lang w:val="en-US"/>
        </w:rPr>
        <w:t>api/Playas/GetPreciosPlayas?</w:t>
      </w:r>
    </w:p>
    <w:p w:rsidR="005170F0" w:rsidRPr="006D3964" w:rsidRDefault="005170F0" w:rsidP="005170F0">
      <w:pPr>
        <w:spacing w:before="0" w:after="0"/>
        <w:jc w:val="left"/>
      </w:pPr>
      <w:r w:rsidRPr="006D3964">
        <w:t>tipoVehiculo=</w:t>
      </w:r>
      <w:r w:rsidRPr="00F87DCE">
        <w:rPr>
          <w:b/>
        </w:rPr>
        <w:t>&lt;idTipoVehiculo&gt;</w:t>
      </w:r>
      <w:r w:rsidRPr="006D3964">
        <w:t>&amp;idPlayas=</w:t>
      </w:r>
      <w:r w:rsidRPr="00F87DCE">
        <w:rPr>
          <w:b/>
        </w:rPr>
        <w:t>&lt;idPlayas&gt;</w:t>
      </w:r>
    </w:p>
    <w:p w:rsidR="005170F0" w:rsidRDefault="005170F0" w:rsidP="005170F0">
      <w:pPr>
        <w:jc w:val="left"/>
      </w:pPr>
      <w:r w:rsidRPr="002518DC">
        <w:rPr>
          <w:u w:val="single"/>
        </w:rPr>
        <w:t>PARAMETROS</w:t>
      </w:r>
      <w:r w:rsidRPr="00E443F4">
        <w:t xml:space="preserve">: </w:t>
      </w:r>
    </w:p>
    <w:p w:rsidR="005170F0" w:rsidRDefault="005170F0" w:rsidP="005170F0">
      <w:pPr>
        <w:pStyle w:val="Prrafodelista"/>
        <w:numPr>
          <w:ilvl w:val="0"/>
          <w:numId w:val="7"/>
        </w:numPr>
        <w:jc w:val="left"/>
      </w:pPr>
      <w:r>
        <w:rPr>
          <w:i/>
        </w:rPr>
        <w:t>&lt;i</w:t>
      </w:r>
      <w:r w:rsidRPr="00D95970">
        <w:rPr>
          <w:i/>
        </w:rPr>
        <w:t>dTipoVehiculo</w:t>
      </w:r>
      <w:r>
        <w:rPr>
          <w:i/>
        </w:rPr>
        <w:t>&gt;</w:t>
      </w:r>
      <w:r w:rsidRPr="00D95970">
        <w:rPr>
          <w:i/>
        </w:rPr>
        <w:t xml:space="preserve"> (</w:t>
      </w:r>
      <w:r w:rsidRPr="00D95970">
        <w:rPr>
          <w:i/>
          <w:color w:val="FF0000"/>
        </w:rPr>
        <w:t>int</w:t>
      </w:r>
      <w:r w:rsidRPr="00D95970">
        <w:rPr>
          <w:i/>
        </w:rPr>
        <w:t>)</w:t>
      </w:r>
      <w:r>
        <w:t>: número de identificación de tipo de vehículo.</w:t>
      </w:r>
    </w:p>
    <w:p w:rsidR="005170F0" w:rsidRPr="00E443F4" w:rsidRDefault="005170F0" w:rsidP="005170F0">
      <w:pPr>
        <w:pStyle w:val="Prrafodelista"/>
        <w:numPr>
          <w:ilvl w:val="0"/>
          <w:numId w:val="7"/>
        </w:numPr>
        <w:jc w:val="left"/>
      </w:pPr>
      <w:r>
        <w:t xml:space="preserve">&lt;idPlayas&gt; </w:t>
      </w:r>
      <w:r w:rsidRPr="00D95970">
        <w:rPr>
          <w:i/>
        </w:rPr>
        <w:t>(</w:t>
      </w:r>
      <w:r w:rsidRPr="00A7028D">
        <w:rPr>
          <w:i/>
          <w:color w:val="FF0000"/>
        </w:rPr>
        <w:t>int[]</w:t>
      </w:r>
      <w:r w:rsidRPr="00D95970">
        <w:rPr>
          <w:i/>
        </w:rPr>
        <w:t>)</w:t>
      </w:r>
      <w:r>
        <w:t>: listado de identificadores de playas de estacionamiento.</w:t>
      </w:r>
    </w:p>
    <w:p w:rsidR="005170F0" w:rsidRDefault="005170F0" w:rsidP="005170F0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 xml:space="preserve">: precios por hora de las playas de estacionamiento solicitadas y del tipo de vehículo indicado, en formato JSON. </w:t>
      </w:r>
    </w:p>
    <w:p w:rsidR="001F0FF4" w:rsidRPr="001F0FF4" w:rsidRDefault="001F0FF4" w:rsidP="001F0FF4">
      <w:pPr>
        <w:rPr>
          <w:b/>
          <w:highlight w:val="white"/>
        </w:rPr>
      </w:pPr>
      <w:r w:rsidRPr="001F0FF4">
        <w:rPr>
          <w:b/>
          <w:highlight w:val="white"/>
        </w:rPr>
        <w:lastRenderedPageBreak/>
        <w:t>Atributos PrecioControlador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IdPLaya { get;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IdTiempo { get;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  <w:rPr>
          <w:highlight w:val="white"/>
        </w:rPr>
      </w:pPr>
      <w:r w:rsidRPr="001F0FF4">
        <w:rPr>
          <w:b/>
          <w:highlight w:val="white"/>
        </w:rPr>
        <w:t>int</w:t>
      </w:r>
      <w:r w:rsidRPr="001F0FF4">
        <w:rPr>
          <w:highlight w:val="white"/>
        </w:rPr>
        <w:t xml:space="preserve"> IdTipoVehiculo { get; set; }</w:t>
      </w:r>
    </w:p>
    <w:p w:rsidR="001F0FF4" w:rsidRPr="001F0FF4" w:rsidRDefault="001F0FF4" w:rsidP="001F0FF4">
      <w:pPr>
        <w:pStyle w:val="Prrafodelista"/>
        <w:numPr>
          <w:ilvl w:val="0"/>
          <w:numId w:val="24"/>
        </w:numPr>
        <w:spacing w:after="0"/>
      </w:pPr>
      <w:r w:rsidRPr="001F0FF4">
        <w:rPr>
          <w:b/>
          <w:highlight w:val="white"/>
        </w:rPr>
        <w:t>double</w:t>
      </w:r>
      <w:r w:rsidRPr="001F0FF4">
        <w:rPr>
          <w:highlight w:val="white"/>
        </w:rPr>
        <w:t xml:space="preserve"> Precio { get; set; }</w:t>
      </w:r>
    </w:p>
    <w:p w:rsidR="005170F0" w:rsidRPr="00004659" w:rsidRDefault="005170F0" w:rsidP="00C41AB9">
      <w:pPr>
        <w:jc w:val="left"/>
      </w:pPr>
    </w:p>
    <w:p w:rsidR="00D11DF5" w:rsidRDefault="00D11DF5" w:rsidP="00C41AB9">
      <w:pPr>
        <w:ind w:left="708"/>
        <w:jc w:val="left"/>
      </w:pPr>
    </w:p>
    <w:p w:rsidR="008974AC" w:rsidRDefault="008974AC" w:rsidP="00C41AB9">
      <w:pPr>
        <w:spacing w:before="0" w:after="160" w:line="259" w:lineRule="auto"/>
        <w:jc w:val="left"/>
      </w:pPr>
      <w:r>
        <w:br w:type="page"/>
      </w:r>
    </w:p>
    <w:p w:rsidR="008974AC" w:rsidRPr="002518DC" w:rsidRDefault="008974AC" w:rsidP="008974AC">
      <w:pPr>
        <w:pStyle w:val="Ttulo2"/>
        <w:rPr>
          <w:color w:val="5B9BD5" w:themeColor="accent1"/>
        </w:rPr>
      </w:pPr>
      <w:bookmarkStart w:id="33" w:name="_Toc411342546"/>
      <w:r w:rsidRPr="002518DC">
        <w:rPr>
          <w:color w:val="5B9BD5" w:themeColor="accent1"/>
        </w:rPr>
        <w:lastRenderedPageBreak/>
        <w:t>EstadisticasController (Controlador de Estadisticas)</w:t>
      </w:r>
      <w:bookmarkEnd w:id="33"/>
    </w:p>
    <w:p w:rsidR="008974AC" w:rsidRDefault="008974AC" w:rsidP="008974AC">
      <w:r>
        <w:t>Este controlador ofrece servicios de consulta y modificación de datos directamente relacionados con las estadisticas de las playas de estacionamiento que forman parte del sistema GeoParking.</w:t>
      </w:r>
    </w:p>
    <w:p w:rsidR="008974AC" w:rsidRDefault="00247F4D" w:rsidP="00C41AB9">
      <w:pPr>
        <w:jc w:val="left"/>
      </w:pPr>
      <w:bookmarkStart w:id="34" w:name="_Toc411342547"/>
      <w:r>
        <w:rPr>
          <w:rStyle w:val="Ttulo3Car"/>
        </w:rPr>
        <w:t>Post</w:t>
      </w:r>
      <w:r w:rsidR="008974AC">
        <w:rPr>
          <w:rStyle w:val="Ttulo3Car"/>
        </w:rPr>
        <w:t>GuardarConsulta</w:t>
      </w:r>
      <w:r w:rsidR="008974AC" w:rsidRPr="00B5029C">
        <w:rPr>
          <w:rStyle w:val="Ttulo3Car"/>
        </w:rPr>
        <w:t xml:space="preserve"> </w:t>
      </w:r>
      <w:r w:rsidRPr="00B5029C">
        <w:rPr>
          <w:rStyle w:val="Ttulo3Car"/>
        </w:rPr>
        <w:t>(</w:t>
      </w:r>
      <w:bookmarkEnd w:id="34"/>
      <w:r w:rsidRPr="00562CFA">
        <w:rPr>
          <w:highlight w:val="white"/>
        </w:rPr>
        <w:t>[</w:t>
      </w:r>
      <w:r w:rsidRPr="00562CFA">
        <w:rPr>
          <w:i/>
          <w:highlight w:val="white"/>
        </w:rPr>
        <w:t>FromBody</w:t>
      </w:r>
      <w:r w:rsidRPr="00562CFA">
        <w:rPr>
          <w:highlight w:val="white"/>
        </w:rPr>
        <w:t>]</w:t>
      </w:r>
      <w:r>
        <w:rPr>
          <w:highlight w:val="white"/>
        </w:rPr>
        <w:t xml:space="preserve"> </w:t>
      </w:r>
      <w:r>
        <w:rPr>
          <w:rStyle w:val="Ttulo3Car"/>
        </w:rPr>
        <w:t>PostConsultaEstadistica</w:t>
      </w:r>
      <w:r w:rsidR="00B453D6">
        <w:rPr>
          <w:rStyle w:val="Ttulo3Car"/>
        </w:rPr>
        <w:t xml:space="preserve"> </w:t>
      </w:r>
      <w:r w:rsidR="00B453D6" w:rsidRPr="00B453D6">
        <w:rPr>
          <w:rStyle w:val="Ttulo3Car"/>
          <w:b w:val="0"/>
        </w:rPr>
        <w:t>consulta</w:t>
      </w:r>
      <w:r w:rsidRPr="00B5029C">
        <w:rPr>
          <w:rStyle w:val="Ttulo3Car"/>
        </w:rPr>
        <w:t>)</w:t>
      </w:r>
      <w:r w:rsidRPr="009F3D22">
        <w:rPr>
          <w:b/>
        </w:rPr>
        <w:t>:</w:t>
      </w:r>
      <w:r w:rsidR="00B453D6">
        <w:t xml:space="preserve"> </w:t>
      </w:r>
      <w:r w:rsidR="0082760E">
        <w:t>R</w:t>
      </w:r>
      <w:r w:rsidR="008974AC">
        <w:t xml:space="preserve">egistra una consulta de la aplicación móvil para posteriores consultas estadísticas del sistema. </w:t>
      </w:r>
    </w:p>
    <w:p w:rsidR="008974AC" w:rsidRDefault="008974AC" w:rsidP="00C41AB9">
      <w:pPr>
        <w:spacing w:before="0" w:after="0"/>
        <w:jc w:val="left"/>
        <w:rPr>
          <w:highlight w:val="white"/>
        </w:rPr>
      </w:pPr>
      <w:r w:rsidRPr="002518DC">
        <w:rPr>
          <w:u w:val="single"/>
        </w:rPr>
        <w:t>URL</w:t>
      </w:r>
      <w:r>
        <w:t>: geoparking.com</w:t>
      </w:r>
      <w:r w:rsidR="00892F9D">
        <w:t>.ar</w:t>
      </w:r>
      <w:r>
        <w:t>/</w:t>
      </w:r>
      <w:r w:rsidRPr="00004659">
        <w:rPr>
          <w:highlight w:val="white"/>
        </w:rPr>
        <w:t>api/</w:t>
      </w:r>
      <w:r>
        <w:rPr>
          <w:highlight w:val="white"/>
        </w:rPr>
        <w:t>Estadisticas</w:t>
      </w:r>
      <w:r w:rsidRPr="00004659">
        <w:rPr>
          <w:highlight w:val="white"/>
        </w:rPr>
        <w:t>/</w:t>
      </w:r>
      <w:r w:rsidR="00247F4D">
        <w:rPr>
          <w:highlight w:val="white"/>
        </w:rPr>
        <w:t>Post</w:t>
      </w:r>
      <w:r w:rsidR="00997145">
        <w:rPr>
          <w:highlight w:val="white"/>
        </w:rPr>
        <w:t>GuardarConsulta</w:t>
      </w:r>
    </w:p>
    <w:p w:rsidR="008974AC" w:rsidRDefault="008974AC" w:rsidP="00C41AB9">
      <w:pPr>
        <w:jc w:val="left"/>
      </w:pPr>
      <w:r w:rsidRPr="002518DC">
        <w:rPr>
          <w:u w:val="single"/>
        </w:rPr>
        <w:t>PARAMETROS</w:t>
      </w:r>
      <w:r w:rsidRPr="00E443F4">
        <w:t>:</w:t>
      </w:r>
    </w:p>
    <w:p w:rsidR="00247F4D" w:rsidRDefault="00247F4D" w:rsidP="00247F4D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  <w:highlight w:val="white"/>
        </w:rPr>
        <w:t>Precio</w:t>
      </w:r>
      <w:r w:rsidRPr="00562CFA">
        <w:rPr>
          <w:b/>
          <w:highlight w:val="white"/>
        </w:rPr>
        <w:t>Controlador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247F4D" w:rsidRDefault="00247F4D" w:rsidP="000A5730">
      <w:pPr>
        <w:pStyle w:val="Prrafodelista"/>
        <w:numPr>
          <w:ilvl w:val="1"/>
          <w:numId w:val="8"/>
        </w:numPr>
        <w:jc w:val="left"/>
      </w:pPr>
      <w:r>
        <w:t>IdPlaya</w:t>
      </w:r>
      <w:r w:rsidR="000A5730">
        <w:t xml:space="preserve"> </w:t>
      </w:r>
      <w:r w:rsidR="000A5730" w:rsidRPr="00B879F0">
        <w:rPr>
          <w:i/>
        </w:rPr>
        <w:t>(</w:t>
      </w:r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>: número de identificación único de la playa.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r>
        <w:t>IdTipoVehiculo</w:t>
      </w:r>
      <w:r w:rsidR="000A5730">
        <w:t xml:space="preserve"> </w:t>
      </w:r>
      <w:r w:rsidR="000A5730" w:rsidRPr="00B879F0">
        <w:rPr>
          <w:i/>
        </w:rPr>
        <w:t>(</w:t>
      </w:r>
      <w:r w:rsidR="000A5730" w:rsidRPr="00B879F0">
        <w:rPr>
          <w:i/>
          <w:color w:val="FF0000"/>
        </w:rPr>
        <w:t>int</w:t>
      </w:r>
      <w:r w:rsidR="000A5730" w:rsidRPr="00B879F0">
        <w:rPr>
          <w:i/>
        </w:rPr>
        <w:t>)</w:t>
      </w:r>
      <w:r w:rsidR="000A5730">
        <w:t xml:space="preserve">: número de identificación </w:t>
      </w:r>
      <w:r w:rsidR="000A5730">
        <w:t>del tipo de vehículo</w:t>
      </w:r>
      <w:r w:rsidR="000A5730">
        <w:t>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r>
        <w:t>Latitud</w:t>
      </w:r>
      <w:r w:rsidR="000A5730">
        <w:t xml:space="preserve"> </w:t>
      </w:r>
      <w:r w:rsidR="000A5730" w:rsidRPr="00B879F0">
        <w:rPr>
          <w:i/>
        </w:rPr>
        <w:t>(</w:t>
      </w:r>
      <w:r w:rsidR="000A5730">
        <w:rPr>
          <w:i/>
          <w:color w:val="FF0000"/>
        </w:rPr>
        <w:t>string</w:t>
      </w:r>
      <w:r w:rsidR="000A5730" w:rsidRPr="00B879F0">
        <w:rPr>
          <w:i/>
        </w:rPr>
        <w:t>)</w:t>
      </w:r>
      <w:r w:rsidR="000A5730">
        <w:t xml:space="preserve">: </w:t>
      </w:r>
      <w:r w:rsidR="000A5730">
        <w:t>coordenada latitudinal</w:t>
      </w:r>
      <w:r w:rsidR="000A5730">
        <w:t>.</w:t>
      </w:r>
    </w:p>
    <w:p w:rsidR="00247F4D" w:rsidRDefault="00247F4D" w:rsidP="00247F4D">
      <w:pPr>
        <w:pStyle w:val="Prrafodelista"/>
        <w:numPr>
          <w:ilvl w:val="1"/>
          <w:numId w:val="8"/>
        </w:numPr>
        <w:jc w:val="left"/>
      </w:pPr>
      <w:r>
        <w:t>Longitud</w:t>
      </w:r>
      <w:r w:rsidR="000A5730">
        <w:t xml:space="preserve"> </w:t>
      </w:r>
      <w:r w:rsidR="000A5730" w:rsidRPr="00B879F0">
        <w:rPr>
          <w:i/>
        </w:rPr>
        <w:t>(</w:t>
      </w:r>
      <w:r w:rsidR="000A5730">
        <w:rPr>
          <w:i/>
          <w:color w:val="FF0000"/>
        </w:rPr>
        <w:t>string</w:t>
      </w:r>
      <w:r w:rsidR="000A5730" w:rsidRPr="000A5730">
        <w:rPr>
          <w:i/>
        </w:rPr>
        <w:t>)</w:t>
      </w:r>
      <w:r w:rsidR="000A5730">
        <w:t>:</w:t>
      </w:r>
      <w:r w:rsidR="000A5730">
        <w:t xml:space="preserve"> </w:t>
      </w:r>
      <w:r w:rsidR="000A5730">
        <w:t>coorden</w:t>
      </w:r>
      <w:r w:rsidR="000A5730">
        <w:t>ada longitudinal</w:t>
      </w:r>
      <w:r w:rsidR="000A5730">
        <w:t>.</w:t>
      </w:r>
    </w:p>
    <w:p w:rsidR="008974AC" w:rsidRDefault="008974AC" w:rsidP="00C41AB9">
      <w:pPr>
        <w:pBdr>
          <w:bottom w:val="single" w:sz="12" w:space="1" w:color="auto"/>
        </w:pBdr>
        <w:jc w:val="left"/>
      </w:pPr>
      <w:r w:rsidRPr="002518DC">
        <w:rPr>
          <w:u w:val="single"/>
        </w:rPr>
        <w:t>RESPUESTA</w:t>
      </w:r>
      <w:r>
        <w:t>:</w:t>
      </w:r>
      <w:r w:rsidR="00997145">
        <w:t xml:space="preserve"> </w:t>
      </w:r>
      <w:r w:rsidR="009019A9">
        <w:t>no retorna nada.</w:t>
      </w:r>
    </w:p>
    <w:p w:rsidR="00B453D6" w:rsidRDefault="00B453D6" w:rsidP="00C41AB9">
      <w:pPr>
        <w:pBdr>
          <w:bottom w:val="single" w:sz="12" w:space="1" w:color="auto"/>
        </w:pBdr>
        <w:jc w:val="left"/>
      </w:pPr>
    </w:p>
    <w:p w:rsidR="00247F4D" w:rsidRPr="00247F4D" w:rsidRDefault="00247F4D" w:rsidP="00C41AB9">
      <w:pPr>
        <w:jc w:val="left"/>
        <w:rPr>
          <w:b/>
        </w:rPr>
      </w:pPr>
      <w:r w:rsidRPr="00247F4D">
        <w:rPr>
          <w:b/>
        </w:rPr>
        <w:t>Atributos PostConsultaEstadistica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I</w:t>
      </w:r>
      <w:r w:rsidRPr="00247F4D">
        <w:rPr>
          <w:highlight w:val="white"/>
        </w:rPr>
        <w:t>dPlaya { get;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int</w:t>
      </w:r>
      <w:r w:rsidR="00B453D6">
        <w:rPr>
          <w:highlight w:val="white"/>
        </w:rPr>
        <w:t xml:space="preserve"> I</w:t>
      </w:r>
      <w:r w:rsidRPr="00247F4D">
        <w:rPr>
          <w:highlight w:val="white"/>
        </w:rPr>
        <w:t>dTipoVehiculo { get;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  <w:rPr>
          <w:highlight w:val="white"/>
        </w:rPr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>atitud { get; set; }</w:t>
      </w:r>
    </w:p>
    <w:p w:rsidR="00247F4D" w:rsidRPr="00247F4D" w:rsidRDefault="00247F4D" w:rsidP="00247F4D">
      <w:pPr>
        <w:pStyle w:val="Prrafodelista"/>
        <w:numPr>
          <w:ilvl w:val="0"/>
          <w:numId w:val="25"/>
        </w:numPr>
        <w:spacing w:before="0" w:after="0"/>
      </w:pPr>
      <w:r w:rsidRPr="00247F4D">
        <w:rPr>
          <w:b/>
          <w:highlight w:val="white"/>
        </w:rPr>
        <w:t>string</w:t>
      </w:r>
      <w:r w:rsidR="00B453D6">
        <w:rPr>
          <w:highlight w:val="white"/>
        </w:rPr>
        <w:t xml:space="preserve"> L</w:t>
      </w:r>
      <w:r w:rsidRPr="00247F4D">
        <w:rPr>
          <w:highlight w:val="white"/>
        </w:rPr>
        <w:t>ongitud { get; set; }</w:t>
      </w:r>
    </w:p>
    <w:p w:rsidR="00D15D52" w:rsidRDefault="00D15D52" w:rsidP="00C41AB9">
      <w:pPr>
        <w:ind w:left="708"/>
        <w:jc w:val="left"/>
      </w:pPr>
    </w:p>
    <w:p w:rsidR="00D11DF5" w:rsidRPr="00004659" w:rsidRDefault="00D11DF5" w:rsidP="00C41AB9">
      <w:pPr>
        <w:ind w:left="708"/>
        <w:jc w:val="left"/>
      </w:pPr>
    </w:p>
    <w:p w:rsidR="00D15D52" w:rsidRPr="00004659" w:rsidRDefault="00D15D52" w:rsidP="00C41AB9">
      <w:pPr>
        <w:ind w:firstLine="708"/>
        <w:jc w:val="left"/>
      </w:pPr>
    </w:p>
    <w:p w:rsidR="00D2569D" w:rsidRDefault="00D2569D" w:rsidP="00D2569D"/>
    <w:p w:rsidR="001E30A0" w:rsidRPr="00004659" w:rsidRDefault="001E30A0" w:rsidP="001E30A0">
      <w:pPr>
        <w:ind w:firstLine="708"/>
      </w:pPr>
    </w:p>
    <w:p w:rsidR="00004659" w:rsidRPr="00004659" w:rsidRDefault="00004659" w:rsidP="00004659"/>
    <w:p w:rsidR="00F8461D" w:rsidRDefault="00F8461D">
      <w:pPr>
        <w:spacing w:before="0" w:after="160" w:line="259" w:lineRule="auto"/>
        <w:jc w:val="left"/>
      </w:pPr>
      <w:r>
        <w:br w:type="page"/>
      </w:r>
    </w:p>
    <w:p w:rsidR="00F8461D" w:rsidRPr="002518DC" w:rsidRDefault="00F8461D" w:rsidP="00F8461D">
      <w:pPr>
        <w:pStyle w:val="Ttulo2"/>
        <w:rPr>
          <w:color w:val="5B9BD5" w:themeColor="accent1"/>
        </w:rPr>
      </w:pPr>
      <w:bookmarkStart w:id="35" w:name="_Toc411342548"/>
      <w:r w:rsidRPr="002518DC">
        <w:rPr>
          <w:color w:val="5B9BD5" w:themeColor="accent1"/>
        </w:rPr>
        <w:lastRenderedPageBreak/>
        <w:t>ContactoController (Controlador de Contacto)</w:t>
      </w:r>
      <w:bookmarkEnd w:id="35"/>
    </w:p>
    <w:p w:rsidR="00F8461D" w:rsidRDefault="00F8461D" w:rsidP="00F8461D">
      <w:r>
        <w:t>Este controlador ofrece servicios envió de mensajes a través del dominio de la aplicación.</w:t>
      </w:r>
    </w:p>
    <w:p w:rsidR="00F8461D" w:rsidRPr="00F87DCE" w:rsidRDefault="00F8461D" w:rsidP="00F91CDB">
      <w:bookmarkStart w:id="36" w:name="_Toc411342549"/>
      <w:r w:rsidRPr="00F91CDB">
        <w:rPr>
          <w:rStyle w:val="Ttulo3Car"/>
          <w:highlight w:val="white"/>
        </w:rPr>
        <w:t>PostEnviarEmailDeContacto</w:t>
      </w:r>
      <w:r w:rsidRPr="00B5029C">
        <w:rPr>
          <w:rStyle w:val="Ttulo3Car"/>
        </w:rPr>
        <w:t xml:space="preserve"> (</w:t>
      </w:r>
      <w:r w:rsidR="00B453D6" w:rsidRPr="00B5029C">
        <w:rPr>
          <w:rStyle w:val="Ttulo3Car"/>
        </w:rPr>
        <w:t>(</w:t>
      </w:r>
      <w:bookmarkEnd w:id="36"/>
      <w:r w:rsidR="00B453D6" w:rsidRPr="00562CFA">
        <w:rPr>
          <w:highlight w:val="white"/>
        </w:rPr>
        <w:t>[</w:t>
      </w:r>
      <w:r w:rsidR="00B453D6" w:rsidRPr="00562CFA">
        <w:rPr>
          <w:i/>
          <w:highlight w:val="white"/>
        </w:rPr>
        <w:t>FromBody</w:t>
      </w:r>
      <w:r w:rsidR="00B453D6" w:rsidRPr="00562CFA">
        <w:rPr>
          <w:highlight w:val="white"/>
        </w:rPr>
        <w:t>]</w:t>
      </w:r>
      <w:r w:rsidR="00B453D6">
        <w:rPr>
          <w:highlight w:val="white"/>
        </w:rPr>
        <w:t xml:space="preserve"> </w:t>
      </w:r>
      <w:r w:rsidR="00B453D6">
        <w:rPr>
          <w:rStyle w:val="Ttulo3Car"/>
        </w:rPr>
        <w:t xml:space="preserve">Contacto </w:t>
      </w:r>
      <w:r w:rsidR="00B453D6" w:rsidRPr="00B453D6">
        <w:rPr>
          <w:rStyle w:val="Ttulo3Car"/>
          <w:b w:val="0"/>
        </w:rPr>
        <w:t>mensaje</w:t>
      </w:r>
      <w:r w:rsidRPr="00B5029C">
        <w:rPr>
          <w:rStyle w:val="Ttulo3Car"/>
        </w:rPr>
        <w:t>)</w:t>
      </w:r>
      <w:r w:rsidRPr="00F91CDB">
        <w:rPr>
          <w:b/>
        </w:rPr>
        <w:t>:</w:t>
      </w:r>
      <w:r w:rsidR="00CC581F">
        <w:t xml:space="preserve"> E</w:t>
      </w:r>
      <w:r>
        <w:t xml:space="preserve">nvía un mensaje vía </w:t>
      </w:r>
      <w:r w:rsidRPr="00F87DCE">
        <w:t xml:space="preserve">mail. </w:t>
      </w:r>
    </w:p>
    <w:p w:rsidR="00B453D6" w:rsidRDefault="00F8461D" w:rsidP="00B453D6">
      <w:pPr>
        <w:spacing w:before="0" w:after="0"/>
      </w:pPr>
      <w:r w:rsidRPr="00F87DCE">
        <w:rPr>
          <w:u w:val="single"/>
        </w:rPr>
        <w:t>URL</w:t>
      </w:r>
      <w:r w:rsidRPr="00F87DCE">
        <w:t>: geoparking.com/</w:t>
      </w:r>
      <w:r w:rsidRPr="00F87DCE">
        <w:rPr>
          <w:highlight w:val="white"/>
        </w:rPr>
        <w:t>api/Contacto/</w:t>
      </w:r>
      <w:r w:rsidR="00B453D6">
        <w:rPr>
          <w:highlight w:val="white"/>
        </w:rPr>
        <w:t>PostEnviarEmailDeContacto</w:t>
      </w:r>
    </w:p>
    <w:p w:rsidR="00B453D6" w:rsidRDefault="00B453D6" w:rsidP="00B453D6">
      <w:pPr>
        <w:spacing w:before="0" w:after="0"/>
      </w:pPr>
    </w:p>
    <w:p w:rsidR="00F8461D" w:rsidRDefault="00F8461D" w:rsidP="00B453D6">
      <w:pPr>
        <w:spacing w:before="0" w:after="0"/>
      </w:pPr>
      <w:r w:rsidRPr="002518DC">
        <w:rPr>
          <w:u w:val="single"/>
        </w:rPr>
        <w:t>PARAMETROS</w:t>
      </w:r>
      <w:r w:rsidRPr="00E443F4">
        <w:t>:</w:t>
      </w:r>
    </w:p>
    <w:p w:rsidR="00B453D6" w:rsidRDefault="00B453D6" w:rsidP="00B453D6">
      <w:pPr>
        <w:pStyle w:val="Prrafodelista"/>
        <w:numPr>
          <w:ilvl w:val="0"/>
          <w:numId w:val="8"/>
        </w:numPr>
        <w:jc w:val="left"/>
      </w:pPr>
      <w:r>
        <w:rPr>
          <w:i/>
        </w:rPr>
        <w:t>&lt;</w:t>
      </w:r>
      <w:r w:rsidRPr="004E4FA4">
        <w:rPr>
          <w:b/>
          <w:highlight w:val="white"/>
        </w:rPr>
        <w:t xml:space="preserve"> </w:t>
      </w:r>
      <w:r>
        <w:rPr>
          <w:b/>
        </w:rPr>
        <w:t>Contacto</w:t>
      </w:r>
      <w:r>
        <w:rPr>
          <w:i/>
        </w:rPr>
        <w:t xml:space="preserve"> &gt; </w:t>
      </w:r>
      <w:r w:rsidRPr="00A7028D">
        <w:rPr>
          <w:i/>
        </w:rPr>
        <w:t>(</w:t>
      </w:r>
      <w:r>
        <w:rPr>
          <w:i/>
          <w:color w:val="FF0000"/>
        </w:rPr>
        <w:t>Objeto</w:t>
      </w:r>
      <w:r w:rsidRPr="00A7028D">
        <w:rPr>
          <w:i/>
        </w:rPr>
        <w:t>)</w:t>
      </w:r>
      <w:r>
        <w:t>: objeto del controlador que debe tener seteado los siguientes parámetros: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r>
        <w:t>Nombre</w:t>
      </w:r>
      <w:r w:rsidR="0043386E">
        <w:t xml:space="preserve"> </w:t>
      </w:r>
      <w:r w:rsidR="0043386E" w:rsidRPr="00B879F0">
        <w:rPr>
          <w:i/>
        </w:rPr>
        <w:t>(</w:t>
      </w:r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 xml:space="preserve">: </w:t>
      </w:r>
      <w:r w:rsidR="0043386E">
        <w:t>nombre del autor</w:t>
      </w:r>
      <w:r w:rsidR="0043386E">
        <w:t>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r>
        <w:t>Apellido</w:t>
      </w:r>
      <w:r w:rsidR="0043386E">
        <w:t xml:space="preserve"> </w:t>
      </w:r>
      <w:r w:rsidR="0043386E" w:rsidRPr="00B879F0">
        <w:rPr>
          <w:i/>
        </w:rPr>
        <w:t>(</w:t>
      </w:r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 xml:space="preserve">: </w:t>
      </w:r>
      <w:r w:rsidR="0043386E">
        <w:t>apellido del autor</w:t>
      </w:r>
      <w:r w:rsidR="0043386E">
        <w:t>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r>
        <w:t>Telefono</w:t>
      </w:r>
      <w:r w:rsidR="0043386E">
        <w:t xml:space="preserve"> </w:t>
      </w:r>
      <w:r w:rsidR="0043386E" w:rsidRPr="00B879F0">
        <w:rPr>
          <w:i/>
        </w:rPr>
        <w:t>(</w:t>
      </w:r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 xml:space="preserve">: </w:t>
      </w:r>
      <w:r w:rsidR="0043386E">
        <w:t>teléfono del autor</w:t>
      </w:r>
      <w:r w:rsidR="0043386E">
        <w:t>.</w:t>
      </w:r>
    </w:p>
    <w:p w:rsidR="00B453D6" w:rsidRDefault="00B453D6" w:rsidP="00B453D6">
      <w:pPr>
        <w:pStyle w:val="Prrafodelista"/>
        <w:numPr>
          <w:ilvl w:val="1"/>
          <w:numId w:val="8"/>
        </w:numPr>
        <w:jc w:val="left"/>
      </w:pPr>
      <w:r>
        <w:t>Email</w:t>
      </w:r>
      <w:r w:rsidR="0043386E">
        <w:t xml:space="preserve"> </w:t>
      </w:r>
      <w:r w:rsidR="0043386E" w:rsidRPr="00B879F0">
        <w:rPr>
          <w:i/>
        </w:rPr>
        <w:t>(</w:t>
      </w:r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 xml:space="preserve">: </w:t>
      </w:r>
      <w:r w:rsidR="0043386E">
        <w:t>email del autor</w:t>
      </w:r>
      <w:r w:rsidR="0043386E">
        <w:t>.</w:t>
      </w:r>
    </w:p>
    <w:p w:rsidR="00B453D6" w:rsidRDefault="00B453D6" w:rsidP="00F91CDB">
      <w:pPr>
        <w:pStyle w:val="Prrafodelista"/>
        <w:numPr>
          <w:ilvl w:val="1"/>
          <w:numId w:val="8"/>
        </w:numPr>
        <w:jc w:val="left"/>
      </w:pPr>
      <w:r>
        <w:t>Mensaje</w:t>
      </w:r>
      <w:r w:rsidR="0043386E">
        <w:t xml:space="preserve"> </w:t>
      </w:r>
      <w:r w:rsidR="0043386E" w:rsidRPr="00B879F0">
        <w:rPr>
          <w:i/>
        </w:rPr>
        <w:t>(</w:t>
      </w:r>
      <w:r w:rsidR="0043386E">
        <w:rPr>
          <w:i/>
          <w:color w:val="FF0000"/>
        </w:rPr>
        <w:t>string</w:t>
      </w:r>
      <w:r w:rsidR="0043386E" w:rsidRPr="00B879F0">
        <w:rPr>
          <w:i/>
        </w:rPr>
        <w:t>)</w:t>
      </w:r>
      <w:r w:rsidR="0043386E">
        <w:t xml:space="preserve">: </w:t>
      </w:r>
      <w:r w:rsidR="0043386E">
        <w:t>cadena de texto del mensaje</w:t>
      </w:r>
      <w:r w:rsidR="0043386E">
        <w:t>.</w:t>
      </w:r>
    </w:p>
    <w:p w:rsidR="00B453D6" w:rsidRDefault="00F8461D" w:rsidP="00B453D6">
      <w:pPr>
        <w:pBdr>
          <w:bottom w:val="single" w:sz="12" w:space="1" w:color="auto"/>
        </w:pBdr>
        <w:jc w:val="left"/>
      </w:pPr>
      <w:r w:rsidRPr="00B453D6">
        <w:rPr>
          <w:u w:val="single"/>
        </w:rPr>
        <w:t>RESPUESTA</w:t>
      </w:r>
      <w:r>
        <w:t xml:space="preserve">: </w:t>
      </w:r>
      <w:r w:rsidR="006B4BC9">
        <w:t>no retorna nada</w:t>
      </w:r>
      <w:r>
        <w:t>.</w:t>
      </w:r>
    </w:p>
    <w:p w:rsidR="00B453D6" w:rsidRDefault="00B453D6" w:rsidP="00B453D6">
      <w:pPr>
        <w:pBdr>
          <w:bottom w:val="single" w:sz="12" w:space="1" w:color="auto"/>
        </w:pBdr>
        <w:jc w:val="left"/>
      </w:pPr>
    </w:p>
    <w:p w:rsidR="00B453D6" w:rsidRPr="00B453D6" w:rsidRDefault="00B453D6" w:rsidP="00F91CDB">
      <w:pPr>
        <w:rPr>
          <w:b/>
        </w:rPr>
      </w:pPr>
      <w:r w:rsidRPr="00B453D6">
        <w:rPr>
          <w:b/>
        </w:rPr>
        <w:t>Atributos Contacto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Nombre { get;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Apellido { get;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Telefono { get;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  <w:rPr>
          <w:highlight w:val="white"/>
        </w:rPr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Email { get; set; }</w:t>
      </w:r>
    </w:p>
    <w:p w:rsidR="00B453D6" w:rsidRPr="00B453D6" w:rsidRDefault="00B453D6" w:rsidP="00B453D6">
      <w:pPr>
        <w:pStyle w:val="Prrafodelista"/>
        <w:numPr>
          <w:ilvl w:val="0"/>
          <w:numId w:val="21"/>
        </w:numPr>
        <w:spacing w:before="0"/>
      </w:pPr>
      <w:r w:rsidRPr="00B453D6">
        <w:rPr>
          <w:b/>
          <w:highlight w:val="white"/>
        </w:rPr>
        <w:t>string</w:t>
      </w:r>
      <w:r w:rsidRPr="00B453D6">
        <w:rPr>
          <w:highlight w:val="white"/>
        </w:rPr>
        <w:t xml:space="preserve"> Mensaje { get; set; }</w:t>
      </w:r>
    </w:p>
    <w:sectPr w:rsidR="00B453D6" w:rsidRPr="00B453D6" w:rsidSect="00060D4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CBF" w:rsidRDefault="00616CBF" w:rsidP="00060D43">
      <w:pPr>
        <w:spacing w:before="0" w:after="0"/>
      </w:pPr>
      <w:r>
        <w:separator/>
      </w:r>
    </w:p>
  </w:endnote>
  <w:endnote w:type="continuationSeparator" w:id="0">
    <w:p w:rsidR="00616CBF" w:rsidRDefault="00616CBF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F4D" w:rsidRDefault="00247F4D" w:rsidP="00060D43"/>
  <w:sdt>
    <w:sdtPr>
      <w:id w:val="8370386"/>
      <w:docPartObj>
        <w:docPartGallery w:val="Page Numbers (Bottom of Page)"/>
        <w:docPartUnique/>
      </w:docPartObj>
    </w:sdtPr>
    <w:sdtContent>
      <w:p w:rsidR="00247F4D" w:rsidRDefault="00247F4D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1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CBF" w:rsidRDefault="00616CBF" w:rsidP="00060D43">
      <w:pPr>
        <w:spacing w:before="0" w:after="0"/>
      </w:pPr>
      <w:r>
        <w:separator/>
      </w:r>
    </w:p>
  </w:footnote>
  <w:footnote w:type="continuationSeparator" w:id="0">
    <w:p w:rsidR="00616CBF" w:rsidRDefault="00616CBF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C9"/>
    <w:multiLevelType w:val="hybridMultilevel"/>
    <w:tmpl w:val="F9561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CAB"/>
    <w:multiLevelType w:val="hybridMultilevel"/>
    <w:tmpl w:val="1BE212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21EEE"/>
    <w:multiLevelType w:val="hybridMultilevel"/>
    <w:tmpl w:val="87F06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D2D00"/>
    <w:multiLevelType w:val="hybridMultilevel"/>
    <w:tmpl w:val="3E3E2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B5CFA"/>
    <w:multiLevelType w:val="hybridMultilevel"/>
    <w:tmpl w:val="3E860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A311B"/>
    <w:multiLevelType w:val="hybridMultilevel"/>
    <w:tmpl w:val="4BF0A2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0ADB"/>
    <w:multiLevelType w:val="hybridMultilevel"/>
    <w:tmpl w:val="30767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7866"/>
    <w:multiLevelType w:val="hybridMultilevel"/>
    <w:tmpl w:val="46D27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A3BE1"/>
    <w:multiLevelType w:val="hybridMultilevel"/>
    <w:tmpl w:val="632AB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852A4"/>
    <w:multiLevelType w:val="hybridMultilevel"/>
    <w:tmpl w:val="569E7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B73EA"/>
    <w:multiLevelType w:val="hybridMultilevel"/>
    <w:tmpl w:val="20F6DE6C"/>
    <w:lvl w:ilvl="0" w:tplc="16E6E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D1485"/>
    <w:multiLevelType w:val="hybridMultilevel"/>
    <w:tmpl w:val="BE2C2A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575E4"/>
    <w:multiLevelType w:val="hybridMultilevel"/>
    <w:tmpl w:val="B2FAD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5F61CA"/>
    <w:multiLevelType w:val="hybridMultilevel"/>
    <w:tmpl w:val="824AD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83657"/>
    <w:multiLevelType w:val="hybridMultilevel"/>
    <w:tmpl w:val="CD7A5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E115FB"/>
    <w:multiLevelType w:val="hybridMultilevel"/>
    <w:tmpl w:val="E918F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C71AB8"/>
    <w:multiLevelType w:val="hybridMultilevel"/>
    <w:tmpl w:val="5F98C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7080B"/>
    <w:multiLevelType w:val="hybridMultilevel"/>
    <w:tmpl w:val="5A668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22B68"/>
    <w:multiLevelType w:val="multilevel"/>
    <w:tmpl w:val="F3E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3D00FC"/>
    <w:multiLevelType w:val="hybridMultilevel"/>
    <w:tmpl w:val="F8882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E2E89"/>
    <w:multiLevelType w:val="hybridMultilevel"/>
    <w:tmpl w:val="0DDAD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A96A35"/>
    <w:multiLevelType w:val="hybridMultilevel"/>
    <w:tmpl w:val="87F66D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62A98"/>
    <w:multiLevelType w:val="hybridMultilevel"/>
    <w:tmpl w:val="AE266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C4623"/>
    <w:multiLevelType w:val="hybridMultilevel"/>
    <w:tmpl w:val="F46EB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"/>
  </w:num>
  <w:num w:numId="4">
    <w:abstractNumId w:val="10"/>
  </w:num>
  <w:num w:numId="5">
    <w:abstractNumId w:val="19"/>
  </w:num>
  <w:num w:numId="6">
    <w:abstractNumId w:val="3"/>
  </w:num>
  <w:num w:numId="7">
    <w:abstractNumId w:val="20"/>
  </w:num>
  <w:num w:numId="8">
    <w:abstractNumId w:val="12"/>
  </w:num>
  <w:num w:numId="9">
    <w:abstractNumId w:val="2"/>
  </w:num>
  <w:num w:numId="10">
    <w:abstractNumId w:val="14"/>
  </w:num>
  <w:num w:numId="11">
    <w:abstractNumId w:val="6"/>
  </w:num>
  <w:num w:numId="12">
    <w:abstractNumId w:val="22"/>
  </w:num>
  <w:num w:numId="13">
    <w:abstractNumId w:val="21"/>
  </w:num>
  <w:num w:numId="14">
    <w:abstractNumId w:val="16"/>
  </w:num>
  <w:num w:numId="15">
    <w:abstractNumId w:val="4"/>
  </w:num>
  <w:num w:numId="16">
    <w:abstractNumId w:val="0"/>
  </w:num>
  <w:num w:numId="17">
    <w:abstractNumId w:val="15"/>
  </w:num>
  <w:num w:numId="18">
    <w:abstractNumId w:val="13"/>
  </w:num>
  <w:num w:numId="19">
    <w:abstractNumId w:val="17"/>
  </w:num>
  <w:num w:numId="20">
    <w:abstractNumId w:val="11"/>
  </w:num>
  <w:num w:numId="21">
    <w:abstractNumId w:val="8"/>
  </w:num>
  <w:num w:numId="22">
    <w:abstractNumId w:val="9"/>
  </w:num>
  <w:num w:numId="23">
    <w:abstractNumId w:val="7"/>
  </w:num>
  <w:num w:numId="24">
    <w:abstractNumId w:val="2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062"/>
    <w:rsid w:val="00004659"/>
    <w:rsid w:val="00060D43"/>
    <w:rsid w:val="000A2516"/>
    <w:rsid w:val="000A5730"/>
    <w:rsid w:val="000C60B2"/>
    <w:rsid w:val="000D6603"/>
    <w:rsid w:val="000E0D21"/>
    <w:rsid w:val="000F78BB"/>
    <w:rsid w:val="001654D5"/>
    <w:rsid w:val="00171C87"/>
    <w:rsid w:val="001A6398"/>
    <w:rsid w:val="001C2E90"/>
    <w:rsid w:val="001C7D04"/>
    <w:rsid w:val="001E30A0"/>
    <w:rsid w:val="001F0FF4"/>
    <w:rsid w:val="00211E08"/>
    <w:rsid w:val="00223183"/>
    <w:rsid w:val="00237B49"/>
    <w:rsid w:val="00247F4D"/>
    <w:rsid w:val="002518DC"/>
    <w:rsid w:val="00282315"/>
    <w:rsid w:val="002869E8"/>
    <w:rsid w:val="00311831"/>
    <w:rsid w:val="00311FE3"/>
    <w:rsid w:val="00367E28"/>
    <w:rsid w:val="003710E8"/>
    <w:rsid w:val="00385501"/>
    <w:rsid w:val="003875D8"/>
    <w:rsid w:val="003B0795"/>
    <w:rsid w:val="003B5D7C"/>
    <w:rsid w:val="003E253F"/>
    <w:rsid w:val="003E6EC2"/>
    <w:rsid w:val="0043386E"/>
    <w:rsid w:val="00451E6F"/>
    <w:rsid w:val="004755DE"/>
    <w:rsid w:val="004776E6"/>
    <w:rsid w:val="00497C82"/>
    <w:rsid w:val="004C5352"/>
    <w:rsid w:val="004E4FA4"/>
    <w:rsid w:val="00512087"/>
    <w:rsid w:val="005170F0"/>
    <w:rsid w:val="0052086F"/>
    <w:rsid w:val="00562CFA"/>
    <w:rsid w:val="005819CB"/>
    <w:rsid w:val="005B27E7"/>
    <w:rsid w:val="005C2B02"/>
    <w:rsid w:val="005C3EED"/>
    <w:rsid w:val="005E2BA8"/>
    <w:rsid w:val="005E714C"/>
    <w:rsid w:val="00616CBF"/>
    <w:rsid w:val="006258CC"/>
    <w:rsid w:val="00662B42"/>
    <w:rsid w:val="00694238"/>
    <w:rsid w:val="006A4CA8"/>
    <w:rsid w:val="006B4BC9"/>
    <w:rsid w:val="006D3964"/>
    <w:rsid w:val="006D6FFE"/>
    <w:rsid w:val="006F7410"/>
    <w:rsid w:val="007177C1"/>
    <w:rsid w:val="00737062"/>
    <w:rsid w:val="007423A4"/>
    <w:rsid w:val="0074436A"/>
    <w:rsid w:val="00800374"/>
    <w:rsid w:val="00824136"/>
    <w:rsid w:val="0082760E"/>
    <w:rsid w:val="008537A4"/>
    <w:rsid w:val="00892F9D"/>
    <w:rsid w:val="008974AC"/>
    <w:rsid w:val="008E4CF7"/>
    <w:rsid w:val="008F2261"/>
    <w:rsid w:val="0090145C"/>
    <w:rsid w:val="009019A9"/>
    <w:rsid w:val="009338F7"/>
    <w:rsid w:val="00934C85"/>
    <w:rsid w:val="009469CF"/>
    <w:rsid w:val="0096275E"/>
    <w:rsid w:val="0099594F"/>
    <w:rsid w:val="00997145"/>
    <w:rsid w:val="009D3E5E"/>
    <w:rsid w:val="009E1255"/>
    <w:rsid w:val="009F3D22"/>
    <w:rsid w:val="00A3121E"/>
    <w:rsid w:val="00A44FC4"/>
    <w:rsid w:val="00A7028D"/>
    <w:rsid w:val="00A72F2E"/>
    <w:rsid w:val="00A84E77"/>
    <w:rsid w:val="00AE0213"/>
    <w:rsid w:val="00AF31AF"/>
    <w:rsid w:val="00B0506E"/>
    <w:rsid w:val="00B12FE9"/>
    <w:rsid w:val="00B22508"/>
    <w:rsid w:val="00B41B8A"/>
    <w:rsid w:val="00B453D6"/>
    <w:rsid w:val="00B5029C"/>
    <w:rsid w:val="00B7651D"/>
    <w:rsid w:val="00B879F0"/>
    <w:rsid w:val="00BD4FB2"/>
    <w:rsid w:val="00C024EE"/>
    <w:rsid w:val="00C03FC2"/>
    <w:rsid w:val="00C41AB9"/>
    <w:rsid w:val="00C50108"/>
    <w:rsid w:val="00C62339"/>
    <w:rsid w:val="00C87FC4"/>
    <w:rsid w:val="00C927FC"/>
    <w:rsid w:val="00CC0161"/>
    <w:rsid w:val="00CC581F"/>
    <w:rsid w:val="00CD38EF"/>
    <w:rsid w:val="00D025E5"/>
    <w:rsid w:val="00D06858"/>
    <w:rsid w:val="00D11DF5"/>
    <w:rsid w:val="00D15D52"/>
    <w:rsid w:val="00D2569D"/>
    <w:rsid w:val="00D55CDB"/>
    <w:rsid w:val="00D61E60"/>
    <w:rsid w:val="00D95970"/>
    <w:rsid w:val="00DB6F77"/>
    <w:rsid w:val="00DC094D"/>
    <w:rsid w:val="00DD6D4E"/>
    <w:rsid w:val="00DE2CF1"/>
    <w:rsid w:val="00E054A4"/>
    <w:rsid w:val="00E4212A"/>
    <w:rsid w:val="00E443F4"/>
    <w:rsid w:val="00E95058"/>
    <w:rsid w:val="00ED55F0"/>
    <w:rsid w:val="00F668DA"/>
    <w:rsid w:val="00F8461D"/>
    <w:rsid w:val="00F87DCE"/>
    <w:rsid w:val="00F91CDB"/>
    <w:rsid w:val="00F969C6"/>
    <w:rsid w:val="00FC4A9F"/>
    <w:rsid w:val="00FE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0E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706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062"/>
    <w:rPr>
      <w:rFonts w:ascii="Tahoma" w:hAnsi="Tahoma" w:cs="Tahoma"/>
      <w:sz w:val="16"/>
      <w:szCs w:val="16"/>
      <w:lang w:val="es-MX"/>
    </w:rPr>
  </w:style>
  <w:style w:type="character" w:customStyle="1" w:styleId="apple-converted-space">
    <w:name w:val="apple-converted-space"/>
    <w:basedOn w:val="Fuentedeprrafopredeter"/>
    <w:rsid w:val="009D3E5E"/>
  </w:style>
  <w:style w:type="character" w:styleId="Refdecomentario">
    <w:name w:val="annotation reference"/>
    <w:basedOn w:val="Fuentedeprrafopredeter"/>
    <w:uiPriority w:val="99"/>
    <w:semiHidden/>
    <w:unhideWhenUsed/>
    <w:rsid w:val="00451E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1E6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1E6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1E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1E6F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Dropbox\PROYECTO%20FINAL%20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26103C9730489D80100994ADB21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400A1-63B6-4545-A6F0-A50865C38900}"/>
      </w:docPartPr>
      <w:docPartBody>
        <w:p w:rsidR="00CC63C5" w:rsidRDefault="00153013">
          <w:pPr>
            <w:pStyle w:val="B226103C9730489D80100994ADB21931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B4C1C2E7A16419D8C831F3AE5658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83478-DB9E-4722-BA4F-87561B85944C}"/>
      </w:docPartPr>
      <w:docPartBody>
        <w:p w:rsidR="00CC63C5" w:rsidRDefault="00153013">
          <w:pPr>
            <w:pStyle w:val="6B4C1C2E7A16419D8C831F3AE5658A25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13"/>
    <w:rsid w:val="0008025E"/>
    <w:rsid w:val="00153013"/>
    <w:rsid w:val="00306D9A"/>
    <w:rsid w:val="00B141D3"/>
    <w:rsid w:val="00B41567"/>
    <w:rsid w:val="00B96CF8"/>
    <w:rsid w:val="00CC63C5"/>
    <w:rsid w:val="00D218ED"/>
    <w:rsid w:val="00F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26103C9730489D80100994ADB21931">
    <w:name w:val="B226103C9730489D80100994ADB21931"/>
  </w:style>
  <w:style w:type="paragraph" w:customStyle="1" w:styleId="6B4C1C2E7A16419D8C831F3AE5658A25">
    <w:name w:val="6B4C1C2E7A16419D8C831F3AE5658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629</TotalTime>
  <Pages>16</Pages>
  <Words>2994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Service</vt:lpstr>
    </vt:vector>
  </TitlesOfParts>
  <Company>Hewlett-Packard</Company>
  <LinksUpToDate>false</LinksUpToDate>
  <CharactersWithSpaces>19428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Lukas</dc:creator>
  <cp:lastModifiedBy>Lukas</cp:lastModifiedBy>
  <cp:revision>86</cp:revision>
  <cp:lastPrinted>2015-02-06T22:40:00Z</cp:lastPrinted>
  <dcterms:created xsi:type="dcterms:W3CDTF">2015-02-02T22:18:00Z</dcterms:created>
  <dcterms:modified xsi:type="dcterms:W3CDTF">2015-02-10T18:04:00Z</dcterms:modified>
</cp:coreProperties>
</file>