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tbl>
      <w:tblPr>
        <w:tblpPr w:leftFromText="187" w:rightFromText="187" w:vertAnchor="page" w:horzAnchor="page" w:tblpXSpec="center" w:tblpYSpec="center"/>
        <w:tblW w:w="5000" w:type="pct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4953"/>
        <w:gridCol w:w="3983"/>
      </w:tblGrid>
      <w:tr w:rsidR="00060D43" w:rsidTr="00372A7A">
        <w:tc>
          <w:tcPr>
            <w:tcW w:w="5178" w:type="dxa"/>
            <w:tcBorders>
              <w:bottom w:val="single" w:sz="18" w:space="0" w:color="808080" w:themeColor="background1" w:themeShade="80"/>
              <w:right w:val="single" w:sz="18" w:space="0" w:color="808080" w:themeColor="background1" w:themeShade="80"/>
            </w:tcBorders>
            <w:vAlign w:val="center"/>
          </w:tcPr>
          <w:p w:rsidR="00060D43" w:rsidRDefault="00060D43" w:rsidP="00372A7A">
            <w:pPr>
              <w:pStyle w:val="Sinespaciado"/>
              <w:rPr>
                <w:rFonts w:asciiTheme="majorHAnsi" w:hAnsiTheme="majorHAnsi"/>
                <w:smallCaps/>
                <w:sz w:val="52"/>
                <w:szCs w:val="52"/>
              </w:rPr>
            </w:pPr>
            <w:r w:rsidRPr="00D5289E">
              <w:rPr>
                <w:rFonts w:asciiTheme="majorHAnsi" w:hAnsiTheme="majorHAnsi"/>
                <w:b/>
                <w:smallCaps/>
                <w:sz w:val="52"/>
                <w:szCs w:val="52"/>
              </w:rPr>
              <w:t>Geo</w:t>
            </w:r>
            <w:r>
              <w:rPr>
                <w:rFonts w:asciiTheme="majorHAnsi" w:hAnsiTheme="majorHAnsi"/>
                <w:smallCaps/>
                <w:sz w:val="52"/>
                <w:szCs w:val="52"/>
              </w:rPr>
              <w:t xml:space="preserve"> Parking</w:t>
            </w:r>
            <w:r w:rsidR="00D5289E">
              <w:rPr>
                <w:rFonts w:asciiTheme="majorHAnsi" w:hAnsiTheme="majorHAnsi"/>
                <w:smallCaps/>
                <w:sz w:val="52"/>
                <w:szCs w:val="52"/>
              </w:rPr>
              <w:t>®</w:t>
            </w:r>
          </w:p>
          <w:p w:rsidR="00060D43" w:rsidRPr="00E07C84" w:rsidRDefault="00060D43" w:rsidP="00372A7A">
            <w:pPr>
              <w:pStyle w:val="Sinespaciado"/>
              <w:rPr>
                <w:rFonts w:asciiTheme="majorHAnsi" w:eastAsiaTheme="majorEastAsia" w:hAnsiTheme="majorHAnsi" w:cstheme="majorBidi"/>
                <w:sz w:val="52"/>
                <w:szCs w:val="72"/>
              </w:rPr>
            </w:pPr>
          </w:p>
        </w:tc>
        <w:tc>
          <w:tcPr>
            <w:tcW w:w="4092" w:type="dxa"/>
            <w:tcBorders>
              <w:left w:val="single" w:sz="18" w:space="0" w:color="808080" w:themeColor="background1" w:themeShade="80"/>
              <w:bottom w:val="single" w:sz="18" w:space="0" w:color="808080" w:themeColor="background1" w:themeShade="80"/>
            </w:tcBorders>
            <w:vAlign w:val="center"/>
          </w:tcPr>
          <w:p w:rsidR="00060D43" w:rsidRPr="00546A30" w:rsidRDefault="00D5289E" w:rsidP="00372A7A">
            <w:pPr>
              <w:pStyle w:val="Sinespaciado"/>
              <w:rPr>
                <w:rFonts w:eastAsiaTheme="majorEastAsia" w:cstheme="majorBidi"/>
                <w:color w:val="262626" w:themeColor="text1" w:themeTint="D9"/>
                <w:sz w:val="48"/>
                <w:szCs w:val="48"/>
              </w:rPr>
            </w:pPr>
            <w:sdt>
              <w:sdtPr>
                <w:rPr>
                  <w:rFonts w:eastAsiaTheme="majorEastAsia" w:cstheme="majorBidi"/>
                  <w:color w:val="262626" w:themeColor="text1" w:themeTint="D9"/>
                  <w:sz w:val="48"/>
                  <w:szCs w:val="48"/>
                </w:rPr>
                <w:alias w:val="Título"/>
                <w:id w:val="276713177"/>
                <w:placeholder>
                  <w:docPart w:val="F4D19889DD8C45AAA445D1EFD8697945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r>
                  <w:rPr>
                    <w:rFonts w:eastAsiaTheme="majorEastAsia" w:cstheme="majorBidi"/>
                    <w:color w:val="262626" w:themeColor="text1" w:themeTint="D9"/>
                    <w:sz w:val="48"/>
                    <w:szCs w:val="48"/>
                  </w:rPr>
                  <w:t>Manual u</w:t>
                </w:r>
                <w:r w:rsidRPr="00D5289E">
                  <w:rPr>
                    <w:rFonts w:eastAsiaTheme="majorEastAsia" w:cstheme="majorBidi"/>
                    <w:color w:val="262626" w:themeColor="text1" w:themeTint="D9"/>
                    <w:sz w:val="48"/>
                    <w:szCs w:val="48"/>
                  </w:rPr>
                  <w:t xml:space="preserve">suario  GeoParking Móvil ® </w:t>
                </w:r>
              </w:sdtContent>
            </w:sdt>
          </w:p>
          <w:sdt>
            <w:sdtPr>
              <w:rPr>
                <w:color w:val="5B9BD5" w:themeColor="accent1"/>
                <w:sz w:val="48"/>
                <w:szCs w:val="48"/>
              </w:rPr>
              <w:alias w:val="Año"/>
              <w:id w:val="276713170"/>
              <w:placeholder>
                <w:docPart w:val="7A08595225D14FDBB8B3BC78C81A5953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4-01-01T00:00:00Z">
                <w:dateFormat w:val="yyyy"/>
                <w:lid w:val="es-ES"/>
                <w:storeMappedDataAs w:val="dateTime"/>
                <w:calendar w:val="gregorian"/>
              </w:date>
            </w:sdtPr>
            <w:sdtEndPr/>
            <w:sdtContent>
              <w:p w:rsidR="00060D43" w:rsidRPr="00301F72" w:rsidRDefault="00C44F36" w:rsidP="00C44F36">
                <w:pPr>
                  <w:pStyle w:val="Sinespaciado"/>
                  <w:rPr>
                    <w:color w:val="5B9BD5" w:themeColor="accent1"/>
                    <w:sz w:val="48"/>
                    <w:szCs w:val="48"/>
                  </w:rPr>
                </w:pPr>
                <w:r>
                  <w:rPr>
                    <w:color w:val="5B9BD5" w:themeColor="accent1"/>
                    <w:sz w:val="48"/>
                    <w:szCs w:val="48"/>
                  </w:rPr>
                  <w:t>2014</w:t>
                </w:r>
              </w:p>
            </w:sdtContent>
          </w:sdt>
        </w:tc>
      </w:tr>
    </w:tbl>
    <w:p w:rsidR="00060D43" w:rsidRPr="000F592D" w:rsidRDefault="00060D43" w:rsidP="00060D43"/>
    <w:p w:rsidR="00060D43" w:rsidRPr="000F592D" w:rsidRDefault="009B7302" w:rsidP="00060D43">
      <w:pPr>
        <w:tabs>
          <w:tab w:val="left" w:pos="5203"/>
        </w:tabs>
      </w:pPr>
      <w:sdt>
        <w:sdtPr>
          <w:alias w:val="Abstracto"/>
          <w:id w:val="276713183"/>
          <w:showingPlcHdr/>
          <w:dataBinding w:prefixMappings="xmlns:ns0='http://schemas.microsoft.com/office/2006/coverPageProps'" w:xpath="/ns0:CoverPageProperties[1]/ns0:Abstract[1]" w:storeItemID="{55AF091B-3C7A-41E3-B477-F2FDAA23CFDA}"/>
          <w:text/>
        </w:sdtPr>
        <w:sdtEndPr/>
        <w:sdtContent>
          <w:r w:rsidR="00060D43">
            <w:t xml:space="preserve">     </w:t>
          </w:r>
        </w:sdtContent>
      </w:sdt>
      <w:r w:rsidR="00060D43">
        <w:tab/>
      </w:r>
    </w:p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385501" w:rsidRDefault="00060D43" w:rsidP="00060D43">
      <w:pPr>
        <w:pStyle w:val="Ttulo1"/>
        <w:rPr>
          <w:color w:val="0070C0"/>
        </w:rPr>
      </w:pPr>
      <w:r w:rsidRPr="000F592D">
        <w:br w:type="page"/>
      </w:r>
      <w:bookmarkStart w:id="0" w:name="_Toc279947222"/>
      <w:bookmarkStart w:id="1" w:name="_Toc280053636"/>
      <w:bookmarkStart w:id="2" w:name="_Toc401611215"/>
      <w:r w:rsidRPr="00385501">
        <w:rPr>
          <w:color w:val="0070C0"/>
        </w:rPr>
        <w:lastRenderedPageBreak/>
        <w:t>Control de la documentación</w:t>
      </w:r>
      <w:bookmarkEnd w:id="0"/>
      <w:bookmarkEnd w:id="1"/>
      <w:bookmarkEnd w:id="2"/>
    </w:p>
    <w:p w:rsidR="00060D43" w:rsidRPr="00385501" w:rsidRDefault="00060D43" w:rsidP="00060D43">
      <w:pPr>
        <w:spacing w:after="0"/>
        <w:rPr>
          <w:color w:val="0070C0"/>
        </w:rPr>
      </w:pPr>
    </w:p>
    <w:p w:rsidR="00060D43" w:rsidRPr="00385501" w:rsidRDefault="00060D43" w:rsidP="00060D43">
      <w:pPr>
        <w:pStyle w:val="Ttulo3"/>
        <w:rPr>
          <w:color w:val="0070C0"/>
        </w:rPr>
      </w:pPr>
      <w:bookmarkStart w:id="3" w:name="_Toc279947223"/>
      <w:bookmarkStart w:id="4" w:name="_Toc280053637"/>
      <w:bookmarkStart w:id="5" w:name="_Toc401611216"/>
      <w:r w:rsidRPr="00385501">
        <w:rPr>
          <w:color w:val="0070C0"/>
        </w:rPr>
        <w:t>Control de la Configuración.</w:t>
      </w:r>
      <w:bookmarkEnd w:id="3"/>
      <w:bookmarkEnd w:id="4"/>
      <w:bookmarkEnd w:id="5"/>
    </w:p>
    <w:tbl>
      <w:tblPr>
        <w:tblStyle w:val="Listaclara-nfasis5"/>
        <w:tblW w:w="9606" w:type="dxa"/>
        <w:tblBorders>
          <w:top w:val="single" w:sz="8" w:space="0" w:color="8496B0" w:themeColor="text2" w:themeTint="99"/>
          <w:left w:val="single" w:sz="8" w:space="0" w:color="8496B0" w:themeColor="text2" w:themeTint="99"/>
          <w:bottom w:val="single" w:sz="8" w:space="0" w:color="8496B0" w:themeColor="text2" w:themeTint="99"/>
          <w:right w:val="single" w:sz="8" w:space="0" w:color="8496B0" w:themeColor="text2" w:themeTint="99"/>
          <w:insideH w:val="single" w:sz="8" w:space="0" w:color="8496B0" w:themeColor="text2" w:themeTint="99"/>
          <w:insideV w:val="single" w:sz="8" w:space="0" w:color="8496B0" w:themeColor="text2" w:themeTint="99"/>
        </w:tblBorders>
        <w:tblLook w:val="04A0" w:firstRow="1" w:lastRow="0" w:firstColumn="1" w:lastColumn="0" w:noHBand="0" w:noVBand="1"/>
      </w:tblPr>
      <w:tblGrid>
        <w:gridCol w:w="1809"/>
        <w:gridCol w:w="7797"/>
      </w:tblGrid>
      <w:tr w:rsidR="00060D43" w:rsidRPr="00BC29B0" w:rsidTr="00372A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ACB9CA" w:themeFill="text2" w:themeFillTint="66"/>
          </w:tcPr>
          <w:p w:rsidR="00060D43" w:rsidRPr="00BC29B0" w:rsidRDefault="00060D43" w:rsidP="00372A7A">
            <w:pPr>
              <w:rPr>
                <w:b w:val="0"/>
                <w:bCs w:val="0"/>
              </w:rPr>
            </w:pPr>
            <w:r w:rsidRPr="00BC29B0">
              <w:rPr>
                <w:b w:val="0"/>
                <w:bCs w:val="0"/>
              </w:rPr>
              <w:t>Título:</w:t>
            </w:r>
          </w:p>
        </w:tc>
        <w:tc>
          <w:tcPr>
            <w:tcW w:w="7797" w:type="dxa"/>
            <w:shd w:val="clear" w:color="auto" w:fill="ACB9CA" w:themeFill="text2" w:themeFillTint="66"/>
          </w:tcPr>
          <w:p w:rsidR="00060D43" w:rsidRPr="00215C45" w:rsidRDefault="009B7302" w:rsidP="00372A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Título"/>
                <w:id w:val="58281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D5289E">
                  <w:rPr>
                    <w:lang w:val="es-AR"/>
                  </w:rPr>
                  <w:t xml:space="preserve">Manual usuario  GeoParking Móvil ® </w:t>
                </w:r>
              </w:sdtContent>
            </w:sdt>
          </w:p>
        </w:tc>
      </w:tr>
      <w:tr w:rsidR="00060D43" w:rsidRPr="00BC29B0" w:rsidTr="00372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372A7A">
            <w:r w:rsidRPr="00BC29B0">
              <w:t>Referencia:</w:t>
            </w:r>
          </w:p>
        </w:tc>
        <w:tc>
          <w:tcPr>
            <w:tcW w:w="7797" w:type="dxa"/>
          </w:tcPr>
          <w:p w:rsidR="00060D43" w:rsidRPr="00422FCB" w:rsidRDefault="00336503" w:rsidP="00D528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s-419"/>
              </w:rPr>
              <w:t>GeoP_</w:t>
            </w:r>
            <w:r w:rsidR="007554CC">
              <w:rPr>
                <w:lang w:val="es-419"/>
              </w:rPr>
              <w:t>Documentacion</w:t>
            </w:r>
            <w:r w:rsidR="00194B17">
              <w:rPr>
                <w:lang w:val="es-419"/>
              </w:rPr>
              <w:t>_</w:t>
            </w:r>
            <w:proofErr w:type="spellStart"/>
            <w:r w:rsidR="00D5289E">
              <w:rPr>
                <w:lang w:val="es-AR"/>
              </w:rPr>
              <w:t>ManualUsuarioAppMóvil</w:t>
            </w:r>
            <w:proofErr w:type="spellEnd"/>
            <w:r w:rsidR="00060D43">
              <w:t>.</w:t>
            </w:r>
            <w:proofErr w:type="spellStart"/>
            <w:r w:rsidR="00060D43">
              <w:t>docx</w:t>
            </w:r>
            <w:proofErr w:type="spellEnd"/>
          </w:p>
        </w:tc>
      </w:tr>
      <w:tr w:rsidR="00060D43" w:rsidRPr="00BC29B0" w:rsidTr="00C44F36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372A7A">
            <w:r w:rsidRPr="00BC29B0">
              <w:t>Autor</w:t>
            </w:r>
            <w:r>
              <w:t>es</w:t>
            </w:r>
            <w:r w:rsidRPr="00BC29B0">
              <w:t>:</w:t>
            </w:r>
          </w:p>
        </w:tc>
        <w:tc>
          <w:tcPr>
            <w:tcW w:w="7797" w:type="dxa"/>
            <w:vAlign w:val="center"/>
          </w:tcPr>
          <w:p w:rsidR="00060D43" w:rsidRPr="00D5289E" w:rsidRDefault="00D5289E" w:rsidP="00C44F36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 w:rsidRPr="00D5289E">
              <w:rPr>
                <w:lang w:val="es-AR"/>
              </w:rPr>
              <w:t>Ezequiel Bär Coch</w:t>
            </w:r>
          </w:p>
        </w:tc>
      </w:tr>
      <w:tr w:rsidR="00060D43" w:rsidRPr="00BC29B0" w:rsidTr="00372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372A7A">
            <w:r w:rsidRPr="00BC29B0">
              <w:t>Fecha:</w:t>
            </w:r>
          </w:p>
        </w:tc>
        <w:tc>
          <w:tcPr>
            <w:tcW w:w="7797" w:type="dxa"/>
          </w:tcPr>
          <w:p w:rsidR="00060D43" w:rsidRPr="00BC29B0" w:rsidRDefault="00D5289E" w:rsidP="0037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20/10/14</w:t>
            </w:r>
          </w:p>
        </w:tc>
      </w:tr>
    </w:tbl>
    <w:p w:rsidR="00060D43" w:rsidRPr="00BC29B0" w:rsidRDefault="00060D43" w:rsidP="00060D43">
      <w:pPr>
        <w:spacing w:after="0"/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:rsidR="00060D43" w:rsidRPr="00385501" w:rsidRDefault="00060D43" w:rsidP="00060D43">
      <w:pPr>
        <w:pStyle w:val="Ttulo3"/>
        <w:rPr>
          <w:color w:val="0070C0"/>
        </w:rPr>
      </w:pPr>
      <w:bookmarkStart w:id="6" w:name="_Toc279947224"/>
      <w:bookmarkStart w:id="7" w:name="_Toc280053638"/>
      <w:bookmarkStart w:id="8" w:name="_Toc401611217"/>
      <w:r w:rsidRPr="00385501">
        <w:rPr>
          <w:color w:val="0070C0"/>
        </w:rPr>
        <w:t>Histórico de Versiones.</w:t>
      </w:r>
      <w:bookmarkEnd w:id="6"/>
      <w:bookmarkEnd w:id="7"/>
      <w:bookmarkEnd w:id="8"/>
    </w:p>
    <w:tbl>
      <w:tblPr>
        <w:tblStyle w:val="Listaclara-nfasis5"/>
        <w:tblW w:w="11624" w:type="dxa"/>
        <w:jc w:val="center"/>
        <w:tblBorders>
          <w:top w:val="single" w:sz="8" w:space="0" w:color="8496B0" w:themeColor="text2" w:themeTint="99"/>
          <w:left w:val="single" w:sz="8" w:space="0" w:color="8496B0" w:themeColor="text2" w:themeTint="99"/>
          <w:bottom w:val="single" w:sz="8" w:space="0" w:color="8496B0" w:themeColor="text2" w:themeTint="99"/>
          <w:right w:val="single" w:sz="8" w:space="0" w:color="8496B0" w:themeColor="text2" w:themeTint="99"/>
          <w:insideH w:val="single" w:sz="8" w:space="0" w:color="8496B0" w:themeColor="text2" w:themeTint="99"/>
          <w:insideV w:val="single" w:sz="8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819"/>
        <w:gridCol w:w="1701"/>
        <w:gridCol w:w="1417"/>
        <w:gridCol w:w="2293"/>
        <w:gridCol w:w="4394"/>
      </w:tblGrid>
      <w:tr w:rsidR="00060D43" w:rsidRPr="00BC29B0" w:rsidTr="00372A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ACB9CA" w:themeFill="text2" w:themeFillTint="66"/>
          </w:tcPr>
          <w:p w:rsidR="00060D43" w:rsidRPr="00BC29B0" w:rsidRDefault="00060D43" w:rsidP="00372A7A">
            <w:pPr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Versión</w:t>
            </w:r>
          </w:p>
        </w:tc>
        <w:tc>
          <w:tcPr>
            <w:tcW w:w="1701" w:type="dxa"/>
            <w:shd w:val="clear" w:color="auto" w:fill="ACB9CA" w:themeFill="text2" w:themeFillTint="66"/>
          </w:tcPr>
          <w:p w:rsidR="00060D43" w:rsidRPr="00BC29B0" w:rsidRDefault="00060D43" w:rsidP="00372A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Fecha</w:t>
            </w:r>
          </w:p>
        </w:tc>
        <w:tc>
          <w:tcPr>
            <w:tcW w:w="1417" w:type="dxa"/>
            <w:shd w:val="clear" w:color="auto" w:fill="ACB9CA" w:themeFill="text2" w:themeFillTint="66"/>
          </w:tcPr>
          <w:p w:rsidR="00060D43" w:rsidRPr="00BC29B0" w:rsidRDefault="00060D43" w:rsidP="00372A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Estado</w:t>
            </w:r>
          </w:p>
        </w:tc>
        <w:tc>
          <w:tcPr>
            <w:tcW w:w="2293" w:type="dxa"/>
            <w:shd w:val="clear" w:color="auto" w:fill="ACB9CA" w:themeFill="text2" w:themeFillTint="66"/>
          </w:tcPr>
          <w:p w:rsidR="00060D43" w:rsidRPr="00BC29B0" w:rsidRDefault="00060D43" w:rsidP="00372A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Responsable</w:t>
            </w:r>
          </w:p>
        </w:tc>
        <w:tc>
          <w:tcPr>
            <w:tcW w:w="4394" w:type="dxa"/>
            <w:shd w:val="clear" w:color="auto" w:fill="ACB9CA" w:themeFill="text2" w:themeFillTint="66"/>
          </w:tcPr>
          <w:p w:rsidR="00060D43" w:rsidRPr="0061233C" w:rsidRDefault="00060D43" w:rsidP="00372A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s-419"/>
              </w:rPr>
            </w:pPr>
            <w:r>
              <w:rPr>
                <w:b w:val="0"/>
                <w:sz w:val="24"/>
                <w:lang w:val="es-419"/>
              </w:rPr>
              <w:t>Cambios</w:t>
            </w:r>
          </w:p>
        </w:tc>
      </w:tr>
      <w:tr w:rsidR="00D5289E" w:rsidRPr="003F74A9" w:rsidTr="00372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D5289E" w:rsidRPr="0061233C" w:rsidRDefault="00D5289E" w:rsidP="00CB1362">
            <w:pPr>
              <w:rPr>
                <w:lang w:val="es-419"/>
              </w:rPr>
            </w:pPr>
            <w:r w:rsidRPr="0061233C">
              <w:t>1</w:t>
            </w:r>
            <w:r>
              <w:t>.0</w:t>
            </w:r>
            <w:r w:rsidRPr="0061233C">
              <w:rPr>
                <w:lang w:val="es-419"/>
              </w:rPr>
              <w:t>_Draft</w:t>
            </w:r>
            <w:r>
              <w:rPr>
                <w:lang w:val="es-AR"/>
              </w:rPr>
              <w:t xml:space="preserve">A </w:t>
            </w:r>
          </w:p>
        </w:tc>
        <w:tc>
          <w:tcPr>
            <w:tcW w:w="1701" w:type="dxa"/>
          </w:tcPr>
          <w:p w:rsidR="00D5289E" w:rsidRPr="00BC29B0" w:rsidRDefault="00D5289E" w:rsidP="00B63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20/10/14</w:t>
            </w:r>
          </w:p>
        </w:tc>
        <w:tc>
          <w:tcPr>
            <w:tcW w:w="1417" w:type="dxa"/>
          </w:tcPr>
          <w:p w:rsidR="00D5289E" w:rsidRPr="00B742E7" w:rsidRDefault="00D5289E" w:rsidP="0037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Pendiente de Revisión</w:t>
            </w:r>
          </w:p>
        </w:tc>
        <w:tc>
          <w:tcPr>
            <w:tcW w:w="2293" w:type="dxa"/>
          </w:tcPr>
          <w:p w:rsidR="00D5289E" w:rsidRDefault="00D5289E" w:rsidP="0037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289E">
              <w:rPr>
                <w:lang w:val="es-AR"/>
              </w:rPr>
              <w:t>Ezequiel Bär Coch</w:t>
            </w:r>
            <w:r>
              <w:t xml:space="preserve"> [autor]</w:t>
            </w:r>
          </w:p>
          <w:p w:rsidR="00D5289E" w:rsidRPr="004E6F3D" w:rsidRDefault="00D5289E" w:rsidP="0037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:rsidR="00D5289E" w:rsidRPr="00A47D32" w:rsidRDefault="00D5289E" w:rsidP="0037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82AD9" w:rsidRPr="003F74A9" w:rsidTr="00372A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C82AD9" w:rsidRDefault="00C82AD9" w:rsidP="00372A7A"/>
        </w:tc>
        <w:tc>
          <w:tcPr>
            <w:tcW w:w="1701" w:type="dxa"/>
          </w:tcPr>
          <w:p w:rsidR="00C82AD9" w:rsidRDefault="00C82AD9" w:rsidP="0037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417" w:type="dxa"/>
          </w:tcPr>
          <w:p w:rsidR="00C82AD9" w:rsidRDefault="00C82AD9" w:rsidP="0037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2293" w:type="dxa"/>
          </w:tcPr>
          <w:p w:rsidR="00C82AD9" w:rsidRDefault="00C82AD9" w:rsidP="0037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:rsidR="00C82AD9" w:rsidRDefault="00C82AD9" w:rsidP="00CB6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</w:tr>
    </w:tbl>
    <w:p w:rsidR="00060D43" w:rsidRDefault="00060D43" w:rsidP="00060D43">
      <w:pPr>
        <w:pStyle w:val="TtulodeTDC"/>
        <w:rPr>
          <w:rFonts w:eastAsiaTheme="minorHAnsi" w:cstheme="minorBidi"/>
          <w:b w:val="0"/>
          <w:bCs w:val="0"/>
          <w:color w:val="auto"/>
          <w:sz w:val="24"/>
          <w:szCs w:val="22"/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Pr="00060D43" w:rsidRDefault="00060D43" w:rsidP="00060D43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MX"/>
        </w:rPr>
        <w:id w:val="10682653"/>
        <w:docPartObj>
          <w:docPartGallery w:val="Table of Contents"/>
          <w:docPartUnique/>
        </w:docPartObj>
      </w:sdtPr>
      <w:sdtEndPr/>
      <w:sdtContent>
        <w:p w:rsidR="00060D43" w:rsidRPr="0078625E" w:rsidRDefault="00060D43" w:rsidP="00060D43">
          <w:pPr>
            <w:pStyle w:val="TtulodeTDC"/>
            <w:rPr>
              <w:b w:val="0"/>
              <w:color w:val="000000" w:themeColor="text1"/>
            </w:rPr>
          </w:pPr>
          <w:r w:rsidRPr="0078625E">
            <w:rPr>
              <w:color w:val="000000" w:themeColor="text1"/>
            </w:rPr>
            <w:t>Contenido</w:t>
          </w:r>
        </w:p>
        <w:p w:rsidR="00965EE4" w:rsidRDefault="00060D43" w:rsidP="00965EE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</w:p>
        <w:p w:rsidR="00965EE4" w:rsidRDefault="00965EE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01611219" w:history="1">
            <w:r w:rsidRPr="00790D27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_Toc401611219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EE4" w:rsidRDefault="00965EE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01611220" w:history="1">
            <w:r w:rsidRPr="00790D27">
              <w:rPr>
                <w:rStyle w:val="Hipervnculo"/>
                <w:noProof/>
              </w:rPr>
              <w:t>Funcionalidad de la aplicación GeoParking Móvil 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_Toc401611220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EE4" w:rsidRDefault="00965EE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01611221" w:history="1">
            <w:r w:rsidRPr="00790D27">
              <w:rPr>
                <w:rStyle w:val="Hipervnculo"/>
                <w:noProof/>
              </w:rPr>
              <w:t>Instalación de GeoParking Móvil 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_Toc401611221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EE4" w:rsidRDefault="00965EE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01611222" w:history="1">
            <w:r w:rsidRPr="00790D27">
              <w:rPr>
                <w:rStyle w:val="Hipervnculo"/>
                <w:noProof/>
              </w:rPr>
              <w:t>Utilización de GeoParking Móvil 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_Toc401611222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D43" w:rsidRDefault="00060D43" w:rsidP="00060D43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C87FC4" w:rsidRDefault="00C87FC4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D2196C" w:rsidRDefault="00D2196C">
      <w:pPr>
        <w:spacing w:before="0" w:after="160" w:line="259" w:lineRule="auto"/>
        <w:jc w:val="left"/>
        <w:rPr>
          <w:rFonts w:asciiTheme="majorHAnsi" w:eastAsiaTheme="majorEastAsia" w:hAnsiTheme="majorHAnsi" w:cstheme="majorBidi"/>
          <w:b/>
          <w:sz w:val="40"/>
          <w:szCs w:val="32"/>
        </w:rPr>
      </w:pPr>
      <w:r>
        <w:br w:type="page"/>
      </w:r>
    </w:p>
    <w:p w:rsidR="00060D43" w:rsidRPr="00D5289E" w:rsidRDefault="00C44F36" w:rsidP="00C44F36">
      <w:pPr>
        <w:pStyle w:val="Ttulo1"/>
        <w:jc w:val="center"/>
        <w:rPr>
          <w:lang w:val="es-AR"/>
        </w:rPr>
      </w:pPr>
      <w:bookmarkStart w:id="9" w:name="_Toc401611218"/>
      <w:r>
        <w:lastRenderedPageBreak/>
        <w:t>MANUAL DE USUARIO</w:t>
      </w:r>
      <w:r w:rsidR="00C45743">
        <w:rPr>
          <w:lang w:val="es-419"/>
        </w:rPr>
        <w:t xml:space="preserve"> </w:t>
      </w:r>
      <w:r w:rsidR="00D5289E">
        <w:rPr>
          <w:lang w:val="es-AR"/>
        </w:rPr>
        <w:t xml:space="preserve">– </w:t>
      </w:r>
      <w:r w:rsidR="00D5289E">
        <w:rPr>
          <w:rFonts w:asciiTheme="minorHAnsi" w:hAnsiTheme="minorHAnsi"/>
          <w:szCs w:val="22"/>
        </w:rPr>
        <w:t>GeoParking Móvil ®</w:t>
      </w:r>
      <w:bookmarkEnd w:id="9"/>
    </w:p>
    <w:p w:rsidR="00C44F36" w:rsidRPr="00C44F36" w:rsidRDefault="00C44F36" w:rsidP="00C44F36"/>
    <w:p w:rsidR="00C44F36" w:rsidRDefault="00C44F36" w:rsidP="001850BE">
      <w:pPr>
        <w:pStyle w:val="Ttulo2"/>
        <w:spacing w:before="240"/>
      </w:pPr>
      <w:bookmarkStart w:id="10" w:name="_Toc401611219"/>
      <w:r>
        <w:t>Introducción</w:t>
      </w:r>
      <w:bookmarkEnd w:id="10"/>
    </w:p>
    <w:p w:rsidR="00C44F36" w:rsidRDefault="00C44F36" w:rsidP="001850BE">
      <w:pPr>
        <w:spacing w:before="240"/>
        <w:ind w:firstLine="708"/>
      </w:pPr>
      <w:r>
        <w:t>El propósito de este documento</w:t>
      </w:r>
      <w:r w:rsidR="00D5289E">
        <w:t xml:space="preserve"> es el de guiar al usuario en la utilización de la aplicación móvil GeoParking®</w:t>
      </w:r>
      <w:r>
        <w:t>.</w:t>
      </w:r>
      <w:r w:rsidR="00D5289E">
        <w:t xml:space="preserve"> Brevemente se explicará cómo adquirir la aplicación para las distintas plataformas</w:t>
      </w:r>
      <w:r>
        <w:t xml:space="preserve"> </w:t>
      </w:r>
      <w:r w:rsidR="00D5289E">
        <w:t>que actualmente gobiernan el mercado de la telefonía celular y luego se explicará las principales funciones de esta aplicación.</w:t>
      </w:r>
    </w:p>
    <w:p w:rsidR="00C44F36" w:rsidRDefault="00C44F36" w:rsidP="001850BE">
      <w:pPr>
        <w:spacing w:before="240"/>
      </w:pPr>
    </w:p>
    <w:p w:rsidR="00176330" w:rsidRDefault="00176330">
      <w:pPr>
        <w:spacing w:before="0" w:after="160" w:line="259" w:lineRule="auto"/>
        <w:jc w:val="left"/>
        <w:rPr>
          <w:rFonts w:asciiTheme="majorHAnsi" w:eastAsiaTheme="majorEastAsia" w:hAnsiTheme="majorHAnsi" w:cstheme="majorBidi"/>
          <w:b/>
          <w:sz w:val="28"/>
          <w:szCs w:val="26"/>
        </w:rPr>
      </w:pPr>
      <w:r>
        <w:br w:type="page"/>
      </w:r>
    </w:p>
    <w:p w:rsidR="00C44F36" w:rsidRDefault="00302F64" w:rsidP="00C82AD9">
      <w:pPr>
        <w:pStyle w:val="Ttulo2"/>
        <w:spacing w:before="240"/>
      </w:pPr>
      <w:bookmarkStart w:id="11" w:name="_Toc401611220"/>
      <w:r>
        <w:lastRenderedPageBreak/>
        <w:t>Funcionalidad</w:t>
      </w:r>
      <w:r w:rsidR="00D5289E">
        <w:t xml:space="preserve"> de la aplicación </w:t>
      </w:r>
      <w:r w:rsidR="00D5289E">
        <w:rPr>
          <w:rFonts w:asciiTheme="minorHAnsi" w:hAnsiTheme="minorHAnsi"/>
          <w:szCs w:val="22"/>
        </w:rPr>
        <w:t>GeoParking Móvil ®</w:t>
      </w:r>
      <w:bookmarkEnd w:id="11"/>
    </w:p>
    <w:p w:rsidR="00C44F36" w:rsidRDefault="00C44F36" w:rsidP="001850BE">
      <w:pPr>
        <w:pStyle w:val="Normal1"/>
        <w:spacing w:before="240"/>
        <w:ind w:firstLine="700"/>
        <w:jc w:val="both"/>
        <w:rPr>
          <w:rFonts w:asciiTheme="minorHAnsi" w:hAnsiTheme="minorHAnsi"/>
          <w:szCs w:val="22"/>
        </w:rPr>
      </w:pPr>
      <w:r>
        <w:tab/>
      </w:r>
      <w:r w:rsidR="00D5289E">
        <w:rPr>
          <w:rFonts w:asciiTheme="minorHAnsi" w:hAnsiTheme="minorHAnsi"/>
          <w:szCs w:val="22"/>
        </w:rPr>
        <w:t xml:space="preserve">La aplicación </w:t>
      </w:r>
      <w:r w:rsidR="00D5289E" w:rsidRPr="00D5289E">
        <w:rPr>
          <w:rFonts w:asciiTheme="minorHAnsi" w:hAnsiTheme="minorHAnsi"/>
          <w:b/>
          <w:szCs w:val="22"/>
        </w:rPr>
        <w:t>GeoParking Móvil ®</w:t>
      </w:r>
      <w:r w:rsidR="00D5289E">
        <w:rPr>
          <w:rFonts w:asciiTheme="minorHAnsi" w:hAnsiTheme="minorHAnsi"/>
          <w:szCs w:val="22"/>
        </w:rPr>
        <w:t xml:space="preserve"> </w:t>
      </w:r>
      <w:r w:rsidR="00B64B3C" w:rsidRPr="00B64B3C">
        <w:rPr>
          <w:rFonts w:asciiTheme="minorHAnsi" w:hAnsiTheme="minorHAnsi"/>
          <w:szCs w:val="22"/>
        </w:rPr>
        <w:t xml:space="preserve">tiene como objetivo </w:t>
      </w:r>
      <w:r w:rsidR="00B64B3C">
        <w:rPr>
          <w:rFonts w:asciiTheme="minorHAnsi" w:hAnsiTheme="minorHAnsi"/>
          <w:szCs w:val="22"/>
        </w:rPr>
        <w:t>b</w:t>
      </w:r>
      <w:r w:rsidRPr="00B64B3C">
        <w:rPr>
          <w:rFonts w:asciiTheme="minorHAnsi" w:hAnsiTheme="minorHAnsi"/>
          <w:szCs w:val="22"/>
        </w:rPr>
        <w:t xml:space="preserve">rindar información sobre disponibilidad </w:t>
      </w:r>
      <w:r w:rsidR="00D5289E">
        <w:rPr>
          <w:rFonts w:asciiTheme="minorHAnsi" w:hAnsiTheme="minorHAnsi"/>
          <w:szCs w:val="22"/>
        </w:rPr>
        <w:t xml:space="preserve"> y </w:t>
      </w:r>
      <w:r w:rsidRPr="00B64B3C">
        <w:rPr>
          <w:rFonts w:asciiTheme="minorHAnsi" w:hAnsiTheme="minorHAnsi"/>
          <w:szCs w:val="22"/>
        </w:rPr>
        <w:t xml:space="preserve">ubicación de </w:t>
      </w:r>
      <w:r w:rsidR="00D5289E">
        <w:rPr>
          <w:rFonts w:asciiTheme="minorHAnsi" w:hAnsiTheme="minorHAnsi"/>
          <w:szCs w:val="22"/>
        </w:rPr>
        <w:t>playas de estacionamiento cercanas a la ubicación actual del usuario</w:t>
      </w:r>
      <w:r w:rsidRPr="00B64B3C">
        <w:rPr>
          <w:rFonts w:asciiTheme="minorHAnsi" w:hAnsiTheme="minorHAnsi"/>
          <w:szCs w:val="22"/>
        </w:rPr>
        <w:t>,</w:t>
      </w:r>
      <w:r w:rsidR="00D5289E">
        <w:rPr>
          <w:rFonts w:asciiTheme="minorHAnsi" w:hAnsiTheme="minorHAnsi"/>
          <w:szCs w:val="22"/>
        </w:rPr>
        <w:t xml:space="preserve"> a través de una interfaz amigable e i</w:t>
      </w:r>
      <w:r w:rsidR="00604D1D">
        <w:rPr>
          <w:rFonts w:asciiTheme="minorHAnsi" w:hAnsiTheme="minorHAnsi"/>
          <w:szCs w:val="22"/>
        </w:rPr>
        <w:t>ntuitiva, permitiendo la interacción sin ningún tipo de problemas para el usuario</w:t>
      </w:r>
      <w:r w:rsidR="00D5289E">
        <w:rPr>
          <w:rFonts w:asciiTheme="minorHAnsi" w:hAnsiTheme="minorHAnsi"/>
          <w:szCs w:val="22"/>
        </w:rPr>
        <w:t xml:space="preserve">. </w:t>
      </w:r>
    </w:p>
    <w:p w:rsidR="00B64B3C" w:rsidRDefault="00604D1D" w:rsidP="001850BE">
      <w:pPr>
        <w:pStyle w:val="Normal1"/>
        <w:spacing w:before="240"/>
        <w:ind w:firstLine="70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Con </w:t>
      </w:r>
      <w:r w:rsidRPr="00604D1D">
        <w:rPr>
          <w:rFonts w:asciiTheme="minorHAnsi" w:hAnsiTheme="minorHAnsi"/>
          <w:b/>
          <w:szCs w:val="22"/>
        </w:rPr>
        <w:t>GeoParking Móvil ®</w:t>
      </w:r>
      <w:r>
        <w:rPr>
          <w:rFonts w:asciiTheme="minorHAnsi" w:hAnsiTheme="minorHAnsi"/>
          <w:b/>
          <w:szCs w:val="22"/>
        </w:rPr>
        <w:t xml:space="preserve"> </w:t>
      </w:r>
      <w:r>
        <w:rPr>
          <w:rFonts w:asciiTheme="minorHAnsi" w:hAnsiTheme="minorHAnsi"/>
          <w:szCs w:val="22"/>
        </w:rPr>
        <w:t>podrá</w:t>
      </w:r>
      <w:r w:rsidR="00B64B3C">
        <w:rPr>
          <w:rFonts w:asciiTheme="minorHAnsi" w:hAnsiTheme="minorHAnsi"/>
          <w:szCs w:val="22"/>
        </w:rPr>
        <w:t>:</w:t>
      </w:r>
    </w:p>
    <w:p w:rsidR="00B64B3C" w:rsidRDefault="00604D1D" w:rsidP="001850BE">
      <w:pPr>
        <w:pStyle w:val="Normal1"/>
        <w:numPr>
          <w:ilvl w:val="0"/>
          <w:numId w:val="2"/>
        </w:numPr>
        <w:spacing w:before="24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Buscar playas de estacionamiento cercanas a su posición actual.</w:t>
      </w:r>
    </w:p>
    <w:p w:rsidR="00B64B3C" w:rsidRDefault="00604D1D" w:rsidP="001850BE">
      <w:pPr>
        <w:pStyle w:val="Normal1"/>
        <w:numPr>
          <w:ilvl w:val="0"/>
          <w:numId w:val="2"/>
        </w:numPr>
        <w:spacing w:before="24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Visualizar el recorrido en tiempo </w:t>
      </w:r>
      <w:r w:rsidRPr="00604D1D">
        <w:rPr>
          <w:rFonts w:asciiTheme="minorHAnsi" w:hAnsiTheme="minorHAnsi"/>
          <w:b/>
          <w:szCs w:val="22"/>
        </w:rPr>
        <w:t>real</w:t>
      </w:r>
      <w:r>
        <w:rPr>
          <w:rFonts w:asciiTheme="minorHAnsi" w:hAnsiTheme="minorHAnsi"/>
          <w:szCs w:val="22"/>
        </w:rPr>
        <w:t xml:space="preserve"> entre su posición y la playa destino.</w:t>
      </w:r>
    </w:p>
    <w:p w:rsidR="00B64B3C" w:rsidRDefault="00604D1D" w:rsidP="001850BE">
      <w:pPr>
        <w:pStyle w:val="Normal1"/>
        <w:numPr>
          <w:ilvl w:val="0"/>
          <w:numId w:val="2"/>
        </w:numPr>
        <w:spacing w:before="24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Guardar la ubicación de su vehículo.</w:t>
      </w:r>
    </w:p>
    <w:p w:rsidR="00604D1D" w:rsidRDefault="00604D1D" w:rsidP="001850BE">
      <w:pPr>
        <w:pStyle w:val="Normal1"/>
        <w:numPr>
          <w:ilvl w:val="0"/>
          <w:numId w:val="2"/>
        </w:numPr>
        <w:spacing w:before="24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Visualizar la trayectoria “paso a paso” sobre cómo llegar al destino: su automóvil o playa de estacionamiento.</w:t>
      </w:r>
    </w:p>
    <w:p w:rsidR="00604D1D" w:rsidRDefault="00604D1D" w:rsidP="001850BE">
      <w:pPr>
        <w:pStyle w:val="Normal1"/>
        <w:numPr>
          <w:ilvl w:val="0"/>
          <w:numId w:val="2"/>
        </w:numPr>
        <w:spacing w:before="24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Personalizar las búsquedas según su tipo de vehículo, radio de alcance de búsqueda y precisión por GPS.</w:t>
      </w:r>
    </w:p>
    <w:p w:rsidR="00B64B3C" w:rsidRDefault="00B64B3C" w:rsidP="001850BE">
      <w:pPr>
        <w:pStyle w:val="Normal1"/>
        <w:spacing w:before="240"/>
        <w:jc w:val="both"/>
        <w:rPr>
          <w:rFonts w:asciiTheme="minorHAnsi" w:hAnsiTheme="minorHAnsi"/>
          <w:szCs w:val="22"/>
        </w:rPr>
      </w:pPr>
    </w:p>
    <w:p w:rsidR="00176330" w:rsidRDefault="00176330">
      <w:pPr>
        <w:spacing w:before="0" w:after="160" w:line="259" w:lineRule="auto"/>
        <w:jc w:val="left"/>
        <w:rPr>
          <w:rFonts w:asciiTheme="majorHAnsi" w:eastAsiaTheme="majorEastAsia" w:hAnsiTheme="majorHAnsi" w:cstheme="majorBidi"/>
          <w:b/>
          <w:sz w:val="28"/>
          <w:szCs w:val="26"/>
        </w:rPr>
      </w:pPr>
      <w:r>
        <w:br w:type="page"/>
      </w:r>
    </w:p>
    <w:p w:rsidR="00B64B3C" w:rsidRDefault="00176330" w:rsidP="001850BE">
      <w:pPr>
        <w:pStyle w:val="Ttulo2"/>
        <w:spacing w:before="240"/>
      </w:pPr>
      <w:bookmarkStart w:id="12" w:name="_Toc401611221"/>
      <w:r>
        <w:lastRenderedPageBreak/>
        <w:t>Instalación de</w:t>
      </w:r>
      <w:r w:rsidRPr="00176330">
        <w:t xml:space="preserve"> </w:t>
      </w:r>
      <w:r w:rsidRPr="00176330">
        <w:rPr>
          <w:rFonts w:asciiTheme="minorHAnsi" w:hAnsiTheme="minorHAnsi"/>
          <w:szCs w:val="22"/>
        </w:rPr>
        <w:t>GeoParking Móvil ®</w:t>
      </w:r>
      <w:bookmarkEnd w:id="12"/>
    </w:p>
    <w:p w:rsidR="00176330" w:rsidRDefault="00176330" w:rsidP="00176330">
      <w:pPr>
        <w:jc w:val="left"/>
        <w:rPr>
          <w:b/>
        </w:rPr>
      </w:pPr>
    </w:p>
    <w:p w:rsidR="00604D1D" w:rsidRDefault="00176330" w:rsidP="00176330">
      <w:pPr>
        <w:jc w:val="left"/>
      </w:pPr>
      <w:r>
        <w:rPr>
          <w:b/>
        </w:rPr>
        <w:tab/>
      </w:r>
      <w:r w:rsidR="00604D1D" w:rsidRPr="00604D1D">
        <w:rPr>
          <w:b/>
        </w:rPr>
        <w:t>GeoParking Móvil ®</w:t>
      </w:r>
      <w:r w:rsidR="00604D1D">
        <w:rPr>
          <w:b/>
        </w:rPr>
        <w:t xml:space="preserve"> </w:t>
      </w:r>
      <w:r w:rsidR="00604D1D">
        <w:t>se encuentra disponible para su descarga</w:t>
      </w:r>
      <w:r>
        <w:t xml:space="preserve"> desde su dispositivo</w:t>
      </w:r>
      <w:r w:rsidR="00604D1D">
        <w:t xml:space="preserve"> en: </w:t>
      </w:r>
    </w:p>
    <w:p w:rsidR="00176330" w:rsidRDefault="00176330" w:rsidP="00DB1D12">
      <w:pPr>
        <w:jc w:val="center"/>
      </w:pPr>
      <w:r>
        <w:rPr>
          <w:noProof/>
          <w:lang w:val="es-AR" w:eastAsia="es-AR"/>
        </w:rPr>
        <mc:AlternateContent>
          <mc:Choice Requires="wpg">
            <w:drawing>
              <wp:inline distT="0" distB="0" distL="0" distR="0" wp14:anchorId="0509D3C0" wp14:editId="650D2ACA">
                <wp:extent cx="4248150" cy="514350"/>
                <wp:effectExtent l="114300" t="133350" r="342900" b="323850"/>
                <wp:docPr id="12" name="12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8150" cy="514350"/>
                          <a:chOff x="0" y="0"/>
                          <a:chExt cx="4248150" cy="514350"/>
                        </a:xfrm>
                      </wpg:grpSpPr>
                      <pic:pic xmlns:pic="http://schemas.openxmlformats.org/drawingml/2006/picture">
                        <pic:nvPicPr>
                          <pic:cNvPr id="10" name="0 Imagen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514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11" name="0 Imagen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66850" y="38100"/>
                            <a:ext cx="1343025" cy="438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9" name="0 Imagen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05125" y="19050"/>
                            <a:ext cx="1343025" cy="476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12 Grupo" o:spid="_x0000_s1026" style="width:334.5pt;height:40.5pt;mso-position-horizontal-relative:char;mso-position-vertical-relative:line" coordsize="42481,51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0 Imagen" o:spid="_x0000_s1027" type="#_x0000_t75" style="position:absolute;width:13716;height:51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JmvRHGAAAA2wAAAA8AAABkcnMvZG93bnJldi54bWxEj0FrwkAQhe9C/8MyBW+6aQsiqau0lVLR&#10;glQtvQ7ZaRLMzobdNUn7651DobcZ3pv3vlmsBteojkKsPRu4m2agiAtvay4NnI6vkzmomJAtNp7J&#10;wA9FWC1vRgvMre/5g7pDKpWEcMzRQJVSm2sdi4ocxqlviUX79sFhkjWU2gbsJdw1+j7LZtphzdJQ&#10;YUsvFRXnw8UZ2J+3890aTw/h7evz+b3bHvv1/teY8e3w9Agq0ZD+zX/XGyv4Qi+/yAB6eQU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Mma9EcYAAADbAAAADwAAAAAAAAAAAAAA&#10;AACfAgAAZHJzL2Rvd25yZXYueG1sUEsFBgAAAAAEAAQA9wAAAJIDAAAAAA==&#10;">
                  <v:imagedata r:id="rId13" o:title=""/>
                  <v:shadow on="t" color="#333" opacity="42598f" origin="-.5,-.5" offset="2.74397mm,2.74397mm"/>
                  <v:path arrowok="t"/>
                </v:shape>
                <v:shape id="0 Imagen" o:spid="_x0000_s1028" type="#_x0000_t75" style="position:absolute;left:14668;top:381;width:13430;height:43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BcY/HBAAAA2wAAAA8AAABkcnMvZG93bnJldi54bWxET0trwkAQvhf8D8sIvRTdWEqV6CoSLO01&#10;vvA4ZsckuDsbsmtM/31XEHqbj+85i1Vvjeio9bVjBZNxAoK4cLrmUsF+9zWagfABWaNxTAp+ycNq&#10;OXhZYKrdnXPqtqEUMYR9igqqEJpUSl9UZNGPXUMcuYtrLYYI21LqFu8x3Br5niSf0mLNsaHChrKK&#10;iuv2ZhXo7vv8kZ/4aN4OZpplm/50LHKlXof9eg4iUB/+xU/3j47zJ/D4JR4gl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BcY/HBAAAA2wAAAA8AAAAAAAAAAAAAAAAAnwIA&#10;AGRycy9kb3ducmV2LnhtbFBLBQYAAAAABAAEAPcAAACNAwAAAAA=&#10;">
                  <v:imagedata r:id="rId14" o:title=""/>
                  <v:shadow on="t" color="#333" opacity="42598f" origin="-.5,-.5" offset="2.74397mm,2.74397mm"/>
                  <v:path arrowok="t"/>
                </v:shape>
                <v:shape id="0 Imagen" o:spid="_x0000_s1029" type="#_x0000_t75" style="position:absolute;left:29051;top:190;width:13430;height:47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1khADBAAAA2gAAAA8AAABkcnMvZG93bnJldi54bWxEj0FrwkAUhO9C/8PyCr2ZjRXEpq4iQqHQ&#10;Emra3B/ZZxLMvo272yT9925B8DjMzDfMZjeZTgzkfGtZwSJJQRBXVrdcK/j5fpuvQfiArLGzTAr+&#10;yMNu+zDbYKbtyEcailCLCGGfoYImhD6T0lcNGfSJ7Ymjd7LOYIjS1VI7HCPcdPI5TVfSYMtxocGe&#10;Dg1V5+LXKHBY2vFz6Q0tU1l+8Fd+MWWu1NPjtH8FEWgK9/Ct/a4VvMD/lXgD5PYK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1khADBAAAA2gAAAA8AAAAAAAAAAAAAAAAAnwIA&#10;AGRycy9kb3ducmV2LnhtbFBLBQYAAAAABAAEAPcAAACNAwAAAAA=&#10;">
                  <v:imagedata r:id="rId15" o:title=""/>
                  <v:shadow on="t" color="#333" opacity="42598f" origin="-.5,-.5" offset="2.74397mm,2.74397mm"/>
                  <v:path arrowok="t"/>
                </v:shape>
                <w10:anchorlock/>
              </v:group>
            </w:pict>
          </mc:Fallback>
        </mc:AlternateContent>
      </w:r>
    </w:p>
    <w:p w:rsidR="00176330" w:rsidRDefault="00176330" w:rsidP="00176330">
      <w:pPr>
        <w:jc w:val="left"/>
      </w:pPr>
      <w:r>
        <w:tab/>
        <w:t>Durante el proceso de instalación, la aplicación le pedirá permisos de acceso a:</w:t>
      </w:r>
    </w:p>
    <w:p w:rsidR="00176330" w:rsidRDefault="00176330" w:rsidP="00176330">
      <w:pPr>
        <w:pStyle w:val="Prrafodelista"/>
        <w:numPr>
          <w:ilvl w:val="0"/>
          <w:numId w:val="6"/>
        </w:numPr>
        <w:jc w:val="left"/>
      </w:pPr>
      <w:r>
        <w:t xml:space="preserve">Conexión a internet (3G, 4G, </w:t>
      </w:r>
      <w:proofErr w:type="spellStart"/>
      <w:r>
        <w:t>Wi</w:t>
      </w:r>
      <w:proofErr w:type="spellEnd"/>
      <w:r>
        <w:t>-Fi).</w:t>
      </w:r>
    </w:p>
    <w:p w:rsidR="00176330" w:rsidRDefault="00176330" w:rsidP="00176330">
      <w:pPr>
        <w:pStyle w:val="Prrafodelista"/>
        <w:numPr>
          <w:ilvl w:val="0"/>
          <w:numId w:val="6"/>
        </w:numPr>
        <w:jc w:val="left"/>
      </w:pPr>
      <w:r>
        <w:t>Funciones básicas del dispositivo móvil: Estado de la batería.</w:t>
      </w:r>
    </w:p>
    <w:p w:rsidR="00176330" w:rsidRDefault="00176330" w:rsidP="00176330">
      <w:pPr>
        <w:pStyle w:val="Prrafodelista"/>
        <w:numPr>
          <w:ilvl w:val="0"/>
          <w:numId w:val="6"/>
        </w:numPr>
        <w:jc w:val="left"/>
      </w:pPr>
      <w:r>
        <w:t>Funciones de geolocalización (GPS).</w:t>
      </w:r>
    </w:p>
    <w:p w:rsidR="00176330" w:rsidRDefault="00176330" w:rsidP="00176330">
      <w:pPr>
        <w:jc w:val="left"/>
      </w:pPr>
    </w:p>
    <w:p w:rsidR="00176330" w:rsidRDefault="00176330" w:rsidP="00176330">
      <w:pPr>
        <w:jc w:val="left"/>
      </w:pPr>
      <w:r>
        <w:t>Una vez completada la instalaci</w:t>
      </w:r>
      <w:r w:rsidR="00302F64">
        <w:t xml:space="preserve">ón </w:t>
      </w:r>
      <w:r>
        <w:t xml:space="preserve">le aparecerá en el listado de sus aplicaciones </w:t>
      </w:r>
      <w:r w:rsidR="00302F64">
        <w:t>el</w:t>
      </w:r>
      <w:r>
        <w:t xml:space="preserve"> ícono</w:t>
      </w:r>
      <w:r w:rsidR="00302F64">
        <w:t xml:space="preserve"> de </w:t>
      </w:r>
      <w:r w:rsidR="00302F64" w:rsidRPr="00604D1D">
        <w:rPr>
          <w:b/>
        </w:rPr>
        <w:t xml:space="preserve">GeoParking Móvil </w:t>
      </w:r>
      <w:r w:rsidR="00302F64" w:rsidRPr="00604D1D">
        <w:rPr>
          <w:b/>
        </w:rPr>
        <w:t>®</w:t>
      </w:r>
      <w:r w:rsidR="00302F64">
        <w:rPr>
          <w:b/>
        </w:rPr>
        <w:t>:</w:t>
      </w:r>
    </w:p>
    <w:p w:rsidR="00176330" w:rsidRDefault="00176330" w:rsidP="00176330">
      <w:pPr>
        <w:keepNext/>
        <w:jc w:val="center"/>
      </w:pPr>
      <w:r>
        <w:rPr>
          <w:noProof/>
          <w:lang w:val="es-AR" w:eastAsia="es-AR"/>
        </w:rPr>
        <w:drawing>
          <wp:inline distT="0" distB="0" distL="0" distR="0" wp14:anchorId="452F7082" wp14:editId="47FBFEFF">
            <wp:extent cx="428625" cy="627691"/>
            <wp:effectExtent l="133350" t="152400" r="314325" b="306070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oParking Verd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46" cy="6287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76330" w:rsidRPr="00176330" w:rsidRDefault="00176330" w:rsidP="00176330">
      <w:pPr>
        <w:pStyle w:val="Epgrafe"/>
        <w:jc w:val="center"/>
      </w:pPr>
      <w:proofErr w:type="spellStart"/>
      <w:r w:rsidRPr="00176330">
        <w:t>Imágen</w:t>
      </w:r>
      <w:proofErr w:type="spellEnd"/>
      <w:r w:rsidRPr="00176330">
        <w:t xml:space="preserve"> </w:t>
      </w:r>
      <w:r w:rsidRPr="00176330">
        <w:fldChar w:fldCharType="begin"/>
      </w:r>
      <w:r w:rsidRPr="00176330">
        <w:instrText xml:space="preserve"> SEQ Imágen \* ARABIC </w:instrText>
      </w:r>
      <w:r w:rsidRPr="00176330">
        <w:fldChar w:fldCharType="separate"/>
      </w:r>
      <w:r w:rsidR="00754DF6">
        <w:rPr>
          <w:noProof/>
        </w:rPr>
        <w:t>1</w:t>
      </w:r>
      <w:r w:rsidRPr="00176330">
        <w:fldChar w:fldCharType="end"/>
      </w:r>
      <w:r w:rsidRPr="00176330">
        <w:t xml:space="preserve"> Icono de GeoParking Móvil ®</w:t>
      </w:r>
    </w:p>
    <w:p w:rsidR="00302F64" w:rsidRDefault="00302F64">
      <w:pPr>
        <w:spacing w:before="0" w:after="160" w:line="259" w:lineRule="auto"/>
        <w:jc w:val="left"/>
        <w:rPr>
          <w:rFonts w:asciiTheme="majorHAnsi" w:eastAsiaTheme="majorEastAsia" w:hAnsiTheme="majorHAnsi" w:cstheme="majorBidi"/>
          <w:b/>
          <w:sz w:val="28"/>
          <w:szCs w:val="26"/>
        </w:rPr>
      </w:pPr>
      <w:r>
        <w:br w:type="page"/>
      </w:r>
    </w:p>
    <w:p w:rsidR="00B64B3C" w:rsidRDefault="00302F64" w:rsidP="001850BE">
      <w:pPr>
        <w:pStyle w:val="Ttulo2"/>
        <w:spacing w:before="240"/>
      </w:pPr>
      <w:bookmarkStart w:id="13" w:name="_Toc401611222"/>
      <w:r w:rsidRPr="00302F64">
        <w:lastRenderedPageBreak/>
        <w:t xml:space="preserve">Utilización de </w:t>
      </w:r>
      <w:r w:rsidRPr="00302F64">
        <w:rPr>
          <w:rFonts w:asciiTheme="minorHAnsi" w:hAnsiTheme="minorHAnsi"/>
          <w:szCs w:val="22"/>
        </w:rPr>
        <w:t>GeoParking Móvil ®</w:t>
      </w:r>
      <w:bookmarkEnd w:id="13"/>
      <w:r w:rsidRPr="00302F64">
        <w:t xml:space="preserve">  </w:t>
      </w:r>
    </w:p>
    <w:p w:rsidR="00302F64" w:rsidRDefault="00302F64" w:rsidP="00302F64"/>
    <w:p w:rsidR="00302F64" w:rsidRDefault="00302F64" w:rsidP="00302F64">
      <w:r>
        <w:t>Para utiliza la aplicación</w:t>
      </w:r>
      <w:r>
        <w:rPr>
          <w:b/>
        </w:rPr>
        <w:t xml:space="preserve"> </w:t>
      </w:r>
      <w:r>
        <w:t xml:space="preserve">usted deberá hacer un clic sobre el ícono de la aplicación </w:t>
      </w:r>
      <w:r w:rsidRPr="00604D1D">
        <w:rPr>
          <w:b/>
        </w:rPr>
        <w:t>GeoParking Móvil ®</w:t>
      </w:r>
      <w:r>
        <w:rPr>
          <w:b/>
        </w:rPr>
        <w:t xml:space="preserve"> </w:t>
      </w:r>
      <w:r>
        <w:t xml:space="preserve"> </w:t>
      </w:r>
    </w:p>
    <w:p w:rsidR="00302F64" w:rsidRDefault="00302F64" w:rsidP="00302F64">
      <w:r>
        <w:t xml:space="preserve">Al momento de ingresar, la aplicación tratará de localizar geográficamente su posición actual (del dispositivo móvil: Tablet, Smartphone, etc.) </w:t>
      </w:r>
      <w:r w:rsidR="00E85435">
        <w:t>La siguiente figura, representa la pantalla de inicio de la aplicación:</w:t>
      </w:r>
    </w:p>
    <w:p w:rsidR="00E85435" w:rsidRDefault="00B41D37" w:rsidP="00302F6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050D35" wp14:editId="1CD87BDA">
                <wp:simplePos x="0" y="0"/>
                <wp:positionH relativeFrom="column">
                  <wp:posOffset>1724660</wp:posOffset>
                </wp:positionH>
                <wp:positionV relativeFrom="paragraph">
                  <wp:posOffset>2372995</wp:posOffset>
                </wp:positionV>
                <wp:extent cx="1857375" cy="635"/>
                <wp:effectExtent l="0" t="0" r="0" b="0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41D37" w:rsidRPr="00354C5C" w:rsidRDefault="00B41D37" w:rsidP="00B41D37">
                            <w:pPr>
                              <w:pStyle w:val="Epgrafe"/>
                              <w:rPr>
                                <w:noProof/>
                              </w:rPr>
                            </w:pPr>
                            <w:r>
                              <w:t xml:space="preserve">Imagen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Imágen \* ARABIC </w:instrText>
                            </w:r>
                            <w:r>
                              <w:fldChar w:fldCharType="separate"/>
                            </w:r>
                            <w:r w:rsidR="00754DF6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: Pantalla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left:0;text-align:left;margin-left:135.8pt;margin-top:186.85pt;width:146.2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" stroked="f">
                <v:textbox style="mso-fit-shape-to-text:t" inset="0,0,0,0">
                  <w:txbxContent>
                    <w:p w:rsidR="00B41D37" w:rsidRPr="00354C5C" w:rsidRDefault="00B41D37" w:rsidP="00B41D37">
                      <w:pPr>
                        <w:pStyle w:val="Epgrafe"/>
                        <w:rPr>
                          <w:noProof/>
                        </w:rPr>
                      </w:pPr>
                      <w:r>
                        <w:t xml:space="preserve">Imagen </w:t>
                      </w:r>
                      <w:r>
                        <w:fldChar w:fldCharType="begin"/>
                      </w:r>
                      <w:r>
                        <w:instrText xml:space="preserve"> SEQ Imágen \* ARABIC </w:instrText>
                      </w:r>
                      <w:r>
                        <w:fldChar w:fldCharType="separate"/>
                      </w:r>
                      <w:r w:rsidR="00754DF6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: Pantalla principal</w:t>
                      </w:r>
                    </w:p>
                  </w:txbxContent>
                </v:textbox>
              </v:shape>
            </w:pict>
          </mc:Fallback>
        </mc:AlternateContent>
      </w:r>
      <w:commentRangeStart w:id="14"/>
      <w:r w:rsidR="00E85435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793546" wp14:editId="32FDAB14">
                <wp:simplePos x="0" y="0"/>
                <wp:positionH relativeFrom="column">
                  <wp:posOffset>1724660</wp:posOffset>
                </wp:positionH>
                <wp:positionV relativeFrom="paragraph">
                  <wp:posOffset>201295</wp:posOffset>
                </wp:positionV>
                <wp:extent cx="1857375" cy="2114550"/>
                <wp:effectExtent l="0" t="0" r="28575" b="19050"/>
                <wp:wrapNone/>
                <wp:docPr id="18" name="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2114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8 Rectángulo" o:spid="_x0000_s1026" style="position:absolute;margin-left:135.8pt;margin-top:15.85pt;width:146.25pt;height:16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" fillcolor="#5b9bd5 [3204]" strokecolor="#1f4d78 [1604]" strokeweight="1pt"/>
            </w:pict>
          </mc:Fallback>
        </mc:AlternateContent>
      </w:r>
      <w:commentRangeEnd w:id="14"/>
      <w:r>
        <w:rPr>
          <w:rStyle w:val="Refdecomentario"/>
        </w:rPr>
        <w:commentReference w:id="14"/>
      </w:r>
    </w:p>
    <w:p w:rsidR="00E85435" w:rsidRDefault="00E85435" w:rsidP="00302F6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BA40F3" wp14:editId="1F5A9A73">
                <wp:simplePos x="0" y="0"/>
                <wp:positionH relativeFrom="column">
                  <wp:posOffset>1805940</wp:posOffset>
                </wp:positionH>
                <wp:positionV relativeFrom="paragraph">
                  <wp:posOffset>51434</wp:posOffset>
                </wp:positionV>
                <wp:extent cx="1680845" cy="1914525"/>
                <wp:effectExtent l="0" t="0" r="14605" b="2857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0845" cy="1914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5435" w:rsidRPr="00E85435" w:rsidRDefault="00E85435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Pantalla de inicio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27" type="#_x0000_t202" style="position:absolute;left:0;text-align:left;margin-left:142.2pt;margin-top:4.05pt;width:132.35pt;height:15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">
                <v:textbox>
                  <w:txbxContent>
                    <w:p w:rsidR="00E85435" w:rsidRPr="00E85435" w:rsidRDefault="00E85435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Pantalla de inicio</w:t>
                      </w:r>
                    </w:p>
                  </w:txbxContent>
                </v:textbox>
              </v:shape>
            </w:pict>
          </mc:Fallback>
        </mc:AlternateContent>
      </w:r>
    </w:p>
    <w:p w:rsidR="00E85435" w:rsidRPr="00E85435" w:rsidRDefault="00E85435" w:rsidP="00E85435"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DFACF3" wp14:editId="10FAB1E2">
                <wp:simplePos x="0" y="0"/>
                <wp:positionH relativeFrom="column">
                  <wp:posOffset>2806065</wp:posOffset>
                </wp:positionH>
                <wp:positionV relativeFrom="paragraph">
                  <wp:posOffset>233680</wp:posOffset>
                </wp:positionV>
                <wp:extent cx="1057275" cy="123825"/>
                <wp:effectExtent l="0" t="76200" r="0" b="28575"/>
                <wp:wrapNone/>
                <wp:docPr id="19" name="1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123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9 Conector recto de flecha" o:spid="_x0000_s1026" type="#_x0000_t32" style="position:absolute;margin-left:220.95pt;margin-top:18.4pt;width:83.25pt;height:9.7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" strokecolor="red" strokeweight=".5pt">
                <v:stroke endarrow="open" joinstyle="miter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AA3082" wp14:editId="6D139E66">
                <wp:simplePos x="0" y="0"/>
                <wp:positionH relativeFrom="column">
                  <wp:posOffset>1882140</wp:posOffset>
                </wp:positionH>
                <wp:positionV relativeFrom="paragraph">
                  <wp:posOffset>157480</wp:posOffset>
                </wp:positionV>
                <wp:extent cx="381000" cy="1485900"/>
                <wp:effectExtent l="0" t="0" r="19050" b="19050"/>
                <wp:wrapNone/>
                <wp:docPr id="21" name="2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48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1 Rectángulo" o:spid="_x0000_s1026" style="position:absolute;margin-left:148.2pt;margin-top:12.4pt;width:30pt;height:11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" fillcolor="#5b9bd5 [3204]" strokecolor="#1f4d78 [1604]" strokeweight="1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Icono de su posición</w:t>
      </w:r>
    </w:p>
    <w:p w:rsidR="00E85435" w:rsidRPr="00E85435" w:rsidRDefault="00E85435" w:rsidP="00E85435"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989CE5" wp14:editId="10C7A91A">
                <wp:simplePos x="0" y="0"/>
                <wp:positionH relativeFrom="column">
                  <wp:posOffset>2463165</wp:posOffset>
                </wp:positionH>
                <wp:positionV relativeFrom="paragraph">
                  <wp:posOffset>34290</wp:posOffset>
                </wp:positionV>
                <wp:extent cx="209550" cy="219075"/>
                <wp:effectExtent l="0" t="0" r="19050" b="28575"/>
                <wp:wrapNone/>
                <wp:docPr id="23" name="2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23 Elipse" o:spid="_x0000_s1026" style="position:absolute;margin-left:193.95pt;margin-top:2.7pt;width:16.5pt;height:17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</w:p>
    <w:p w:rsidR="00E85435" w:rsidRPr="00E85435" w:rsidRDefault="00E85435" w:rsidP="00E85435"/>
    <w:p w:rsidR="00E85435" w:rsidRPr="00E85435" w:rsidRDefault="00E85435" w:rsidP="00E85435"/>
    <w:p w:rsidR="00E85435" w:rsidRPr="00E85435" w:rsidRDefault="00E85435" w:rsidP="00E85435"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E488A7" wp14:editId="4A5B4F07">
                <wp:simplePos x="0" y="0"/>
                <wp:positionH relativeFrom="column">
                  <wp:posOffset>729615</wp:posOffset>
                </wp:positionH>
                <wp:positionV relativeFrom="paragraph">
                  <wp:posOffset>189865</wp:posOffset>
                </wp:positionV>
                <wp:extent cx="1295400" cy="285750"/>
                <wp:effectExtent l="19050" t="57150" r="19050" b="19050"/>
                <wp:wrapNone/>
                <wp:docPr id="22" name="2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40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2 Conector recto de flecha" o:spid="_x0000_s1026" type="#_x0000_t32" style="position:absolute;margin-left:57.45pt;margin-top:14.95pt;width:102pt;height:22.5pt;flip:x y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" strokecolor="red" strokeweight=".5pt">
                <v:stroke endarrow="open" joinstyle="miter"/>
              </v:shape>
            </w:pict>
          </mc:Fallback>
        </mc:AlternateContent>
      </w:r>
      <w:r>
        <w:t>Menú de opciones</w:t>
      </w:r>
    </w:p>
    <w:p w:rsidR="00E85435" w:rsidRPr="00E85435" w:rsidRDefault="00E85435" w:rsidP="00E85435"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D13DE4" wp14:editId="1A405408">
                <wp:simplePos x="0" y="0"/>
                <wp:positionH relativeFrom="column">
                  <wp:posOffset>3177540</wp:posOffset>
                </wp:positionH>
                <wp:positionV relativeFrom="paragraph">
                  <wp:posOffset>180975</wp:posOffset>
                </wp:positionV>
                <wp:extent cx="247650" cy="228600"/>
                <wp:effectExtent l="38100" t="38100" r="38100" b="38100"/>
                <wp:wrapNone/>
                <wp:docPr id="24" name="24 Estrella de 5 punta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86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4 Estrella de 5 puntas" o:spid="_x0000_s1026" style="position:absolute;margin-left:250.2pt;margin-top:14.25pt;width:19.5pt;height:18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4765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" path="m,87317r94594,1l123825,r29231,87318l247650,87317r-76529,53965l200353,228599,123825,174634,47297,228599,76529,141282,,87317xe" fillcolor="#5b9bd5 [3204]" strokecolor="#1f4d78 [1604]" strokeweight="1pt">
                <v:stroke joinstyle="miter"/>
                <v:path arrowok="t" o:connecttype="custom" o:connectlocs="0,87317;94594,87318;123825,0;153056,87318;247650,87317;171121,141282;200353,228599;123825,174634;47297,228599;76529,141282;0,87317" o:connectangles="0,0,0,0,0,0,0,0,0,0,0"/>
              </v:shape>
            </w:pict>
          </mc:Fallback>
        </mc:AlternateContent>
      </w:r>
    </w:p>
    <w:p w:rsidR="00E85435" w:rsidRDefault="00E85435" w:rsidP="00E85435">
      <w:pPr>
        <w:tabs>
          <w:tab w:val="left" w:pos="6465"/>
        </w:tabs>
        <w:jc w:val="right"/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205A9E" wp14:editId="04414574">
                <wp:simplePos x="0" y="0"/>
                <wp:positionH relativeFrom="column">
                  <wp:posOffset>3429635</wp:posOffset>
                </wp:positionH>
                <wp:positionV relativeFrom="paragraph">
                  <wp:posOffset>76835</wp:posOffset>
                </wp:positionV>
                <wp:extent cx="1409700" cy="180975"/>
                <wp:effectExtent l="0" t="0" r="76200" b="104775"/>
                <wp:wrapNone/>
                <wp:docPr id="20" name="2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 Conector recto de flecha" o:spid="_x0000_s1026" type="#_x0000_t32" style="position:absolute;margin-left:270.05pt;margin-top:6.05pt;width:111pt;height:1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" strokecolor="red" strokeweight=".5pt">
                <v:stroke endarrow="open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  <w:t>Playas de estacionamiento</w:t>
      </w:r>
    </w:p>
    <w:p w:rsidR="00E85435" w:rsidRDefault="00E85435" w:rsidP="00E85435">
      <w:pPr>
        <w:tabs>
          <w:tab w:val="left" w:pos="7095"/>
        </w:tabs>
      </w:pPr>
      <w:r>
        <w:tab/>
      </w:r>
    </w:p>
    <w:p w:rsidR="00E85435" w:rsidRDefault="00E85435" w:rsidP="00E85435">
      <w:pPr>
        <w:tabs>
          <w:tab w:val="left" w:pos="7095"/>
        </w:tabs>
      </w:pPr>
    </w:p>
    <w:p w:rsidR="00E85435" w:rsidRDefault="00E85435" w:rsidP="00E85435">
      <w:pPr>
        <w:tabs>
          <w:tab w:val="left" w:pos="7095"/>
        </w:tabs>
      </w:pPr>
      <w:r>
        <w:t xml:space="preserve">La aplicación </w:t>
      </w:r>
      <w:r w:rsidRPr="00604D1D">
        <w:rPr>
          <w:b/>
        </w:rPr>
        <w:t>GeoParking Móvil ®</w:t>
      </w:r>
      <w:r>
        <w:rPr>
          <w:b/>
        </w:rPr>
        <w:t xml:space="preserve"> </w:t>
      </w:r>
      <w:r>
        <w:t xml:space="preserve"> un bloque de botones que se listan y explican a continuación:</w:t>
      </w:r>
    </w:p>
    <w:p w:rsidR="00E85435" w:rsidRDefault="00E85435" w:rsidP="00E85435">
      <w:pPr>
        <w:tabs>
          <w:tab w:val="left" w:pos="7095"/>
        </w:tabs>
      </w:pPr>
      <w:r>
        <w:t xml:space="preserve">A: </w:t>
      </w:r>
      <w:r w:rsidRPr="00965EE4">
        <w:rPr>
          <w:b/>
          <w:i/>
        </w:rPr>
        <w:t>Obtener/retornar a mi posición actual:</w:t>
      </w:r>
      <w:r>
        <w:t xml:space="preserve"> Este botón le permitirá </w:t>
      </w:r>
      <w:r w:rsidR="00965EE4">
        <w:t>mediante una animación, localizar su posición actual en el mapa.</w:t>
      </w:r>
    </w:p>
    <w:p w:rsidR="00E85435" w:rsidRPr="00965EE4" w:rsidRDefault="00E85435" w:rsidP="00E85435">
      <w:pPr>
        <w:tabs>
          <w:tab w:val="left" w:pos="7095"/>
        </w:tabs>
      </w:pPr>
      <w:r>
        <w:t>B:</w:t>
      </w:r>
      <w:r w:rsidR="00965EE4">
        <w:t xml:space="preserve"> </w:t>
      </w:r>
      <w:r w:rsidR="00965EE4">
        <w:rPr>
          <w:b/>
          <w:i/>
        </w:rPr>
        <w:t>Listar playas de estacionamiento:</w:t>
      </w:r>
      <w:r w:rsidR="00965EE4">
        <w:t xml:space="preserve"> Esta opci</w:t>
      </w:r>
      <w:r w:rsidR="00B41D37">
        <w:t>ón le mostrará en formato de listado-acordeón las playas de estacionamiento que estén cercanas al radio de alcance definido en la configuración</w:t>
      </w:r>
      <w:r w:rsidR="0060293A" w:rsidRPr="0060293A">
        <w:rPr>
          <w:vertAlign w:val="superscript"/>
        </w:rPr>
        <w:t>1</w:t>
      </w:r>
      <w:r w:rsidR="0060293A">
        <w:t>. Además le mostrará un botón denotado por “Ir” que presionado, le trazará el recorrido desde su posición actual hasta la playa seleccionada</w:t>
      </w:r>
      <w:r w:rsidR="00B41D37">
        <w:t>.</w:t>
      </w:r>
    </w:p>
    <w:p w:rsidR="00E85435" w:rsidRPr="0060293A" w:rsidRDefault="00E85435" w:rsidP="00E85435">
      <w:pPr>
        <w:tabs>
          <w:tab w:val="left" w:pos="7095"/>
        </w:tabs>
      </w:pPr>
      <w:r>
        <w:t>C:</w:t>
      </w:r>
      <w:r w:rsidR="00B41D37">
        <w:t xml:space="preserve"> </w:t>
      </w:r>
      <w:r w:rsidR="00B41D37">
        <w:rPr>
          <w:b/>
          <w:i/>
        </w:rPr>
        <w:t>Guardar la ubicación del vehículo:</w:t>
      </w:r>
      <w:r w:rsidR="00B41D37">
        <w:t xml:space="preserve"> </w:t>
      </w:r>
      <w:r w:rsidR="0060293A">
        <w:t xml:space="preserve">Podrá, si gusta, guardar última ubicación donde dejó estacionado su vehículo (ya sea en playa de estacionamiento o en un área libre como la calle, un estacionamiento público, etc.) Esto almacenará en su dispositivo dicha ubicación para luego poder mediante la funcionalidad de </w:t>
      </w:r>
      <w:r w:rsidR="0060293A" w:rsidRPr="0060293A">
        <w:rPr>
          <w:b/>
          <w:i/>
        </w:rPr>
        <w:t>“Regresar a mi vehículo”</w:t>
      </w:r>
      <w:r w:rsidR="0060293A">
        <w:t xml:space="preserve"> visualizar la trayectoria a pie desde su posición tomada como origen, a la de su vehículo (destino).</w:t>
      </w:r>
    </w:p>
    <w:p w:rsidR="00E85435" w:rsidRPr="0060293A" w:rsidRDefault="00E85435" w:rsidP="00E85435">
      <w:pPr>
        <w:tabs>
          <w:tab w:val="left" w:pos="7095"/>
        </w:tabs>
      </w:pPr>
      <w:r>
        <w:t>D:</w:t>
      </w:r>
      <w:r w:rsidR="0060293A">
        <w:t xml:space="preserve"> </w:t>
      </w:r>
      <w:r w:rsidR="0060293A">
        <w:rPr>
          <w:b/>
          <w:i/>
        </w:rPr>
        <w:t xml:space="preserve">Regresar a mi vehículo: </w:t>
      </w:r>
      <w:r w:rsidR="0060293A">
        <w:t>Como su nombre lo indica le permitirá visualizar el camino de regreso a su vehículo si es que usted la registró previamente.</w:t>
      </w:r>
    </w:p>
    <w:p w:rsidR="00E85435" w:rsidRPr="00754DF6" w:rsidRDefault="00E85435" w:rsidP="00E85435">
      <w:pPr>
        <w:tabs>
          <w:tab w:val="left" w:pos="7095"/>
        </w:tabs>
      </w:pPr>
      <w:r>
        <w:t>E:</w:t>
      </w:r>
      <w:r w:rsidR="00754DF6" w:rsidRPr="00754DF6">
        <w:rPr>
          <w:b/>
          <w:i/>
        </w:rPr>
        <w:t xml:space="preserve"> Configuraciones</w:t>
      </w:r>
      <w:r w:rsidR="00754DF6">
        <w:t>:</w:t>
      </w:r>
      <w:r w:rsidR="00754DF6">
        <w:rPr>
          <w:b/>
          <w:i/>
        </w:rPr>
        <w:t xml:space="preserve"> </w:t>
      </w:r>
      <w:r w:rsidR="00754DF6">
        <w:t>En esta pantalla usted podrá personalizar las opciones para realizar búsquedas particulares según su tipo de vehículo, si quiere o no habilitar la precisión de GPS y el radio de alcance de búsqueda de playas de estacionamiento cercanas.</w:t>
      </w:r>
    </w:p>
    <w:p w:rsidR="00754DF6" w:rsidRDefault="0060293A" w:rsidP="00754DF6">
      <w:pPr>
        <w:keepNext/>
        <w:tabs>
          <w:tab w:val="left" w:pos="7095"/>
        </w:tabs>
        <w:jc w:val="center"/>
      </w:pPr>
      <w:r>
        <w:rPr>
          <w:noProof/>
          <w:lang w:val="es-AR" w:eastAsia="es-AR"/>
        </w:rPr>
        <w:lastRenderedPageBreak/>
        <w:drawing>
          <wp:inline distT="0" distB="0" distL="0" distR="0" wp14:anchorId="454BCB73" wp14:editId="07C8D538">
            <wp:extent cx="2362200" cy="3895725"/>
            <wp:effectExtent l="171450" t="171450" r="381000" b="371475"/>
            <wp:docPr id="2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895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15" w:name="_GoBack"/>
      <w:bookmarkEnd w:id="15"/>
    </w:p>
    <w:p w:rsidR="0060293A" w:rsidRPr="00E85435" w:rsidRDefault="00754DF6" w:rsidP="00754DF6">
      <w:pPr>
        <w:pStyle w:val="Epgrafe"/>
        <w:jc w:val="center"/>
      </w:pPr>
      <w:proofErr w:type="spellStart"/>
      <w:r>
        <w:t>Imágen</w:t>
      </w:r>
      <w:proofErr w:type="spellEnd"/>
      <w:r>
        <w:t xml:space="preserve"> </w:t>
      </w:r>
      <w:r>
        <w:fldChar w:fldCharType="begin"/>
      </w:r>
      <w:r>
        <w:instrText xml:space="preserve"> SEQ Imágen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Pantalla de configuración</w:t>
      </w:r>
    </w:p>
    <w:sectPr w:rsidR="0060293A" w:rsidRPr="00E85435" w:rsidSect="00060D43">
      <w:footerReference w:type="default" r:id="rId1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4" w:author="Ezequiel Bär Coch" w:date="2014-10-20T23:35:00Z" w:initials="EBC">
    <w:p w:rsidR="00B41D37" w:rsidRDefault="00B41D37">
      <w:pPr>
        <w:pStyle w:val="Textocomentario"/>
      </w:pPr>
      <w:r>
        <w:rPr>
          <w:rStyle w:val="Refdecomentario"/>
        </w:rPr>
        <w:annotationRef/>
      </w:r>
      <w:r>
        <w:t>Va a modificarse una vez que esté lista la UI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7302" w:rsidRDefault="009B7302" w:rsidP="00060D43">
      <w:pPr>
        <w:spacing w:before="0" w:after="0"/>
      </w:pPr>
      <w:r>
        <w:separator/>
      </w:r>
    </w:p>
  </w:endnote>
  <w:endnote w:type="continuationSeparator" w:id="0">
    <w:p w:rsidR="009B7302" w:rsidRDefault="009B7302" w:rsidP="00060D4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2A7A" w:rsidRDefault="00372A7A" w:rsidP="00060D43"/>
  <w:sdt>
    <w:sdtPr>
      <w:id w:val="8370386"/>
      <w:docPartObj>
        <w:docPartGallery w:val="Page Numbers (Bottom of Page)"/>
        <w:docPartUnique/>
      </w:docPartObj>
    </w:sdtPr>
    <w:sdtEndPr/>
    <w:sdtContent>
      <w:p w:rsidR="00372A7A" w:rsidRDefault="00372A7A" w:rsidP="00060D43">
        <w:pPr>
          <w:pStyle w:val="Piedepgina"/>
          <w:jc w:val="right"/>
        </w:pPr>
        <w:r>
          <w:t xml:space="preserve"> </w:t>
        </w:r>
        <w:r w:rsidR="00302F64" w:rsidRPr="00604D1D">
          <w:rPr>
            <w:b/>
          </w:rPr>
          <w:t>GeoParking Móvil ®</w:t>
        </w:r>
        <w:r w:rsidR="00302F64">
          <w:rPr>
            <w:b/>
          </w:rPr>
          <w:t xml:space="preserve"> </w:t>
        </w:r>
        <w:r w:rsidR="00302F64">
          <w:rPr>
            <w:b/>
          </w:rPr>
          <w:t xml:space="preserve">- </w:t>
        </w:r>
        <w:r w:rsidR="00302F64">
          <w:t>Manual de</w:t>
        </w:r>
        <w:r w:rsidR="00302F64">
          <w:t xml:space="preserve"> </w:t>
        </w:r>
        <w:r w:rsidR="00302F64">
          <w:t xml:space="preserve">usuario </w:t>
        </w:r>
        <w:r>
          <w:t>|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4DF6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7302" w:rsidRDefault="009B7302" w:rsidP="00060D43">
      <w:pPr>
        <w:spacing w:before="0" w:after="0"/>
      </w:pPr>
      <w:r>
        <w:separator/>
      </w:r>
    </w:p>
  </w:footnote>
  <w:footnote w:type="continuationSeparator" w:id="0">
    <w:p w:rsidR="009B7302" w:rsidRDefault="009B7302" w:rsidP="00060D4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93647"/>
    <w:multiLevelType w:val="hybridMultilevel"/>
    <w:tmpl w:val="DA1AC9AC"/>
    <w:lvl w:ilvl="0" w:tplc="2C0A000D">
      <w:start w:val="1"/>
      <w:numFmt w:val="bullet"/>
      <w:lvlText w:val=""/>
      <w:lvlJc w:val="left"/>
      <w:pPr>
        <w:ind w:left="14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">
    <w:nsid w:val="27DD745E"/>
    <w:multiLevelType w:val="hybridMultilevel"/>
    <w:tmpl w:val="39002F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82184C"/>
    <w:multiLevelType w:val="hybridMultilevel"/>
    <w:tmpl w:val="B57AA86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0C0BEC"/>
    <w:multiLevelType w:val="hybridMultilevel"/>
    <w:tmpl w:val="762C0C00"/>
    <w:lvl w:ilvl="0" w:tplc="8A3CAF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8A3CAF98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6154DD"/>
    <w:multiLevelType w:val="hybridMultilevel"/>
    <w:tmpl w:val="9BF0EB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076F74"/>
    <w:multiLevelType w:val="hybridMultilevel"/>
    <w:tmpl w:val="08121532"/>
    <w:lvl w:ilvl="0" w:tplc="2C0A000F">
      <w:start w:val="1"/>
      <w:numFmt w:val="decimal"/>
      <w:lvlText w:val="%1."/>
      <w:lvlJc w:val="left"/>
      <w:pPr>
        <w:ind w:left="1428" w:hanging="360"/>
      </w:p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D74"/>
    <w:rsid w:val="000177CE"/>
    <w:rsid w:val="00060D43"/>
    <w:rsid w:val="000C2275"/>
    <w:rsid w:val="000E02DE"/>
    <w:rsid w:val="00134583"/>
    <w:rsid w:val="00137332"/>
    <w:rsid w:val="00176330"/>
    <w:rsid w:val="001850BE"/>
    <w:rsid w:val="00194B17"/>
    <w:rsid w:val="001D0AB5"/>
    <w:rsid w:val="001D5749"/>
    <w:rsid w:val="001F3335"/>
    <w:rsid w:val="00220FB6"/>
    <w:rsid w:val="00257773"/>
    <w:rsid w:val="002B609F"/>
    <w:rsid w:val="002B7A9D"/>
    <w:rsid w:val="00302F64"/>
    <w:rsid w:val="00327364"/>
    <w:rsid w:val="00336503"/>
    <w:rsid w:val="00372A7A"/>
    <w:rsid w:val="003735CD"/>
    <w:rsid w:val="00385501"/>
    <w:rsid w:val="003B559B"/>
    <w:rsid w:val="003D045F"/>
    <w:rsid w:val="003D6EE4"/>
    <w:rsid w:val="00421D84"/>
    <w:rsid w:val="00452F80"/>
    <w:rsid w:val="00470015"/>
    <w:rsid w:val="004C0B43"/>
    <w:rsid w:val="004D41FE"/>
    <w:rsid w:val="004E4262"/>
    <w:rsid w:val="0056292B"/>
    <w:rsid w:val="005C2B02"/>
    <w:rsid w:val="005E0536"/>
    <w:rsid w:val="0060293A"/>
    <w:rsid w:val="00604D1D"/>
    <w:rsid w:val="00633098"/>
    <w:rsid w:val="006F7410"/>
    <w:rsid w:val="00754DF6"/>
    <w:rsid w:val="007554CC"/>
    <w:rsid w:val="00783F61"/>
    <w:rsid w:val="007859E3"/>
    <w:rsid w:val="007B3635"/>
    <w:rsid w:val="00810D74"/>
    <w:rsid w:val="00827454"/>
    <w:rsid w:val="0084472B"/>
    <w:rsid w:val="00857164"/>
    <w:rsid w:val="0086262E"/>
    <w:rsid w:val="008A528B"/>
    <w:rsid w:val="0090792F"/>
    <w:rsid w:val="00934C85"/>
    <w:rsid w:val="00965EE4"/>
    <w:rsid w:val="009A58A6"/>
    <w:rsid w:val="009B7302"/>
    <w:rsid w:val="009E1B8D"/>
    <w:rsid w:val="009E380A"/>
    <w:rsid w:val="00A13DD4"/>
    <w:rsid w:val="00A369EF"/>
    <w:rsid w:val="00A905A5"/>
    <w:rsid w:val="00B41D37"/>
    <w:rsid w:val="00B64B3C"/>
    <w:rsid w:val="00B72CFA"/>
    <w:rsid w:val="00BB7BA7"/>
    <w:rsid w:val="00BF74DF"/>
    <w:rsid w:val="00C44F36"/>
    <w:rsid w:val="00C45743"/>
    <w:rsid w:val="00C82AD9"/>
    <w:rsid w:val="00C87FC4"/>
    <w:rsid w:val="00C90E8D"/>
    <w:rsid w:val="00CB1362"/>
    <w:rsid w:val="00CB652E"/>
    <w:rsid w:val="00CC0161"/>
    <w:rsid w:val="00CD42E6"/>
    <w:rsid w:val="00D17FA4"/>
    <w:rsid w:val="00D2196C"/>
    <w:rsid w:val="00D52286"/>
    <w:rsid w:val="00D5289E"/>
    <w:rsid w:val="00D6602B"/>
    <w:rsid w:val="00D970EA"/>
    <w:rsid w:val="00DB1D12"/>
    <w:rsid w:val="00DC04DD"/>
    <w:rsid w:val="00DF0BEF"/>
    <w:rsid w:val="00E85435"/>
    <w:rsid w:val="00EC5F9E"/>
    <w:rsid w:val="00EE44AE"/>
    <w:rsid w:val="00F133FD"/>
    <w:rsid w:val="00FA3D02"/>
    <w:rsid w:val="00FC4A9F"/>
    <w:rsid w:val="00FC53ED"/>
    <w:rsid w:val="00FD5FE0"/>
    <w:rsid w:val="00FD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D43"/>
    <w:pPr>
      <w:spacing w:before="120" w:after="120" w:line="240" w:lineRule="auto"/>
      <w:jc w:val="both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C4A9F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4A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4A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E02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4A9F"/>
    <w:rPr>
      <w:rFonts w:asciiTheme="majorHAnsi" w:eastAsiaTheme="majorEastAsia" w:hAnsiTheme="majorHAnsi" w:cstheme="majorBidi"/>
      <w:b/>
      <w:sz w:val="40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FC4A9F"/>
    <w:rPr>
      <w:rFonts w:asciiTheme="majorHAnsi" w:eastAsiaTheme="majorEastAsia" w:hAnsiTheme="majorHAnsi" w:cstheme="majorBidi"/>
      <w:b/>
      <w:bCs/>
      <w:sz w:val="24"/>
      <w:lang w:val="es-MX"/>
    </w:rPr>
  </w:style>
  <w:style w:type="paragraph" w:styleId="Prrafodelista">
    <w:name w:val="List Paragraph"/>
    <w:basedOn w:val="Normal"/>
    <w:uiPriority w:val="34"/>
    <w:qFormat/>
    <w:rsid w:val="00060D43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060D43"/>
    <w:pPr>
      <w:spacing w:before="480"/>
      <w:outlineLvl w:val="9"/>
    </w:pPr>
    <w:rPr>
      <w:bCs/>
      <w:color w:val="2E74B5" w:themeColor="accent1" w:themeShade="BF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60D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0D4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60D43"/>
    <w:rPr>
      <w:color w:val="0563C1" w:themeColor="hyperlink"/>
      <w:u w:val="single"/>
    </w:rPr>
  </w:style>
  <w:style w:type="table" w:styleId="Listaclara-nfasis5">
    <w:name w:val="Light List Accent 5"/>
    <w:basedOn w:val="Tablanormal"/>
    <w:uiPriority w:val="61"/>
    <w:rsid w:val="00060D43"/>
    <w:pPr>
      <w:spacing w:after="0" w:line="240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060D43"/>
    <w:pPr>
      <w:spacing w:after="100"/>
      <w:ind w:left="440"/>
    </w:pPr>
  </w:style>
  <w:style w:type="paragraph" w:styleId="Sinespaciado">
    <w:name w:val="No Spacing"/>
    <w:link w:val="SinespaciadoCar"/>
    <w:uiPriority w:val="1"/>
    <w:qFormat/>
    <w:rsid w:val="00060D43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60D43"/>
    <w:rPr>
      <w:rFonts w:eastAsiaTheme="minorEastAsia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60D4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D43"/>
    <w:rPr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FC4A9F"/>
    <w:rPr>
      <w:rFonts w:asciiTheme="majorHAnsi" w:eastAsiaTheme="majorEastAsia" w:hAnsiTheme="majorHAnsi" w:cstheme="majorBidi"/>
      <w:b/>
      <w:sz w:val="28"/>
      <w:szCs w:val="26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10D7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0D74"/>
    <w:rPr>
      <w:rFonts w:ascii="Tahoma" w:hAnsi="Tahoma" w:cs="Tahoma"/>
      <w:sz w:val="16"/>
      <w:szCs w:val="16"/>
      <w:lang w:val="es-MX"/>
    </w:rPr>
  </w:style>
  <w:style w:type="paragraph" w:customStyle="1" w:styleId="Normal1">
    <w:name w:val="Normal1"/>
    <w:rsid w:val="00C44F36"/>
    <w:pPr>
      <w:spacing w:after="0" w:line="276" w:lineRule="auto"/>
    </w:pPr>
    <w:rPr>
      <w:rFonts w:ascii="Arial" w:eastAsia="Arial" w:hAnsi="Arial" w:cs="Arial"/>
      <w:color w:val="000000"/>
      <w:szCs w:val="20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0E02DE"/>
    <w:rPr>
      <w:rFonts w:asciiTheme="majorHAnsi" w:eastAsiaTheme="majorEastAsia" w:hAnsiTheme="majorHAnsi" w:cstheme="majorBidi"/>
      <w:b/>
      <w:bCs/>
      <w:i/>
      <w:iCs/>
      <w:color w:val="5B9BD5" w:themeColor="accent1"/>
      <w:lang w:val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7859E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859E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859E3"/>
    <w:rPr>
      <w:sz w:val="20"/>
      <w:szCs w:val="20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859E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859E3"/>
    <w:rPr>
      <w:b/>
      <w:bCs/>
      <w:sz w:val="20"/>
      <w:szCs w:val="20"/>
      <w:lang w:val="es-MX"/>
    </w:rPr>
  </w:style>
  <w:style w:type="paragraph" w:styleId="Epgrafe">
    <w:name w:val="caption"/>
    <w:basedOn w:val="Normal"/>
    <w:next w:val="Normal"/>
    <w:uiPriority w:val="35"/>
    <w:unhideWhenUsed/>
    <w:qFormat/>
    <w:rsid w:val="00176330"/>
    <w:pPr>
      <w:spacing w:before="0" w:after="200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D43"/>
    <w:pPr>
      <w:spacing w:before="120" w:after="120" w:line="240" w:lineRule="auto"/>
      <w:jc w:val="both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C4A9F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4A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4A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E02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4A9F"/>
    <w:rPr>
      <w:rFonts w:asciiTheme="majorHAnsi" w:eastAsiaTheme="majorEastAsia" w:hAnsiTheme="majorHAnsi" w:cstheme="majorBidi"/>
      <w:b/>
      <w:sz w:val="40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FC4A9F"/>
    <w:rPr>
      <w:rFonts w:asciiTheme="majorHAnsi" w:eastAsiaTheme="majorEastAsia" w:hAnsiTheme="majorHAnsi" w:cstheme="majorBidi"/>
      <w:b/>
      <w:bCs/>
      <w:sz w:val="24"/>
      <w:lang w:val="es-MX"/>
    </w:rPr>
  </w:style>
  <w:style w:type="paragraph" w:styleId="Prrafodelista">
    <w:name w:val="List Paragraph"/>
    <w:basedOn w:val="Normal"/>
    <w:uiPriority w:val="34"/>
    <w:qFormat/>
    <w:rsid w:val="00060D43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060D43"/>
    <w:pPr>
      <w:spacing w:before="480"/>
      <w:outlineLvl w:val="9"/>
    </w:pPr>
    <w:rPr>
      <w:bCs/>
      <w:color w:val="2E74B5" w:themeColor="accent1" w:themeShade="BF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60D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0D4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60D43"/>
    <w:rPr>
      <w:color w:val="0563C1" w:themeColor="hyperlink"/>
      <w:u w:val="single"/>
    </w:rPr>
  </w:style>
  <w:style w:type="table" w:styleId="Listaclara-nfasis5">
    <w:name w:val="Light List Accent 5"/>
    <w:basedOn w:val="Tablanormal"/>
    <w:uiPriority w:val="61"/>
    <w:rsid w:val="00060D43"/>
    <w:pPr>
      <w:spacing w:after="0" w:line="240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060D43"/>
    <w:pPr>
      <w:spacing w:after="100"/>
      <w:ind w:left="440"/>
    </w:pPr>
  </w:style>
  <w:style w:type="paragraph" w:styleId="Sinespaciado">
    <w:name w:val="No Spacing"/>
    <w:link w:val="SinespaciadoCar"/>
    <w:uiPriority w:val="1"/>
    <w:qFormat/>
    <w:rsid w:val="00060D43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60D43"/>
    <w:rPr>
      <w:rFonts w:eastAsiaTheme="minorEastAsia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60D4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D43"/>
    <w:rPr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FC4A9F"/>
    <w:rPr>
      <w:rFonts w:asciiTheme="majorHAnsi" w:eastAsiaTheme="majorEastAsia" w:hAnsiTheme="majorHAnsi" w:cstheme="majorBidi"/>
      <w:b/>
      <w:sz w:val="28"/>
      <w:szCs w:val="26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10D7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0D74"/>
    <w:rPr>
      <w:rFonts w:ascii="Tahoma" w:hAnsi="Tahoma" w:cs="Tahoma"/>
      <w:sz w:val="16"/>
      <w:szCs w:val="16"/>
      <w:lang w:val="es-MX"/>
    </w:rPr>
  </w:style>
  <w:style w:type="paragraph" w:customStyle="1" w:styleId="Normal1">
    <w:name w:val="Normal1"/>
    <w:rsid w:val="00C44F36"/>
    <w:pPr>
      <w:spacing w:after="0" w:line="276" w:lineRule="auto"/>
    </w:pPr>
    <w:rPr>
      <w:rFonts w:ascii="Arial" w:eastAsia="Arial" w:hAnsi="Arial" w:cs="Arial"/>
      <w:color w:val="000000"/>
      <w:szCs w:val="20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0E02DE"/>
    <w:rPr>
      <w:rFonts w:asciiTheme="majorHAnsi" w:eastAsiaTheme="majorEastAsia" w:hAnsiTheme="majorHAnsi" w:cstheme="majorBidi"/>
      <w:b/>
      <w:bCs/>
      <w:i/>
      <w:iCs/>
      <w:color w:val="5B9BD5" w:themeColor="accent1"/>
      <w:lang w:val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7859E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859E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859E3"/>
    <w:rPr>
      <w:sz w:val="20"/>
      <w:szCs w:val="20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859E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859E3"/>
    <w:rPr>
      <w:b/>
      <w:bCs/>
      <w:sz w:val="20"/>
      <w:szCs w:val="20"/>
      <w:lang w:val="es-MX"/>
    </w:rPr>
  </w:style>
  <w:style w:type="paragraph" w:styleId="Epgrafe">
    <w:name w:val="caption"/>
    <w:basedOn w:val="Normal"/>
    <w:next w:val="Normal"/>
    <w:uiPriority w:val="35"/>
    <w:unhideWhenUsed/>
    <w:qFormat/>
    <w:rsid w:val="00176330"/>
    <w:pPr>
      <w:spacing w:before="0" w:after="200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8.JPG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comments" Target="comment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kas\Dropbox\PROYECTO%20FINAL%20REPOSITORIO\GeoParking\Proyecto\Templates\Geo%20Parking-PLANTILLA-DOCUMENT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4D19889DD8C45AAA445D1EFD86979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8D8B4-2622-4744-9FEA-42D7503C4407}"/>
      </w:docPartPr>
      <w:docPartBody>
        <w:p w:rsidR="00ED517E" w:rsidRDefault="00684097">
          <w:pPr>
            <w:pStyle w:val="F4D19889DD8C45AAA445D1EFD8697945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[Escribir el título del documento]</w:t>
          </w:r>
        </w:p>
      </w:docPartBody>
    </w:docPart>
    <w:docPart>
      <w:docPartPr>
        <w:name w:val="7A08595225D14FDBB8B3BC78C81A5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3EA398-8300-4269-A9CC-4DD2B02DCCB5}"/>
      </w:docPartPr>
      <w:docPartBody>
        <w:p w:rsidR="00ED517E" w:rsidRDefault="00684097">
          <w:pPr>
            <w:pStyle w:val="7A08595225D14FDBB8B3BC78C81A5953"/>
          </w:pPr>
          <w:r>
            <w:rPr>
              <w:color w:val="4F81BD" w:themeColor="accent1"/>
              <w:sz w:val="200"/>
              <w:szCs w:val="200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097"/>
    <w:rsid w:val="00014CB7"/>
    <w:rsid w:val="000F4CAC"/>
    <w:rsid w:val="00125EFC"/>
    <w:rsid w:val="00177B62"/>
    <w:rsid w:val="002C57D7"/>
    <w:rsid w:val="00304E12"/>
    <w:rsid w:val="003B26AF"/>
    <w:rsid w:val="00684097"/>
    <w:rsid w:val="00687BA3"/>
    <w:rsid w:val="007C73E7"/>
    <w:rsid w:val="00BB464F"/>
    <w:rsid w:val="00BF2DB9"/>
    <w:rsid w:val="00C57AB1"/>
    <w:rsid w:val="00DE7237"/>
    <w:rsid w:val="00E105A2"/>
    <w:rsid w:val="00E45B1D"/>
    <w:rsid w:val="00EB6C82"/>
    <w:rsid w:val="00ED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4D19889DD8C45AAA445D1EFD8697945">
    <w:name w:val="F4D19889DD8C45AAA445D1EFD8697945"/>
  </w:style>
  <w:style w:type="paragraph" w:customStyle="1" w:styleId="7A08595225D14FDBB8B3BC78C81A5953">
    <w:name w:val="7A08595225D14FDBB8B3BC78C81A595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4D19889DD8C45AAA445D1EFD8697945">
    <w:name w:val="F4D19889DD8C45AAA445D1EFD8697945"/>
  </w:style>
  <w:style w:type="paragraph" w:customStyle="1" w:styleId="7A08595225D14FDBB8B3BC78C81A5953">
    <w:name w:val="7A08595225D14FDBB8B3BC78C81A59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58BDD6-34E5-46C7-87DA-781442C92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Geo Parking-PLANTILLA-DOCUMENTOS.dotx</Template>
  <TotalTime>5039</TotalTime>
  <Pages>8</Pages>
  <Words>692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 Web Visitante</vt:lpstr>
    </vt:vector>
  </TitlesOfParts>
  <Company>Hewlett-Packard</Company>
  <LinksUpToDate>false</LinksUpToDate>
  <CharactersWithSpaces>4496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usuario  GeoParking Móvil ® </dc:title>
  <dc:creator>Lukas</dc:creator>
  <cp:lastModifiedBy>Ezequiel Bär Coch</cp:lastModifiedBy>
  <cp:revision>38</cp:revision>
  <dcterms:created xsi:type="dcterms:W3CDTF">2014-06-22T04:51:00Z</dcterms:created>
  <dcterms:modified xsi:type="dcterms:W3CDTF">2014-10-21T02:49:00Z</dcterms:modified>
</cp:coreProperties>
</file>