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79"/>
        <w:gridCol w:w="3957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A13DD4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44F3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de Usuario</w:t>
                </w:r>
                <w:r w:rsidR="00D2196C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Web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A13DD4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392679394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2679395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A13DD4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2196C">
                  <w:rPr>
                    <w:lang w:val="es-ES"/>
                  </w:rPr>
                  <w:t>Manual de Usuario Web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proofErr w:type="spellStart"/>
            <w:r>
              <w:t>PlanDeGestion</w:t>
            </w:r>
            <w:proofErr w:type="spellEnd"/>
            <w:r>
              <w:rPr>
                <w:lang w:val="es-419"/>
              </w:rPr>
              <w:t>Configuracion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BC29B0" w:rsidRDefault="00C44F36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21/06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2679396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CB1362">
            <w:pPr>
              <w:rPr>
                <w:lang w:val="es-419"/>
              </w:rPr>
            </w:pPr>
            <w:r w:rsidRPr="0061233C">
              <w:t>1</w:t>
            </w:r>
            <w:r w:rsidR="00CB1362">
              <w:t>.0</w:t>
            </w:r>
            <w:r w:rsidRPr="0061233C">
              <w:rPr>
                <w:lang w:val="es-419"/>
              </w:rPr>
              <w:t>_Draft</w:t>
            </w:r>
            <w:r w:rsidR="00CB1362">
              <w:rPr>
                <w:lang w:val="es-AR"/>
              </w:rPr>
              <w:t xml:space="preserve">A </w:t>
            </w:r>
          </w:p>
        </w:tc>
        <w:tc>
          <w:tcPr>
            <w:tcW w:w="1701" w:type="dxa"/>
          </w:tcPr>
          <w:p w:rsidR="00060D43" w:rsidRPr="004E6F3D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5E0536">
              <w:t>/06</w:t>
            </w:r>
            <w:bookmarkStart w:id="9" w:name="_GoBack"/>
            <w:bookmarkEnd w:id="9"/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44F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Lucas Toneatto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CB652E" w:rsidRDefault="00CB1362" w:rsidP="00FA359E">
            <w:pPr>
              <w:rPr>
                <w:b w:val="0"/>
                <w:lang w:val="es-AR"/>
              </w:rPr>
            </w:pPr>
            <w:r>
              <w:t>1.0</w:t>
            </w:r>
            <w:r w:rsidR="00CB652E" w:rsidRPr="0061233C">
              <w:rPr>
                <w:lang w:val="es-419"/>
              </w:rPr>
              <w:t>_</w:t>
            </w:r>
            <w:r w:rsidRPr="0061233C">
              <w:rPr>
                <w:lang w:val="es-419"/>
              </w:rPr>
              <w:t xml:space="preserve"> Draft</w:t>
            </w:r>
            <w:r>
              <w:rPr>
                <w:lang w:val="es-AR"/>
              </w:rPr>
              <w:t>A</w:t>
            </w:r>
          </w:p>
        </w:tc>
        <w:tc>
          <w:tcPr>
            <w:tcW w:w="1701" w:type="dxa"/>
          </w:tcPr>
          <w:p w:rsidR="00060D43" w:rsidRPr="00CB652E" w:rsidRDefault="005E0536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22/06</w:t>
            </w:r>
            <w:r w:rsidR="00CB652E">
              <w:rPr>
                <w:lang w:val="es-AR"/>
              </w:rPr>
              <w:t>/2014</w:t>
            </w:r>
          </w:p>
        </w:tc>
        <w:tc>
          <w:tcPr>
            <w:tcW w:w="1417" w:type="dxa"/>
          </w:tcPr>
          <w:p w:rsidR="00060D43" w:rsidRPr="00CB652E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Pendiente de Corrección</w:t>
            </w:r>
          </w:p>
        </w:tc>
        <w:tc>
          <w:tcPr>
            <w:tcW w:w="2293" w:type="dxa"/>
          </w:tcPr>
          <w:p w:rsidR="00060D43" w:rsidRDefault="00CB652E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Ezequiel Bär Coch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B652E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CB652E" w:rsidRPr="00CB652E" w:rsidRDefault="00CB1362" w:rsidP="00FA359E">
            <w:pPr>
              <w:rPr>
                <w:lang w:val="es-AR"/>
              </w:rPr>
            </w:pPr>
            <w:r>
              <w:t>1.0</w:t>
            </w:r>
            <w:r w:rsidR="00CB652E" w:rsidRPr="0061233C">
              <w:rPr>
                <w:lang w:val="es-419"/>
              </w:rPr>
              <w:t>_</w:t>
            </w:r>
            <w:r w:rsidRPr="0061233C">
              <w:rPr>
                <w:lang w:val="es-419"/>
              </w:rPr>
              <w:t xml:space="preserve"> Draft</w:t>
            </w:r>
            <w:r>
              <w:rPr>
                <w:lang w:val="es-AR"/>
              </w:rPr>
              <w:t>B</w:t>
            </w:r>
          </w:p>
        </w:tc>
        <w:tc>
          <w:tcPr>
            <w:tcW w:w="1701" w:type="dxa"/>
          </w:tcPr>
          <w:p w:rsidR="00CB652E" w:rsidRPr="00CB652E" w:rsidRDefault="005E053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12/07</w:t>
            </w:r>
            <w:r w:rsidR="00CB652E">
              <w:rPr>
                <w:lang w:val="es-AR"/>
              </w:rPr>
              <w:t>/2014</w:t>
            </w:r>
          </w:p>
        </w:tc>
        <w:tc>
          <w:tcPr>
            <w:tcW w:w="1417" w:type="dxa"/>
          </w:tcPr>
          <w:p w:rsidR="00CB652E" w:rsidRPr="00B742E7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CB652E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 [autor]</w:t>
            </w:r>
          </w:p>
          <w:p w:rsidR="00CB652E" w:rsidRPr="004E6F3D" w:rsidRDefault="00CB652E" w:rsidP="00B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CB652E" w:rsidRPr="00CB652E" w:rsidRDefault="00CB652E" w:rsidP="00CB6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hicieron cambios cosméticos (Saltos de línea), ampliación y descripción más </w:t>
            </w:r>
            <w:r w:rsidR="00FC53ED">
              <w:rPr>
                <w:lang w:val="es-AR"/>
              </w:rPr>
              <w:t>detalladas</w:t>
            </w:r>
            <w:r>
              <w:rPr>
                <w:lang w:val="es-AR"/>
              </w:rPr>
              <w:t>; y se agregaron capturas de pantalla.</w:t>
            </w:r>
          </w:p>
        </w:tc>
      </w:tr>
      <w:tr w:rsidR="00C82AD9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C82AD9" w:rsidRDefault="00C82AD9" w:rsidP="00FA359E"/>
        </w:tc>
        <w:tc>
          <w:tcPr>
            <w:tcW w:w="1701" w:type="dxa"/>
          </w:tcPr>
          <w:p w:rsidR="00C82AD9" w:rsidRDefault="00C82AD9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417" w:type="dxa"/>
          </w:tcPr>
          <w:p w:rsidR="00C82AD9" w:rsidRDefault="00C82AD9" w:rsidP="00B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C82AD9" w:rsidRDefault="00C82AD9" w:rsidP="00B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C82AD9" w:rsidRDefault="00C82AD9" w:rsidP="00CB6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82AD9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2679394" w:history="1">
            <w:r w:rsidR="00C82AD9" w:rsidRPr="00757460">
              <w:rPr>
                <w:rStyle w:val="Hipervnculo"/>
                <w:noProof/>
              </w:rPr>
              <w:t>Control de la documentación</w:t>
            </w:r>
            <w:r w:rsidR="00C82AD9">
              <w:rPr>
                <w:noProof/>
                <w:webHidden/>
              </w:rPr>
              <w:tab/>
            </w:r>
            <w:r w:rsidR="00C82AD9">
              <w:rPr>
                <w:noProof/>
                <w:webHidden/>
              </w:rPr>
              <w:fldChar w:fldCharType="begin"/>
            </w:r>
            <w:r w:rsidR="00C82AD9">
              <w:rPr>
                <w:noProof/>
                <w:webHidden/>
              </w:rPr>
              <w:instrText xml:space="preserve"> PAGEREF _Toc392679394 \h </w:instrText>
            </w:r>
            <w:r w:rsidR="00C82AD9">
              <w:rPr>
                <w:noProof/>
                <w:webHidden/>
              </w:rPr>
            </w:r>
            <w:r w:rsidR="00C82AD9">
              <w:rPr>
                <w:noProof/>
                <w:webHidden/>
              </w:rPr>
              <w:fldChar w:fldCharType="separate"/>
            </w:r>
            <w:r w:rsidR="00C82AD9">
              <w:rPr>
                <w:noProof/>
                <w:webHidden/>
              </w:rPr>
              <w:t>2</w:t>
            </w:r>
            <w:r w:rsidR="00C82AD9"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5" w:history="1">
            <w:r w:rsidRPr="00757460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6" w:history="1">
            <w:r w:rsidRPr="00757460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7" w:history="1">
            <w:r w:rsidRPr="00757460">
              <w:rPr>
                <w:rStyle w:val="Hipervnculo"/>
                <w:noProof/>
              </w:rPr>
              <w:t>MANUAL DE USUARIO GEO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8" w:history="1">
            <w:r w:rsidRPr="0075746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399" w:history="1">
            <w:r w:rsidRPr="00757460">
              <w:rPr>
                <w:rStyle w:val="Hipervnculo"/>
                <w:noProof/>
              </w:rPr>
              <w:t>Objetivos del Sistema Geo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0" w:history="1">
            <w:r w:rsidRPr="00757460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1" w:history="1">
            <w:r w:rsidRPr="00757460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2" w:history="1">
            <w:r w:rsidRPr="00757460">
              <w:rPr>
                <w:rStyle w:val="Hipervnculo"/>
                <w:noProof/>
                <w:lang w:val="es-ES"/>
              </w:rPr>
              <w:t>Funcionalidades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AD9" w:rsidRDefault="00C82AD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679403" w:history="1">
            <w:r w:rsidRPr="00757460">
              <w:rPr>
                <w:rStyle w:val="Hipervnculo"/>
                <w:noProof/>
                <w:lang w:val="es-ES"/>
              </w:rPr>
              <w:t>Administrar Playas de Estacionamiento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D2196C" w:rsidRDefault="00D2196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060D43" w:rsidRDefault="00C44F36" w:rsidP="00C44F36">
      <w:pPr>
        <w:pStyle w:val="Ttulo1"/>
        <w:jc w:val="center"/>
      </w:pPr>
      <w:bookmarkStart w:id="10" w:name="_Toc392679397"/>
      <w:r>
        <w:lastRenderedPageBreak/>
        <w:t>MANUAL DE USUARIO GEO PARKING</w:t>
      </w:r>
      <w:bookmarkEnd w:id="10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1" w:name="_Toc392679398"/>
      <w:r>
        <w:t>Introducción</w:t>
      </w:r>
      <w:bookmarkEnd w:id="11"/>
    </w:p>
    <w:p w:rsidR="00C44F36" w:rsidRDefault="00C44F36" w:rsidP="001850BE">
      <w:pPr>
        <w:spacing w:before="240"/>
        <w:ind w:firstLine="708"/>
      </w:pPr>
      <w:r>
        <w:t xml:space="preserve">El propósito de este documento es describir en forma general las necesidades y características más importantes del Sistema de Estacionamiento Geo Parking, enfocándose en como los usuarios pueden ejecutar la diferentes funcionalidades que realiza el sistema. </w:t>
      </w:r>
    </w:p>
    <w:p w:rsidR="00C44F36" w:rsidRDefault="00C44F36" w:rsidP="001850BE">
      <w:pPr>
        <w:spacing w:before="240"/>
        <w:ind w:firstLine="708"/>
      </w:pPr>
      <w:r>
        <w:t>Este manual irá guiando al usuario en el proceso de registro de playas de estacionamientos y puntos de interés, consultas sobre la disponibilidad y ubicación de los mismos, así como en las diversas evaluaciones que realiza el sistema sobre la utilización de la aplicación por parte de los usuarios y la emisión de reportes estadísticos.</w:t>
      </w:r>
    </w:p>
    <w:p w:rsidR="00C44F36" w:rsidRDefault="00C44F36" w:rsidP="001850BE">
      <w:pPr>
        <w:spacing w:before="240"/>
        <w:ind w:firstLine="708"/>
      </w:pPr>
      <w:r>
        <w:t>Los detalles de cómo el Sistema Geo Parking funcionará para llenar esas necesidades será descrito en los diferentes tópicos de este manual.</w:t>
      </w:r>
    </w:p>
    <w:p w:rsidR="00C44F36" w:rsidRDefault="00C44F36" w:rsidP="001850BE">
      <w:pPr>
        <w:spacing w:before="240"/>
      </w:pPr>
    </w:p>
    <w:p w:rsidR="00C44F36" w:rsidRDefault="00C44F36" w:rsidP="00C82AD9">
      <w:pPr>
        <w:pStyle w:val="Ttulo2"/>
        <w:spacing w:before="240"/>
      </w:pPr>
      <w:bookmarkStart w:id="12" w:name="_Toc392679399"/>
      <w:r>
        <w:t>Objetivos del Sistema Geo Parking</w:t>
      </w:r>
      <w:bookmarkEnd w:id="12"/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B64B3C" w:rsidRPr="00B64B3C">
        <w:rPr>
          <w:rFonts w:asciiTheme="minorHAnsi" w:hAnsiTheme="minorHAnsi"/>
          <w:szCs w:val="22"/>
        </w:rPr>
        <w:t xml:space="preserve">El sistema 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>rindar información sobre disponibilidad y ubicación de cocheras cercanas al destino del usuario, así como de información relativa a las necesidades de estacionamiento de los ciudadanos, para realizar reportes, informes y estadísticas sobre el flujo d</w:t>
      </w:r>
      <w:r w:rsidR="00B64B3C">
        <w:rPr>
          <w:rFonts w:asciiTheme="minorHAnsi" w:hAnsiTheme="minorHAnsi"/>
          <w:szCs w:val="22"/>
        </w:rPr>
        <w:t>el tránsito dentro de la ciudad</w:t>
      </w:r>
      <w:r w:rsidRPr="00B64B3C">
        <w:rPr>
          <w:rFonts w:asciiTheme="minorHAnsi" w:hAnsiTheme="minorHAnsi"/>
          <w:szCs w:val="22"/>
        </w:rPr>
        <w:t>.</w:t>
      </w:r>
    </w:p>
    <w:p w:rsidR="00B64B3C" w:rsidRDefault="00B64B3C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Para ello el sistema estará comprendido por los siguientes módulos: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playas de estacionamiento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puntos de interés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Administración de usuarios</w:t>
      </w:r>
    </w:p>
    <w:p w:rsidR="00B64B3C" w:rsidRDefault="00B64B3C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Generación de informes y reportes estadísticos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B64B3C" w:rsidRDefault="00B64B3C" w:rsidP="001850BE">
      <w:pPr>
        <w:pStyle w:val="Ttulo2"/>
        <w:spacing w:before="240"/>
      </w:pPr>
      <w:bookmarkStart w:id="13" w:name="_Toc392679400"/>
      <w:r>
        <w:t>Requisitos del Sistema</w:t>
      </w:r>
      <w:bookmarkEnd w:id="13"/>
    </w:p>
    <w:p w:rsidR="00B64B3C" w:rsidRDefault="00B64B3C" w:rsidP="001850BE">
      <w:pPr>
        <w:spacing w:before="240"/>
        <w:ind w:firstLine="708"/>
      </w:pPr>
      <w:r>
        <w:t>El Sistema de Estacionamiento Geo Parking es una aplicación Web que puede ejecuta</w:t>
      </w:r>
      <w:r w:rsidR="00D2196C">
        <w:t xml:space="preserve">rse en una plataforma Windows, </w:t>
      </w:r>
      <w:r>
        <w:t>Linux</w:t>
      </w:r>
      <w:r w:rsidR="00D2196C">
        <w:t xml:space="preserve"> o Mac</w:t>
      </w:r>
      <w:r>
        <w:t xml:space="preserve"> utilizando un navegador web como Internet Explorer, Google Chrome, Firefox u otros.</w:t>
      </w:r>
    </w:p>
    <w:p w:rsidR="00B64B3C" w:rsidRDefault="00B64B3C" w:rsidP="001850BE">
      <w:pPr>
        <w:spacing w:before="240"/>
      </w:pPr>
    </w:p>
    <w:p w:rsidR="00B64B3C" w:rsidRDefault="00B64B3C" w:rsidP="001850BE">
      <w:pPr>
        <w:pStyle w:val="Ttulo2"/>
        <w:spacing w:before="240"/>
      </w:pPr>
      <w:bookmarkStart w:id="14" w:name="_Toc392679401"/>
      <w:r>
        <w:lastRenderedPageBreak/>
        <w:t>Ingreso al Sistema</w:t>
      </w:r>
      <w:bookmarkEnd w:id="14"/>
    </w:p>
    <w:p w:rsidR="00B64B3C" w:rsidRDefault="00B64B3C" w:rsidP="001850BE">
      <w:pPr>
        <w:spacing w:before="240"/>
        <w:ind w:firstLine="708"/>
      </w:pPr>
      <w:r>
        <w:t xml:space="preserve">Para ingresar al sistema los usuarios deben contar con una cuenta de acceso, previamente creada por el Administrador del Sistema, y una contraseña. </w:t>
      </w:r>
      <w:r w:rsidR="00D52286">
        <w:t>Cabe aclarar que solo los usuarios tipo Administrador necesitaran de una cuenta y contraseña. Los demás usuarios que solo utilizan el sistema para consulta no se les requerirá las mismas.</w:t>
      </w:r>
    </w:p>
    <w:p w:rsidR="00D52286" w:rsidRDefault="00D52286" w:rsidP="001850BE">
      <w:pPr>
        <w:spacing w:before="240"/>
        <w:ind w:firstLine="708"/>
      </w:pPr>
      <w:r>
        <w:t>Para ser más específicos, al sistema podrán acceder personas que pertenezcan a los siguientes roles: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Administrador:</w:t>
      </w:r>
      <w:r>
        <w:t xml:space="preserve"> será aquel encargado del manejo por completo de la información del sistema, lo que normalmente se refiere a alta, baja, eliminación y consulta de los ítems del sistema. Ej.: registrar una playa de estacionamiento.</w:t>
      </w:r>
    </w:p>
    <w:p w:rsidR="00D52286" w:rsidRDefault="00D52286" w:rsidP="001850BE">
      <w:pPr>
        <w:pStyle w:val="Prrafodelista"/>
        <w:numPr>
          <w:ilvl w:val="0"/>
          <w:numId w:val="3"/>
        </w:numPr>
        <w:spacing w:before="240"/>
      </w:pPr>
      <w:r w:rsidRPr="00D52286">
        <w:rPr>
          <w:b/>
        </w:rPr>
        <w:t>Usuario:</w:t>
      </w:r>
      <w:r>
        <w:t xml:space="preserve"> es aquel que solo utiliza el sistema para realizar consultas buscando obtener información relevante para sus propósitos. Ej.: consultar información sobre una playa de estacionamiento.</w:t>
      </w:r>
    </w:p>
    <w:p w:rsidR="00D52286" w:rsidRDefault="00D52286" w:rsidP="001850BE">
      <w:pPr>
        <w:spacing w:before="240"/>
      </w:pPr>
    </w:p>
    <w:p w:rsidR="00D52286" w:rsidRDefault="00D52286" w:rsidP="001850BE">
      <w:pPr>
        <w:spacing w:before="240"/>
        <w:ind w:firstLine="708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1A33B52" wp14:editId="4E279733">
            <wp:simplePos x="0" y="0"/>
            <wp:positionH relativeFrom="column">
              <wp:posOffset>31750</wp:posOffset>
            </wp:positionH>
            <wp:positionV relativeFrom="paragraph">
              <wp:posOffset>525780</wp:posOffset>
            </wp:positionV>
            <wp:extent cx="5400040" cy="650875"/>
            <wp:effectExtent l="190500" t="190500" r="391160" b="3778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ir Direc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Ingresar al Sistema Geo Parking se debe de abrir un navegador Web como Internet Explorer o Google Chrome y escribir la siguiente dirección: </w:t>
      </w:r>
      <w:r w:rsidRPr="00D52286">
        <w:rPr>
          <w:b/>
        </w:rPr>
        <w:t>“www.geoparking.com”</w:t>
      </w:r>
      <w:r>
        <w:cr/>
      </w:r>
    </w:p>
    <w:p w:rsidR="00D52286" w:rsidRDefault="00D52286" w:rsidP="001850BE">
      <w:pPr>
        <w:spacing w:before="240"/>
        <w:ind w:firstLine="708"/>
      </w:pPr>
    </w:p>
    <w:p w:rsidR="003735CD" w:rsidRDefault="003735CD" w:rsidP="001850BE">
      <w:pPr>
        <w:pStyle w:val="Sinespaciado"/>
        <w:spacing w:before="240"/>
      </w:pPr>
    </w:p>
    <w:p w:rsidR="003735CD" w:rsidRPr="003735CD" w:rsidRDefault="004C0B43" w:rsidP="001850BE">
      <w:pPr>
        <w:spacing w:before="240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3D1EB426" wp14:editId="5DF1E2E8">
            <wp:simplePos x="0" y="0"/>
            <wp:positionH relativeFrom="column">
              <wp:posOffset>40640</wp:posOffset>
            </wp:positionH>
            <wp:positionV relativeFrom="paragraph">
              <wp:posOffset>1010920</wp:posOffset>
            </wp:positionV>
            <wp:extent cx="5391785" cy="1369695"/>
            <wp:effectExtent l="190500" t="190500" r="399415" b="382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6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62" w:rsidRDefault="004E4262" w:rsidP="004C0B43">
      <w:pPr>
        <w:spacing w:before="240"/>
        <w:rPr>
          <w:lang w:val="es-ES"/>
        </w:rPr>
      </w:pPr>
      <w:r>
        <w:rPr>
          <w:lang w:val="es-ES"/>
        </w:rPr>
        <w:tab/>
      </w:r>
      <w:r w:rsidRPr="004E4262">
        <w:rPr>
          <w:lang w:val="es-ES"/>
        </w:rPr>
        <w:t>Finalmente, se presentará la página</w:t>
      </w:r>
      <w:r>
        <w:rPr>
          <w:lang w:val="es-ES"/>
        </w:rPr>
        <w:t xml:space="preserve"> principal del sistema</w:t>
      </w:r>
    </w:p>
    <w:p w:rsidR="004C0B43" w:rsidRDefault="004C0B43" w:rsidP="004C0B43">
      <w:pPr>
        <w:spacing w:before="240"/>
        <w:rPr>
          <w:lang w:val="es-ES"/>
        </w:rPr>
      </w:pPr>
    </w:p>
    <w:p w:rsidR="004E4262" w:rsidRDefault="004E4262" w:rsidP="001850BE">
      <w:pPr>
        <w:pStyle w:val="Ttulo2"/>
        <w:spacing w:before="240"/>
        <w:rPr>
          <w:lang w:val="es-ES"/>
        </w:rPr>
      </w:pPr>
      <w:bookmarkStart w:id="15" w:name="_Toc392679402"/>
      <w:r>
        <w:rPr>
          <w:lang w:val="es-ES"/>
        </w:rPr>
        <w:t>Funcionalidades de Administrador</w:t>
      </w:r>
      <w:bookmarkEnd w:id="15"/>
    </w:p>
    <w:p w:rsidR="00827454" w:rsidRPr="001F3335" w:rsidRDefault="004E4262" w:rsidP="001850BE">
      <w:pPr>
        <w:spacing w:before="240"/>
        <w:rPr>
          <w:lang w:val="es-ES"/>
        </w:rPr>
      </w:pPr>
      <w:r>
        <w:rPr>
          <w:lang w:val="es-ES"/>
        </w:rPr>
        <w:tab/>
        <w:t xml:space="preserve">A </w:t>
      </w:r>
      <w:r w:rsidR="00827454">
        <w:rPr>
          <w:lang w:val="es-ES"/>
        </w:rPr>
        <w:t xml:space="preserve">continuación se detallaran paso a paso las distintas acciones que son posibles de </w:t>
      </w:r>
      <w:r w:rsidR="00827454" w:rsidRPr="001F3335">
        <w:rPr>
          <w:lang w:val="es-ES"/>
        </w:rPr>
        <w:t>realizar sobre el sistema con el rol de Administrador.</w:t>
      </w:r>
    </w:p>
    <w:p w:rsidR="00827454" w:rsidRPr="001F3335" w:rsidRDefault="00827454" w:rsidP="001850BE">
      <w:pPr>
        <w:pStyle w:val="Ttulo3"/>
        <w:spacing w:before="240"/>
        <w:rPr>
          <w:lang w:val="es-ES"/>
        </w:rPr>
      </w:pPr>
      <w:bookmarkStart w:id="16" w:name="_Toc392679403"/>
      <w:r w:rsidRPr="001F3335">
        <w:rPr>
          <w:lang w:val="es-ES"/>
        </w:rPr>
        <w:lastRenderedPageBreak/>
        <w:t>Administrar Playas de Estacionamiento</w:t>
      </w:r>
      <w:bookmarkEnd w:id="16"/>
    </w:p>
    <w:p w:rsidR="00827454" w:rsidRPr="001F3335" w:rsidRDefault="00827454" w:rsidP="001850BE">
      <w:pPr>
        <w:spacing w:before="240"/>
        <w:rPr>
          <w:lang w:val="es-ES"/>
        </w:rPr>
      </w:pPr>
      <w:r w:rsidRPr="001F3335">
        <w:rPr>
          <w:lang w:val="es-ES"/>
        </w:rPr>
        <w:tab/>
        <w:t>Algunas de las acciones que pude llevar a cabo un administrador del Sistema de Estacionamientos son:</w: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rStyle w:val="Ttulo4Car"/>
          <w:color w:val="auto"/>
        </w:rPr>
        <w:t>Registrar Playa de Estacionamiento</w:t>
      </w:r>
      <w:r w:rsidRPr="001F3335">
        <w:rPr>
          <w:b/>
          <w:lang w:val="es-ES"/>
        </w:rPr>
        <w:t>:</w:t>
      </w:r>
      <w:r w:rsidRPr="001F3335">
        <w:rPr>
          <w:lang w:val="es-ES"/>
        </w:rPr>
        <w:t xml:space="preserve"> en esta acción el administrador podrá dar de  alta en el sistema una nueva playa de estacionamiento</w:t>
      </w:r>
      <w:r w:rsidR="00421D84" w:rsidRPr="001F3335">
        <w:rPr>
          <w:lang w:val="es-ES"/>
        </w:rPr>
        <w:t>, con la información requerida de la misma. Los pasos a realizar son los siguientes:</w:t>
      </w:r>
    </w:p>
    <w:p w:rsidR="00421D84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79744" behindDoc="0" locked="0" layoutInCell="1" allowOverlap="1" wp14:anchorId="0A82E370" wp14:editId="5A5BFF9A">
            <wp:simplePos x="0" y="0"/>
            <wp:positionH relativeFrom="column">
              <wp:posOffset>955040</wp:posOffset>
            </wp:positionH>
            <wp:positionV relativeFrom="paragraph">
              <wp:posOffset>387985</wp:posOffset>
            </wp:positionV>
            <wp:extent cx="3998595" cy="1509395"/>
            <wp:effectExtent l="190500" t="190500" r="401955" b="37655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40"/>
                    <a:stretch/>
                  </pic:blipFill>
                  <pic:spPr bwMode="auto">
                    <a:xfrm>
                      <a:off x="0" y="0"/>
                      <a:ext cx="3998595" cy="1509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B4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FA073" wp14:editId="6BBB4640">
                <wp:simplePos x="0" y="0"/>
                <wp:positionH relativeFrom="column">
                  <wp:posOffset>1903419</wp:posOffset>
                </wp:positionH>
                <wp:positionV relativeFrom="paragraph">
                  <wp:posOffset>361579</wp:posOffset>
                </wp:positionV>
                <wp:extent cx="1043796" cy="258445"/>
                <wp:effectExtent l="19050" t="19050" r="23495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584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6 Rectángulo" o:spid="_x0000_s1026" style="position:absolute;margin-left:149.9pt;margin-top:28.45pt;width:82.2pt;height:20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" filled="f" strokecolor="#ed7d31 [3205]" strokeweight="2.25pt"/>
            </w:pict>
          </mc:Fallback>
        </mc:AlternateContent>
      </w:r>
      <w:r w:rsidR="00421D84" w:rsidRPr="001F3335">
        <w:rPr>
          <w:lang w:val="es-ES"/>
        </w:rPr>
        <w:t>En el menú seleccionar la opción “Administración de Playas”.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D17FA4" w:rsidRPr="00D17FA4" w:rsidRDefault="004C0B43" w:rsidP="00D17FA4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07B9DFF3" wp14:editId="00D11D50">
            <wp:simplePos x="0" y="0"/>
            <wp:positionH relativeFrom="column">
              <wp:posOffset>954405</wp:posOffset>
            </wp:positionH>
            <wp:positionV relativeFrom="paragraph">
              <wp:posOffset>400685</wp:posOffset>
            </wp:positionV>
            <wp:extent cx="3700145" cy="1069340"/>
            <wp:effectExtent l="190500" t="190500" r="395605" b="378460"/>
            <wp:wrapTopAndBottom/>
            <wp:docPr id="4" name="Imagen 4" descr="C:\Users\Lukas\AppData\Local\Microsoft\Windows\INetCache\Content.Word\Administracion de pl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13" r="19520" b="57953"/>
                    <a:stretch/>
                  </pic:blipFill>
                  <pic:spPr bwMode="auto">
                    <a:xfrm>
                      <a:off x="0" y="0"/>
                      <a:ext cx="3700145" cy="1069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D84" w:rsidRPr="00D17FA4">
        <w:rPr>
          <w:lang w:val="es-ES"/>
        </w:rPr>
        <w:t>Presionar el botón “Nueva” para registrar una nueva playa.</w:t>
      </w:r>
    </w:p>
    <w:p w:rsidR="00CD42E6" w:rsidRDefault="00CD42E6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 abrirá una ventana emergente en la cual visualizara 3 pestañas para completar con la información requerida de la playa de estacionamiento. La</w:t>
      </w:r>
      <w:r w:rsidR="00C82AD9">
        <w:rPr>
          <w:lang w:val="es-ES"/>
        </w:rPr>
        <w:t xml:space="preserve">s pestañas son referente a los </w:t>
      </w:r>
      <w:r w:rsidR="00C82AD9" w:rsidRPr="00C82AD9">
        <w:rPr>
          <w:b/>
          <w:i/>
          <w:lang w:val="es-ES"/>
        </w:rPr>
        <w:t>Datos Generales</w:t>
      </w:r>
      <w:r w:rsidR="00C82AD9">
        <w:rPr>
          <w:lang w:val="es-ES"/>
        </w:rPr>
        <w:t xml:space="preserve">, </w:t>
      </w:r>
      <w:r w:rsidR="00C82AD9" w:rsidRPr="00C82AD9">
        <w:rPr>
          <w:b/>
          <w:i/>
          <w:lang w:val="es-ES"/>
        </w:rPr>
        <w:t>Horarios</w:t>
      </w:r>
      <w:r w:rsidR="00C82AD9">
        <w:rPr>
          <w:lang w:val="es-ES"/>
        </w:rPr>
        <w:t xml:space="preserve"> y </w:t>
      </w:r>
      <w:r w:rsidR="00C82AD9" w:rsidRPr="00C82AD9">
        <w:rPr>
          <w:b/>
          <w:i/>
          <w:lang w:val="es-ES"/>
        </w:rPr>
        <w:t>P</w:t>
      </w:r>
      <w:r w:rsidRPr="00C82AD9">
        <w:rPr>
          <w:b/>
          <w:i/>
          <w:lang w:val="es-ES"/>
        </w:rPr>
        <w:t>recios</w:t>
      </w:r>
      <w:r>
        <w:rPr>
          <w:lang w:val="es-ES"/>
        </w:rPr>
        <w:t>.</w:t>
      </w:r>
    </w:p>
    <w:p w:rsidR="00633098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0EFC3213" wp14:editId="58AEC020">
            <wp:extent cx="3786996" cy="793630"/>
            <wp:effectExtent l="190500" t="190500" r="404495" b="387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" r="29757"/>
                    <a:stretch/>
                  </pic:blipFill>
                  <pic:spPr bwMode="auto">
                    <a:xfrm>
                      <a:off x="0" y="0"/>
                      <a:ext cx="3793123" cy="794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E6" w:rsidRDefault="00CD42E6" w:rsidP="00CD42E6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CD42E6" w:rsidRPr="00CD42E6" w:rsidRDefault="00CD42E6" w:rsidP="00CD42E6">
      <w:pPr>
        <w:pStyle w:val="Prrafodelista"/>
        <w:spacing w:before="240" w:after="0" w:line="276" w:lineRule="auto"/>
        <w:ind w:left="1440"/>
        <w:rPr>
          <w:b/>
          <w:lang w:val="es-ES"/>
        </w:rPr>
      </w:pPr>
      <w:r w:rsidRPr="00CD42E6">
        <w:rPr>
          <w:b/>
          <w:lang w:val="es-ES"/>
        </w:rPr>
        <w:t>DATOS GENERALES</w:t>
      </w:r>
    </w:p>
    <w:p w:rsidR="00421D84" w:rsidRPr="001F3335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 xml:space="preserve">Ingresar el </w:t>
      </w:r>
      <w:r w:rsidR="00BB7BA7">
        <w:rPr>
          <w:lang w:val="es-ES"/>
        </w:rPr>
        <w:t xml:space="preserve">nombre, teléfono y </w:t>
      </w:r>
      <w:r w:rsidR="00C82AD9">
        <w:rPr>
          <w:lang w:val="es-ES"/>
        </w:rPr>
        <w:t>m</w:t>
      </w:r>
      <w:r w:rsidR="00BB7BA7">
        <w:rPr>
          <w:lang w:val="es-ES"/>
        </w:rPr>
        <w:t>ail de la Paya.</w:t>
      </w:r>
    </w:p>
    <w:p w:rsidR="00421D84" w:rsidRDefault="00421D84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1F3335">
        <w:rPr>
          <w:lang w:val="es-ES"/>
        </w:rPr>
        <w:t>Seleccionar el tipo de playa.</w:t>
      </w:r>
    </w:p>
    <w:p w:rsidR="00633098" w:rsidRPr="001F3335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96128" behindDoc="0" locked="0" layoutInCell="1" allowOverlap="1" wp14:anchorId="444DE691" wp14:editId="7B93170C">
            <wp:simplePos x="0" y="0"/>
            <wp:positionH relativeFrom="column">
              <wp:posOffset>222250</wp:posOffset>
            </wp:positionH>
            <wp:positionV relativeFrom="paragraph">
              <wp:posOffset>-3175</wp:posOffset>
            </wp:positionV>
            <wp:extent cx="5400040" cy="1255395"/>
            <wp:effectExtent l="190500" t="190500" r="391160" b="3829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098" w:rsidRDefault="00633098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7152" behindDoc="0" locked="0" layoutInCell="1" allowOverlap="1" wp14:anchorId="54E82769" wp14:editId="693CD151">
            <wp:simplePos x="0" y="0"/>
            <wp:positionH relativeFrom="column">
              <wp:posOffset>316865</wp:posOffset>
            </wp:positionH>
            <wp:positionV relativeFrom="paragraph">
              <wp:posOffset>803275</wp:posOffset>
            </wp:positionV>
            <wp:extent cx="5400040" cy="315595"/>
            <wp:effectExtent l="190500" t="190500" r="391160" b="38925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BA7">
        <w:rPr>
          <w:lang w:val="es-ES"/>
        </w:rPr>
        <w:t>A continuación podrá agregar</w:t>
      </w:r>
      <w:r>
        <w:rPr>
          <w:lang w:val="es-ES"/>
        </w:rPr>
        <w:t xml:space="preserve"> los </w:t>
      </w:r>
      <w:r w:rsidR="00F133FD" w:rsidRPr="00F133FD">
        <w:rPr>
          <w:b/>
          <w:lang w:val="es-ES"/>
        </w:rPr>
        <w:t>SERVICIOS</w:t>
      </w:r>
      <w:r>
        <w:rPr>
          <w:lang w:val="es-ES"/>
        </w:rPr>
        <w:t xml:space="preserve"> que brinda la playa, es decir </w:t>
      </w:r>
      <w:r w:rsidR="0056292B">
        <w:rPr>
          <w:lang w:val="es-ES"/>
        </w:rPr>
        <w:t>qué</w:t>
      </w:r>
      <w:r>
        <w:rPr>
          <w:lang w:val="es-ES"/>
        </w:rPr>
        <w:t xml:space="preserve"> tipo de vehículos puede albergar y la capacidad para los mismos. Para agregar un servicio, hacer Click en la cruz verde.</w:t>
      </w:r>
    </w:p>
    <w:p w:rsidR="00633098" w:rsidRPr="00633098" w:rsidRDefault="00633098" w:rsidP="00633098">
      <w:pPr>
        <w:pStyle w:val="Prrafodelista"/>
        <w:rPr>
          <w:lang w:val="es-ES"/>
        </w:rPr>
      </w:pPr>
    </w:p>
    <w:p w:rsidR="00F133FD" w:rsidRPr="00F133FD" w:rsidRDefault="00F133FD" w:rsidP="00F133FD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8176" behindDoc="0" locked="0" layoutInCell="1" allowOverlap="1" wp14:anchorId="30077528" wp14:editId="2926540D">
            <wp:simplePos x="0" y="0"/>
            <wp:positionH relativeFrom="column">
              <wp:posOffset>330835</wp:posOffset>
            </wp:positionH>
            <wp:positionV relativeFrom="paragraph">
              <wp:posOffset>396240</wp:posOffset>
            </wp:positionV>
            <wp:extent cx="5400040" cy="1271270"/>
            <wp:effectExtent l="190500" t="190500" r="391160" b="38608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098" w:rsidRPr="00F133FD">
        <w:rPr>
          <w:lang w:val="es-ES"/>
        </w:rPr>
        <w:t>Seleccionar el tipo de vehículo</w:t>
      </w:r>
      <w:r w:rsidR="00C82AD9">
        <w:rPr>
          <w:lang w:val="es-ES"/>
        </w:rPr>
        <w:t xml:space="preserve"> e</w:t>
      </w:r>
      <w:r w:rsidR="00633098" w:rsidRPr="00F133FD">
        <w:rPr>
          <w:lang w:val="es-ES"/>
        </w:rPr>
        <w:t xml:space="preserve"> ingresar la capacidad disponible de lugares.</w:t>
      </w:r>
      <w:r w:rsidR="0056292B" w:rsidRPr="00F133FD">
        <w:rPr>
          <w:lang w:val="es-ES"/>
        </w:rPr>
        <w:t xml:space="preserve"> </w:t>
      </w:r>
    </w:p>
    <w:p w:rsidR="009A58A6" w:rsidRDefault="00F133FD" w:rsidP="00F133FD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Teniendo los datos ya completad</w:t>
      </w:r>
      <w:r>
        <w:rPr>
          <w:lang w:val="es-ES"/>
        </w:rPr>
        <w:t xml:space="preserve">os del servicio </w:t>
      </w:r>
      <w:r>
        <w:rPr>
          <w:lang w:val="es-ES"/>
        </w:rPr>
        <w:t>presionamos la tilde verde y la misma se mostrara en la grilla de direcciones.</w:t>
      </w:r>
      <w:r>
        <w:rPr>
          <w:lang w:val="es-ES"/>
        </w:rPr>
        <w:t xml:space="preserve"> </w:t>
      </w:r>
    </w:p>
    <w:p w:rsidR="00F133FD" w:rsidRPr="00F133FD" w:rsidRDefault="009A58A6" w:rsidP="00F133FD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Para agregar más servicios los pasos 6 a</w:t>
      </w:r>
      <w:r w:rsidR="00F133FD">
        <w:rPr>
          <w:lang w:val="es-ES"/>
        </w:rPr>
        <w:t xml:space="preserve"> 8 los debe repetir por cada uno de los servicios de brinde la playa de estacionamiento.</w:t>
      </w:r>
    </w:p>
    <w:p w:rsidR="00421D84" w:rsidRDefault="00C82AD9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99200" behindDoc="0" locked="0" layoutInCell="1" allowOverlap="1" wp14:anchorId="498E49C2" wp14:editId="72B06DF1">
            <wp:simplePos x="0" y="0"/>
            <wp:positionH relativeFrom="column">
              <wp:posOffset>342265</wp:posOffset>
            </wp:positionH>
            <wp:positionV relativeFrom="paragraph">
              <wp:posOffset>765175</wp:posOffset>
            </wp:positionV>
            <wp:extent cx="5400040" cy="301625"/>
            <wp:effectExtent l="190500" t="190500" r="391160" b="384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92B">
        <w:rPr>
          <w:lang w:val="es-ES"/>
        </w:rPr>
        <w:t>A continuación podrá agregar</w:t>
      </w:r>
      <w:r w:rsidR="00BB7BA7">
        <w:rPr>
          <w:lang w:val="es-ES"/>
        </w:rPr>
        <w:t xml:space="preserve"> </w:t>
      </w:r>
      <w:r w:rsidR="00F133FD">
        <w:rPr>
          <w:lang w:val="es-ES"/>
        </w:rPr>
        <w:t xml:space="preserve">la </w:t>
      </w:r>
      <w:r w:rsidR="00F133FD" w:rsidRPr="00F133FD">
        <w:rPr>
          <w:b/>
          <w:lang w:val="es-ES"/>
        </w:rPr>
        <w:t>DIRECCION</w:t>
      </w:r>
      <w:r w:rsidR="00421D84" w:rsidRPr="001F3335">
        <w:rPr>
          <w:lang w:val="es-ES"/>
        </w:rPr>
        <w:t xml:space="preserve">: </w:t>
      </w:r>
      <w:r w:rsidR="0056292B">
        <w:rPr>
          <w:lang w:val="es-ES"/>
        </w:rPr>
        <w:t xml:space="preserve">para ello </w:t>
      </w:r>
      <w:r>
        <w:rPr>
          <w:lang w:val="es-ES"/>
        </w:rPr>
        <w:t>hacer Click</w:t>
      </w:r>
      <w:r w:rsidR="0056292B">
        <w:rPr>
          <w:lang w:val="es-ES"/>
        </w:rPr>
        <w:t xml:space="preserve"> la cruz verde</w:t>
      </w:r>
      <w:r w:rsidR="00BB7BA7">
        <w:rPr>
          <w:lang w:val="es-ES"/>
        </w:rPr>
        <w:t xml:space="preserve"> y se desplegaran los campos a completar.</w:t>
      </w:r>
    </w:p>
    <w:p w:rsidR="00D6602B" w:rsidRDefault="00D6602B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Provincia, Departamento y Ciudad.</w:t>
      </w:r>
    </w:p>
    <w:p w:rsidR="00D6602B" w:rsidRDefault="00D6602B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Ingresar nombre de la calle, el número de la dirección y presionar el botón amarillo para buscar la dirección  en el mapa.</w:t>
      </w:r>
    </w:p>
    <w:p w:rsidR="00D6602B" w:rsidRDefault="00D6602B" w:rsidP="00D6602B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D6602B" w:rsidRPr="001F3335" w:rsidRDefault="00D6602B" w:rsidP="00D6602B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421D84" w:rsidRDefault="00D6602B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700224" behindDoc="0" locked="0" layoutInCell="1" allowOverlap="1" wp14:anchorId="7254C99C" wp14:editId="39C74774">
            <wp:simplePos x="0" y="0"/>
            <wp:positionH relativeFrom="column">
              <wp:posOffset>234950</wp:posOffset>
            </wp:positionH>
            <wp:positionV relativeFrom="paragraph">
              <wp:posOffset>341630</wp:posOffset>
            </wp:positionV>
            <wp:extent cx="5400040" cy="3574415"/>
            <wp:effectExtent l="190500" t="190500" r="391160" b="387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BA7">
        <w:rPr>
          <w:lang w:val="es-ES"/>
        </w:rPr>
        <w:t>Al presionar “</w:t>
      </w:r>
      <w:r>
        <w:rPr>
          <w:lang w:val="es-ES"/>
        </w:rPr>
        <w:t xml:space="preserve">Buscar en el Mapa”, se </w:t>
      </w:r>
      <w:r w:rsidR="00BB7BA7">
        <w:rPr>
          <w:lang w:val="es-ES"/>
        </w:rPr>
        <w:t>mostrar</w:t>
      </w:r>
      <w:r>
        <w:rPr>
          <w:lang w:val="es-ES"/>
        </w:rPr>
        <w:t>a</w:t>
      </w:r>
      <w:r w:rsidR="00BB7BA7">
        <w:rPr>
          <w:lang w:val="es-ES"/>
        </w:rPr>
        <w:t xml:space="preserve"> un marcador en la dirección indicada. Si esta marcación no es correcta, podrá posicionar el marcador en el lugar exacto</w:t>
      </w:r>
      <w:r w:rsidR="003D045F">
        <w:rPr>
          <w:lang w:val="es-ES"/>
        </w:rPr>
        <w:t xml:space="preserve"> a través de un </w:t>
      </w:r>
      <w:r w:rsidR="00DC04DD">
        <w:rPr>
          <w:lang w:val="es-ES"/>
        </w:rPr>
        <w:t>Click</w:t>
      </w:r>
      <w:r w:rsidR="003D045F">
        <w:rPr>
          <w:lang w:val="es-ES"/>
        </w:rPr>
        <w:t xml:space="preserve"> en el mapa</w:t>
      </w:r>
      <w:r w:rsidR="001850BE" w:rsidRPr="001F3335">
        <w:rPr>
          <w:lang w:val="es-ES"/>
        </w:rPr>
        <w:t>.</w:t>
      </w: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Teniendo los datos ya completad</w:t>
      </w:r>
      <w:r w:rsidR="00D6602B">
        <w:rPr>
          <w:lang w:val="es-ES"/>
        </w:rPr>
        <w:t>os de la dirección presionamos la tilde verde</w:t>
      </w:r>
      <w:r>
        <w:rPr>
          <w:lang w:val="es-ES"/>
        </w:rPr>
        <w:t xml:space="preserve"> y la misma se mostrara en la grilla de direcciones.</w:t>
      </w:r>
    </w:p>
    <w:p w:rsidR="009A58A6" w:rsidRPr="009A58A6" w:rsidRDefault="009A58A6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9A58A6">
        <w:rPr>
          <w:lang w:val="es-ES"/>
        </w:rPr>
        <w:t xml:space="preserve">Para agregar </w:t>
      </w:r>
      <w:r w:rsidRPr="009A58A6">
        <w:rPr>
          <w:lang w:val="es-ES"/>
        </w:rPr>
        <w:t>otra dirección</w:t>
      </w:r>
      <w:r w:rsidRPr="009A58A6">
        <w:rPr>
          <w:lang w:val="es-ES"/>
        </w:rPr>
        <w:t xml:space="preserve"> los pasos </w:t>
      </w:r>
      <w:r>
        <w:rPr>
          <w:lang w:val="es-ES"/>
        </w:rPr>
        <w:t xml:space="preserve">10 a 14 </w:t>
      </w:r>
      <w:r w:rsidRPr="009A58A6">
        <w:rPr>
          <w:lang w:val="es-ES"/>
        </w:rPr>
        <w:t>los debe repetir por cada una de la</w:t>
      </w:r>
      <w:r w:rsidRPr="009A58A6">
        <w:rPr>
          <w:lang w:val="es-ES"/>
        </w:rPr>
        <w:t xml:space="preserve">s </w:t>
      </w:r>
      <w:r w:rsidRPr="009A58A6">
        <w:rPr>
          <w:lang w:val="es-ES"/>
        </w:rPr>
        <w:t>direcciones que posea</w:t>
      </w:r>
      <w:r w:rsidRPr="009A58A6">
        <w:rPr>
          <w:lang w:val="es-ES"/>
        </w:rPr>
        <w:t xml:space="preserve"> la playa de estacionamiento.</w:t>
      </w:r>
    </w:p>
    <w:p w:rsidR="00633098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633098" w:rsidRDefault="00633098" w:rsidP="00633098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Default="003D045F" w:rsidP="003D045F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Pr="003D045F" w:rsidRDefault="003D045F" w:rsidP="003D045F">
      <w:pPr>
        <w:pStyle w:val="Prrafodelista"/>
        <w:spacing w:before="240" w:after="0" w:line="276" w:lineRule="auto"/>
        <w:ind w:left="1440"/>
        <w:rPr>
          <w:b/>
          <w:lang w:val="es-ES"/>
        </w:rPr>
      </w:pPr>
      <w:r w:rsidRPr="003D045F">
        <w:rPr>
          <w:b/>
          <w:lang w:val="es-ES"/>
        </w:rPr>
        <w:t>HORARIOS</w:t>
      </w:r>
    </w:p>
    <w:p w:rsidR="00F133FD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1248" behindDoc="0" locked="0" layoutInCell="1" allowOverlap="1" wp14:anchorId="0FF148E9" wp14:editId="3686D3C2">
            <wp:simplePos x="0" y="0"/>
            <wp:positionH relativeFrom="column">
              <wp:posOffset>688975</wp:posOffset>
            </wp:positionH>
            <wp:positionV relativeFrom="paragraph">
              <wp:posOffset>594995</wp:posOffset>
            </wp:positionV>
            <wp:extent cx="5400040" cy="485140"/>
            <wp:effectExtent l="190500" t="190500" r="391160" b="3721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A continuación podrá agregar </w:t>
      </w:r>
      <w:r>
        <w:rPr>
          <w:lang w:val="es-ES"/>
        </w:rPr>
        <w:t>los horarios</w:t>
      </w:r>
      <w:r w:rsidRPr="001F3335">
        <w:rPr>
          <w:lang w:val="es-ES"/>
        </w:rPr>
        <w:t xml:space="preserve">: </w:t>
      </w:r>
      <w:r>
        <w:rPr>
          <w:lang w:val="es-ES"/>
        </w:rPr>
        <w:t xml:space="preserve">para ello </w:t>
      </w:r>
      <w:r w:rsidR="00C82AD9">
        <w:rPr>
          <w:lang w:val="es-ES"/>
        </w:rPr>
        <w:t>hacer Click en</w:t>
      </w:r>
      <w:r>
        <w:rPr>
          <w:lang w:val="es-ES"/>
        </w:rPr>
        <w:t xml:space="preserve"> la cruz verde y se desplegaran los campos a completar</w:t>
      </w:r>
    </w:p>
    <w:p w:rsidR="00F133FD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1850BE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o los días del horario, puede elegir entre “Lunes-Viernes”, “Sábado”, “Domingo” y “Feriados”.</w:t>
      </w: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lastRenderedPageBreak/>
        <w:t>Colocar la hora que abre la playa y hora que cierra en ese día; teniendo también la opción de seleccionar que el horario de la playa es de 24hs para ese día.</w:t>
      </w:r>
    </w:p>
    <w:p w:rsidR="00F133FD" w:rsidRPr="001F3335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186690</wp:posOffset>
            </wp:positionV>
            <wp:extent cx="5400040" cy="1466215"/>
            <wp:effectExtent l="190500" t="190500" r="391160" b="38163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8A6" w:rsidRPr="009A58A6" w:rsidRDefault="003D045F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9A58A6">
        <w:rPr>
          <w:lang w:val="es-ES"/>
        </w:rPr>
        <w:t xml:space="preserve"> Teniendo los datos ya compl</w:t>
      </w:r>
      <w:r w:rsidR="00F133FD" w:rsidRPr="009A58A6">
        <w:rPr>
          <w:lang w:val="es-ES"/>
        </w:rPr>
        <w:t>etados del horario presionamos la tilde verde</w:t>
      </w:r>
      <w:r w:rsidRPr="009A58A6">
        <w:rPr>
          <w:lang w:val="es-ES"/>
        </w:rPr>
        <w:t xml:space="preserve"> y el mismo se mostrara en la grilla de horarios de la playa de estacionamiento</w:t>
      </w:r>
      <w:r w:rsidR="001850BE" w:rsidRPr="009A58A6">
        <w:rPr>
          <w:lang w:val="es-ES"/>
        </w:rPr>
        <w:t>.</w:t>
      </w:r>
    </w:p>
    <w:p w:rsidR="009A58A6" w:rsidRPr="00F133FD" w:rsidRDefault="009A58A6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 xml:space="preserve">Para agregar más </w:t>
      </w:r>
      <w:r>
        <w:rPr>
          <w:lang w:val="es-ES"/>
        </w:rPr>
        <w:t>horarios</w:t>
      </w:r>
      <w:r>
        <w:rPr>
          <w:lang w:val="es-ES"/>
        </w:rPr>
        <w:t xml:space="preserve"> los pasos </w:t>
      </w:r>
      <w:r>
        <w:rPr>
          <w:lang w:val="es-ES"/>
        </w:rPr>
        <w:t>16 a 19</w:t>
      </w:r>
      <w:r>
        <w:rPr>
          <w:lang w:val="es-ES"/>
        </w:rPr>
        <w:t xml:space="preserve"> los debe repetir por </w:t>
      </w:r>
      <w:r>
        <w:rPr>
          <w:lang w:val="es-ES"/>
        </w:rPr>
        <w:t>cada uno de los horarios que tenga</w:t>
      </w:r>
      <w:r>
        <w:rPr>
          <w:lang w:val="es-ES"/>
        </w:rPr>
        <w:t xml:space="preserve"> la playa de estacionamiento.</w:t>
      </w:r>
    </w:p>
    <w:p w:rsidR="009A58A6" w:rsidRDefault="009A58A6" w:rsidP="009A58A6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Default="003D045F" w:rsidP="003D045F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Pr="003D045F" w:rsidRDefault="003D045F" w:rsidP="003D045F">
      <w:pPr>
        <w:pStyle w:val="Prrafodelista"/>
        <w:spacing w:before="240" w:after="0" w:line="276" w:lineRule="auto"/>
        <w:ind w:left="1440"/>
        <w:rPr>
          <w:b/>
          <w:lang w:val="es-ES"/>
        </w:rPr>
      </w:pPr>
      <w:r w:rsidRPr="003D045F">
        <w:rPr>
          <w:b/>
          <w:lang w:val="es-ES"/>
        </w:rPr>
        <w:t>PRECIO</w:t>
      </w:r>
      <w:r>
        <w:rPr>
          <w:b/>
          <w:lang w:val="es-ES"/>
        </w:rPr>
        <w:t>S</w:t>
      </w:r>
    </w:p>
    <w:p w:rsidR="00F133FD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2272" behindDoc="0" locked="0" layoutInCell="1" allowOverlap="1" wp14:anchorId="29CBE63C" wp14:editId="0E4C4A84">
            <wp:simplePos x="0" y="0"/>
            <wp:positionH relativeFrom="column">
              <wp:posOffset>438785</wp:posOffset>
            </wp:positionH>
            <wp:positionV relativeFrom="paragraph">
              <wp:posOffset>586740</wp:posOffset>
            </wp:positionV>
            <wp:extent cx="5400040" cy="488950"/>
            <wp:effectExtent l="190500" t="190500" r="391160" b="387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A continuación podrá agregar los </w:t>
      </w:r>
      <w:r>
        <w:rPr>
          <w:lang w:val="es-ES"/>
        </w:rPr>
        <w:t>precios</w:t>
      </w:r>
      <w:r w:rsidRPr="001F3335">
        <w:rPr>
          <w:lang w:val="es-ES"/>
        </w:rPr>
        <w:t xml:space="preserve">: </w:t>
      </w:r>
      <w:r>
        <w:rPr>
          <w:lang w:val="es-ES"/>
        </w:rPr>
        <w:t xml:space="preserve">para ello </w:t>
      </w:r>
      <w:r w:rsidR="00C82AD9">
        <w:rPr>
          <w:lang w:val="es-ES"/>
        </w:rPr>
        <w:t>hacer Click en</w:t>
      </w:r>
      <w:r>
        <w:rPr>
          <w:lang w:val="es-ES"/>
        </w:rPr>
        <w:t xml:space="preserve"> la cruz verde y se desplegaran los campos a completa</w:t>
      </w:r>
    </w:p>
    <w:p w:rsidR="00F133FD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tipo de vehículo al cual aplica el precio.</w:t>
      </w:r>
    </w:p>
    <w:p w:rsidR="003D045F" w:rsidRDefault="003D045F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tipo de horario, por ejemplo “1h”, “12hs”, “24hs”, “Semana”, “Mes”.</w:t>
      </w:r>
    </w:p>
    <w:p w:rsidR="003D045F" w:rsidRDefault="003D045F" w:rsidP="003D045F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Seleccionar el día: “Lunes-</w:t>
      </w:r>
      <w:r w:rsidR="00C82AD9">
        <w:rPr>
          <w:lang w:val="es-ES"/>
        </w:rPr>
        <w:t>Viernes”, “Sábado”, “Domingo</w:t>
      </w:r>
      <w:proofErr w:type="gramStart"/>
      <w:r w:rsidR="00C82AD9">
        <w:rPr>
          <w:lang w:val="es-ES"/>
        </w:rPr>
        <w:t>” ,</w:t>
      </w:r>
      <w:proofErr w:type="gramEnd"/>
      <w:r>
        <w:rPr>
          <w:lang w:val="es-ES"/>
        </w:rPr>
        <w:t>“Feriados”.</w:t>
      </w:r>
    </w:p>
    <w:p w:rsidR="003D045F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704320" behindDoc="0" locked="0" layoutInCell="1" allowOverlap="1" wp14:anchorId="170FB7CF" wp14:editId="510B43C9">
            <wp:simplePos x="0" y="0"/>
            <wp:positionH relativeFrom="column">
              <wp:posOffset>386715</wp:posOffset>
            </wp:positionH>
            <wp:positionV relativeFrom="paragraph">
              <wp:posOffset>387985</wp:posOffset>
            </wp:positionV>
            <wp:extent cx="5400040" cy="2379980"/>
            <wp:effectExtent l="190500" t="190500" r="391160" b="38227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4DD">
        <w:rPr>
          <w:lang w:val="es-ES"/>
        </w:rPr>
        <w:t>Colocar el monto.</w:t>
      </w:r>
    </w:p>
    <w:p w:rsidR="00F133FD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9A58A6" w:rsidRPr="009A58A6" w:rsidRDefault="00DC04DD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 w:rsidRPr="009A58A6">
        <w:rPr>
          <w:lang w:val="es-ES"/>
        </w:rPr>
        <w:t>Teniendo los datos ya completados del pre</w:t>
      </w:r>
      <w:r w:rsidR="00F133FD" w:rsidRPr="009A58A6">
        <w:rPr>
          <w:lang w:val="es-ES"/>
        </w:rPr>
        <w:t xml:space="preserve">cio presionamos la tilde verde </w:t>
      </w:r>
      <w:r w:rsidRPr="009A58A6">
        <w:rPr>
          <w:lang w:val="es-ES"/>
        </w:rPr>
        <w:t>y el mismo se mostrara en la grilla de precios de la playa de estacionamiento.</w:t>
      </w:r>
    </w:p>
    <w:p w:rsidR="009A58A6" w:rsidRPr="00F133FD" w:rsidRDefault="009A58A6" w:rsidP="009A58A6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 xml:space="preserve">Para agregar más </w:t>
      </w:r>
      <w:r>
        <w:rPr>
          <w:lang w:val="es-ES"/>
        </w:rPr>
        <w:t>precios</w:t>
      </w:r>
      <w:r>
        <w:rPr>
          <w:lang w:val="es-ES"/>
        </w:rPr>
        <w:t xml:space="preserve"> l</w:t>
      </w:r>
      <w:r>
        <w:rPr>
          <w:lang w:val="es-ES"/>
        </w:rPr>
        <w:t>os pasos 20 a</w:t>
      </w:r>
      <w:r>
        <w:rPr>
          <w:lang w:val="es-ES"/>
        </w:rPr>
        <w:t xml:space="preserve"> </w:t>
      </w:r>
      <w:r>
        <w:rPr>
          <w:lang w:val="es-ES"/>
        </w:rPr>
        <w:t>25</w:t>
      </w:r>
      <w:r>
        <w:rPr>
          <w:lang w:val="es-ES"/>
        </w:rPr>
        <w:t xml:space="preserve"> los debe repetir por cada uno de los </w:t>
      </w:r>
      <w:r>
        <w:rPr>
          <w:lang w:val="es-ES"/>
        </w:rPr>
        <w:t>precios de</w:t>
      </w:r>
      <w:r>
        <w:rPr>
          <w:lang w:val="es-ES"/>
        </w:rPr>
        <w:t xml:space="preserve"> la playa de estacionamiento.</w:t>
      </w:r>
    </w:p>
    <w:p w:rsidR="009A58A6" w:rsidRDefault="009A58A6" w:rsidP="009A58A6">
      <w:pPr>
        <w:pStyle w:val="Prrafodelista"/>
        <w:spacing w:before="240" w:after="0" w:line="276" w:lineRule="auto"/>
        <w:ind w:left="1440"/>
        <w:rPr>
          <w:lang w:val="es-ES"/>
        </w:rPr>
      </w:pPr>
    </w:p>
    <w:p w:rsidR="00F133FD" w:rsidRPr="00F133FD" w:rsidRDefault="00F133FD" w:rsidP="00F133FD">
      <w:pPr>
        <w:pStyle w:val="Prrafodelista"/>
        <w:rPr>
          <w:lang w:val="es-ES"/>
        </w:rPr>
      </w:pPr>
    </w:p>
    <w:p w:rsidR="00F133FD" w:rsidRDefault="00F133FD" w:rsidP="001850BE">
      <w:pPr>
        <w:pStyle w:val="Prrafodelista"/>
        <w:numPr>
          <w:ilvl w:val="1"/>
          <w:numId w:val="5"/>
        </w:numPr>
        <w:spacing w:before="240" w:after="0" w:line="276" w:lineRule="auto"/>
        <w:ind w:hanging="357"/>
        <w:rPr>
          <w:lang w:val="es-ES"/>
        </w:rPr>
      </w:pPr>
      <w:r>
        <w:rPr>
          <w:lang w:val="es-ES"/>
        </w:rPr>
        <w:t>Para finalizar la registración de la playa presionamos en “Guardar”.</w:t>
      </w:r>
    </w:p>
    <w:p w:rsidR="00F133FD" w:rsidRPr="00F133FD" w:rsidRDefault="00F133FD" w:rsidP="00F133FD">
      <w:pPr>
        <w:pStyle w:val="Prrafodelista"/>
        <w:rPr>
          <w:lang w:val="es-ES"/>
        </w:rPr>
      </w:pPr>
    </w:p>
    <w:p w:rsidR="00F133FD" w:rsidRPr="001F3335" w:rsidRDefault="00F133FD" w:rsidP="00F133FD">
      <w:pPr>
        <w:pStyle w:val="Prrafodelista"/>
        <w:spacing w:before="240" w:after="0" w:line="276" w:lineRule="auto"/>
        <w:ind w:left="1440"/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188595</wp:posOffset>
            </wp:positionV>
            <wp:extent cx="1532890" cy="525780"/>
            <wp:effectExtent l="190500" t="190500" r="391160" b="38862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4"/>
                    <a:stretch/>
                  </pic:blipFill>
                  <pic:spPr bwMode="auto">
                    <a:xfrm>
                      <a:off x="0" y="0"/>
                      <a:ext cx="1532890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0BE" w:rsidRPr="001F3335" w:rsidRDefault="004C0B43" w:rsidP="001850BE">
      <w:pPr>
        <w:pStyle w:val="Prrafodelista"/>
        <w:spacing w:before="240" w:after="0" w:line="276" w:lineRule="auto"/>
        <w:ind w:left="1440"/>
        <w:rPr>
          <w:lang w:val="es-ES"/>
        </w:rPr>
      </w:pPr>
      <w:r w:rsidRPr="00D17FA4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3CDB8" wp14:editId="4757BEB8">
                <wp:simplePos x="0" y="0"/>
                <wp:positionH relativeFrom="column">
                  <wp:posOffset>4468662</wp:posOffset>
                </wp:positionH>
                <wp:positionV relativeFrom="paragraph">
                  <wp:posOffset>6371516</wp:posOffset>
                </wp:positionV>
                <wp:extent cx="241300" cy="241300"/>
                <wp:effectExtent l="0" t="0" r="25400" b="2540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43" w:rsidRPr="00D17FA4" w:rsidRDefault="004C0B43" w:rsidP="004C0B43">
                            <w:pPr>
                              <w:spacing w:before="0" w:after="0"/>
                              <w:rPr>
                                <w:b/>
                                <w:color w:val="FF0000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1.85pt;margin-top:501.7pt;width:19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" fillcolor="white [3201]" strokecolor="#ed7d31 [3205]" strokeweight="1pt">
                <v:textbox>
                  <w:txbxContent>
                    <w:p w:rsidR="004C0B43" w:rsidRPr="00D17FA4" w:rsidRDefault="004C0B43" w:rsidP="004C0B43">
                      <w:pPr>
                        <w:spacing w:before="0" w:after="0"/>
                        <w:rPr>
                          <w:b/>
                          <w:color w:val="FF0000"/>
                          <w:lang w:val="es-AR"/>
                        </w:rPr>
                      </w:pPr>
                      <w:r>
                        <w:rPr>
                          <w:b/>
                          <w:color w:val="FF0000"/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827454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Consultar Playa de Estacionamiento</w:t>
      </w:r>
      <w:r w:rsidRPr="001F3335">
        <w:rPr>
          <w:b/>
          <w:lang w:val="es-ES"/>
        </w:rPr>
        <w:t>:</w:t>
      </w:r>
      <w:r w:rsidR="001850BE" w:rsidRPr="001F3335">
        <w:rPr>
          <w:b/>
          <w:lang w:val="es-ES"/>
        </w:rPr>
        <w:t xml:space="preserve"> </w:t>
      </w:r>
      <w:r w:rsidR="001850BE" w:rsidRPr="001F3335">
        <w:rPr>
          <w:lang w:val="es-ES"/>
        </w:rPr>
        <w:t>en esta acción el administrador podrá consultar información de una o más playas de estacionamiento; y los pasos a seguir son:</w:t>
      </w:r>
    </w:p>
    <w:p w:rsidR="001850BE" w:rsidRPr="004C0B43" w:rsidRDefault="004C0B43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3840" behindDoc="0" locked="0" layoutInCell="1" allowOverlap="1" wp14:anchorId="504338DC" wp14:editId="3DE92B43">
            <wp:simplePos x="0" y="0"/>
            <wp:positionH relativeFrom="column">
              <wp:posOffset>1156970</wp:posOffset>
            </wp:positionH>
            <wp:positionV relativeFrom="paragraph">
              <wp:posOffset>455930</wp:posOffset>
            </wp:positionV>
            <wp:extent cx="3700145" cy="1069340"/>
            <wp:effectExtent l="190500" t="190500" r="395605" b="378460"/>
            <wp:wrapTopAndBottom/>
            <wp:docPr id="17" name="Imagen 17" descr="C:\Users\Lukas\AppData\Local\Microsoft\Windows\INetCache\Content.Word\Administracion de pl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Administracion de play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9" t="13" r="19520" b="57953"/>
                    <a:stretch/>
                  </pic:blipFill>
                  <pic:spPr bwMode="auto">
                    <a:xfrm>
                      <a:off x="0" y="0"/>
                      <a:ext cx="3700145" cy="1069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Colocar el nombre de la playa a consultar en el campo de texto.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4C0B43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4C0B43" w:rsidRPr="001F3335" w:rsidRDefault="00857164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CD961" wp14:editId="00DC0428">
                <wp:simplePos x="0" y="0"/>
                <wp:positionH relativeFrom="column">
                  <wp:posOffset>1144905</wp:posOffset>
                </wp:positionH>
                <wp:positionV relativeFrom="paragraph">
                  <wp:posOffset>819150</wp:posOffset>
                </wp:positionV>
                <wp:extent cx="2613660" cy="224155"/>
                <wp:effectExtent l="19050" t="19050" r="15240" b="2349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241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90.15pt;margin-top:64.5pt;width:205.8pt;height:1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" filled="f" strokecolor="#ed7d31 [3205]" strokeweight="2.25pt"/>
            </w:pict>
          </mc:Fallback>
        </mc:AlternateContent>
      </w:r>
      <w:r w:rsidR="004C0B43">
        <w:rPr>
          <w:b/>
          <w:noProof/>
          <w:lang w:val="es-AR" w:eastAsia="es-AR"/>
        </w:rPr>
        <w:drawing>
          <wp:inline distT="0" distB="0" distL="0" distR="0" wp14:anchorId="43770B5F" wp14:editId="48FC00F8">
            <wp:extent cx="3916392" cy="1942078"/>
            <wp:effectExtent l="190500" t="190500" r="408305" b="382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39" cy="194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0BE" w:rsidRPr="004C0B43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06E6E" wp14:editId="0D39382C">
                <wp:simplePos x="0" y="0"/>
                <wp:positionH relativeFrom="column">
                  <wp:posOffset>2852420</wp:posOffset>
                </wp:positionH>
                <wp:positionV relativeFrom="paragraph">
                  <wp:posOffset>1099185</wp:posOffset>
                </wp:positionV>
                <wp:extent cx="111760" cy="172085"/>
                <wp:effectExtent l="19050" t="19050" r="21590" b="1841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224.6pt;margin-top:86.55pt;width:8.8pt;height: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" filled="f" strokecolor="#ed7d31 [3205]" strokeweight="2.25pt"/>
            </w:pict>
          </mc:Fallback>
        </mc:AlternateContent>
      </w:r>
      <w:r>
        <w:rPr>
          <w:b/>
          <w:noProof/>
          <w:lang w:val="es-AR" w:eastAsia="es-AR"/>
        </w:rPr>
        <w:drawing>
          <wp:anchor distT="0" distB="0" distL="114300" distR="114300" simplePos="0" relativeHeight="251685888" behindDoc="0" locked="0" layoutInCell="1" allowOverlap="1" wp14:anchorId="289C63B3" wp14:editId="12A990B0">
            <wp:simplePos x="0" y="0"/>
            <wp:positionH relativeFrom="column">
              <wp:posOffset>2386330</wp:posOffset>
            </wp:positionH>
            <wp:positionV relativeFrom="paragraph">
              <wp:posOffset>659130</wp:posOffset>
            </wp:positionV>
            <wp:extent cx="1242060" cy="1250315"/>
            <wp:effectExtent l="190500" t="190500" r="396240" b="387985"/>
            <wp:wrapTopAndBottom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Presionar en la imagen de la “lupa”</w:t>
      </w:r>
      <w:r w:rsidR="000E02DE" w:rsidRPr="001F3335">
        <w:rPr>
          <w:lang w:val="es-ES"/>
        </w:rPr>
        <w:t xml:space="preserve"> (Ver)</w:t>
      </w:r>
      <w:r w:rsidR="001850BE" w:rsidRPr="001F3335">
        <w:rPr>
          <w:lang w:val="es-ES"/>
        </w:rPr>
        <w:t xml:space="preserve"> al lado de la playa de estacionamiento a consultar.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1F3335" w:rsidRDefault="001850BE" w:rsidP="001850B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1850BE" w:rsidRPr="001F3335" w:rsidRDefault="00827454" w:rsidP="001850B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Actualizar Playa de Estacionamiento</w:t>
      </w:r>
      <w:r w:rsidRPr="001F3335">
        <w:rPr>
          <w:b/>
          <w:lang w:val="es-ES"/>
        </w:rPr>
        <w:t>:</w:t>
      </w:r>
      <w:r w:rsidR="001850BE" w:rsidRPr="001F3335">
        <w:rPr>
          <w:lang w:val="es-ES"/>
        </w:rPr>
        <w:t xml:space="preserve"> en esta acción el administrador podrá editar la información de una playa de estacionamiento; y  los pasos a seguir son: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1850BE" w:rsidRPr="001F3335" w:rsidRDefault="000177C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4C0B4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29A5F" wp14:editId="1B48D062">
                <wp:simplePos x="0" y="0"/>
                <wp:positionH relativeFrom="column">
                  <wp:posOffset>2778125</wp:posOffset>
                </wp:positionH>
                <wp:positionV relativeFrom="paragraph">
                  <wp:posOffset>1301845</wp:posOffset>
                </wp:positionV>
                <wp:extent cx="111760" cy="172085"/>
                <wp:effectExtent l="19050" t="19050" r="21590" b="1841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6" style="position:absolute;margin-left:218.75pt;margin-top:102.5pt;width:8.8pt;height:1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" filled="f" strokecolor="#ed7d31 [3205]" strokeweight="2.25pt"/>
            </w:pict>
          </mc:Fallback>
        </mc:AlternateContent>
      </w:r>
      <w:r w:rsidRPr="004C0B43">
        <w:rPr>
          <w:noProof/>
          <w:lang w:val="es-AR" w:eastAsia="es-AR"/>
        </w:rPr>
        <w:drawing>
          <wp:anchor distT="0" distB="0" distL="114300" distR="114300" simplePos="0" relativeHeight="251694080" behindDoc="0" locked="0" layoutInCell="1" allowOverlap="1" wp14:anchorId="4EC4539B" wp14:editId="5CC83693">
            <wp:simplePos x="0" y="0"/>
            <wp:positionH relativeFrom="column">
              <wp:posOffset>2458720</wp:posOffset>
            </wp:positionH>
            <wp:positionV relativeFrom="paragraph">
              <wp:posOffset>664210</wp:posOffset>
            </wp:positionV>
            <wp:extent cx="1242060" cy="1250315"/>
            <wp:effectExtent l="190500" t="190500" r="396240" b="387985"/>
            <wp:wrapTopAndBottom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BE" w:rsidRPr="001F3335">
        <w:rPr>
          <w:lang w:val="es-ES"/>
        </w:rPr>
        <w:t>Presionar en la imagen del “</w:t>
      </w:r>
      <w:r w:rsidR="000E02DE" w:rsidRPr="001F3335">
        <w:rPr>
          <w:lang w:val="es-ES"/>
        </w:rPr>
        <w:t>lápiz</w:t>
      </w:r>
      <w:r w:rsidR="001850BE" w:rsidRPr="001F3335">
        <w:rPr>
          <w:lang w:val="es-ES"/>
        </w:rPr>
        <w:t>”</w:t>
      </w:r>
      <w:r w:rsidR="000E02DE" w:rsidRPr="001F3335">
        <w:rPr>
          <w:lang w:val="es-ES"/>
        </w:rPr>
        <w:t xml:space="preserve"> (Editar)</w:t>
      </w:r>
      <w:r w:rsidR="001850BE" w:rsidRPr="001F3335">
        <w:rPr>
          <w:lang w:val="es-ES"/>
        </w:rPr>
        <w:t xml:space="preserve"> al lado de la playa de </w:t>
      </w:r>
      <w:r w:rsidR="001850BE" w:rsidRPr="001F3335">
        <w:rPr>
          <w:lang w:val="es-ES"/>
        </w:rPr>
        <w:lastRenderedPageBreak/>
        <w:t>estacionamiento a editar.</w:t>
      </w:r>
    </w:p>
    <w:p w:rsidR="001850BE" w:rsidRPr="001F3335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 formulario con toda la información de la playa de estacionamiento.</w:t>
      </w:r>
    </w:p>
    <w:p w:rsidR="001850BE" w:rsidRPr="004C0B43" w:rsidRDefault="001850B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 xml:space="preserve">Realizar la edición de los campos </w:t>
      </w:r>
      <w:r w:rsidR="000E02DE" w:rsidRPr="001F3335">
        <w:rPr>
          <w:lang w:val="es-ES"/>
        </w:rPr>
        <w:t>pertinentes según el interés del administrador.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0E02DE" w:rsidP="001850B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“Guardar”.</w:t>
      </w:r>
    </w:p>
    <w:p w:rsidR="000E02DE" w:rsidRPr="001F3335" w:rsidRDefault="000E02DE" w:rsidP="000E02DE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0E02DE" w:rsidRPr="001F3335" w:rsidRDefault="00827454" w:rsidP="000E02DE">
      <w:pPr>
        <w:pStyle w:val="Prrafodelista"/>
        <w:numPr>
          <w:ilvl w:val="0"/>
          <w:numId w:val="5"/>
        </w:numPr>
        <w:spacing w:before="240" w:after="0" w:line="276" w:lineRule="auto"/>
        <w:ind w:hanging="357"/>
        <w:rPr>
          <w:b/>
          <w:lang w:val="es-ES"/>
        </w:rPr>
      </w:pPr>
      <w:r w:rsidRPr="001F3335">
        <w:rPr>
          <w:rStyle w:val="Ttulo4Car"/>
          <w:color w:val="auto"/>
        </w:rPr>
        <w:t>Eliminar Playa de Estacionamiento</w:t>
      </w:r>
      <w:r w:rsidRPr="001F3335">
        <w:rPr>
          <w:b/>
          <w:lang w:val="es-ES"/>
        </w:rPr>
        <w:t>:</w:t>
      </w:r>
      <w:r w:rsidR="000E02DE" w:rsidRPr="001F3335">
        <w:rPr>
          <w:lang w:val="es-ES"/>
        </w:rPr>
        <w:t xml:space="preserve"> en esta acción el administrador podrá eliminar la información de una playa de estacionamiento para que ya no sea visible por los usuarios del sistema; y  los pasos a seguir son: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Colocar el nombre de la playa a editar en el campo de texto.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Presionar el botón “Buscar”.</w:t>
      </w:r>
    </w:p>
    <w:p w:rsidR="000E02DE" w:rsidRPr="001F3335" w:rsidRDefault="000E02D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 w:rsidRPr="001F3335">
        <w:rPr>
          <w:lang w:val="es-ES"/>
        </w:rPr>
        <w:t>Se desplegara una lista con las playas de estacionamiento encontradas según el nombre con el cual realizo la búsqueda.</w:t>
      </w:r>
    </w:p>
    <w:p w:rsidR="000E02DE" w:rsidRPr="004C0B43" w:rsidRDefault="000177CE" w:rsidP="000E02DE">
      <w:pPr>
        <w:pStyle w:val="Prrafodelista"/>
        <w:numPr>
          <w:ilvl w:val="1"/>
          <w:numId w:val="5"/>
        </w:numPr>
        <w:spacing w:before="240" w:after="0" w:line="276" w:lineRule="auto"/>
        <w:rPr>
          <w:b/>
          <w:lang w:val="es-ES"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3475F" wp14:editId="67D5BFDB">
                <wp:simplePos x="0" y="0"/>
                <wp:positionH relativeFrom="column">
                  <wp:posOffset>2846705</wp:posOffset>
                </wp:positionH>
                <wp:positionV relativeFrom="paragraph">
                  <wp:posOffset>1113155</wp:posOffset>
                </wp:positionV>
                <wp:extent cx="111760" cy="172085"/>
                <wp:effectExtent l="19050" t="19050" r="21590" b="1841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720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6" style="position:absolute;margin-left:224.15pt;margin-top:87.65pt;width:8.8pt;height:1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" filled="f" strokecolor="#ed7d31 [3205]" strokeweight="2.25pt"/>
            </w:pict>
          </mc:Fallback>
        </mc:AlternateContent>
      </w:r>
      <w:r>
        <w:rPr>
          <w:b/>
          <w:noProof/>
          <w:lang w:val="es-AR" w:eastAsia="es-AR"/>
        </w:rPr>
        <w:drawing>
          <wp:anchor distT="0" distB="0" distL="114300" distR="114300" simplePos="0" relativeHeight="251689984" behindDoc="0" locked="0" layoutInCell="1" allowOverlap="1" wp14:anchorId="7C31EE3A" wp14:editId="228D1FA2">
            <wp:simplePos x="0" y="0"/>
            <wp:positionH relativeFrom="column">
              <wp:posOffset>2460625</wp:posOffset>
            </wp:positionH>
            <wp:positionV relativeFrom="paragraph">
              <wp:posOffset>674370</wp:posOffset>
            </wp:positionV>
            <wp:extent cx="1242060" cy="1250315"/>
            <wp:effectExtent l="190500" t="190500" r="396240" b="387985"/>
            <wp:wrapTopAndBottom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queda de playas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0" t="53226"/>
                    <a:stretch/>
                  </pic:blipFill>
                  <pic:spPr bwMode="auto">
                    <a:xfrm>
                      <a:off x="0" y="0"/>
                      <a:ext cx="1242060" cy="125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2DE" w:rsidRPr="001F3335">
        <w:rPr>
          <w:lang w:val="es-ES"/>
        </w:rPr>
        <w:t>Presionar en la imagen de la “cruz” (Eliminar) al lado de la playa de estacionamiento a eliminar.</w:t>
      </w:r>
    </w:p>
    <w:p w:rsidR="004C0B43" w:rsidRPr="001F3335" w:rsidRDefault="004C0B43" w:rsidP="004C0B43">
      <w:pPr>
        <w:pStyle w:val="Prrafodelista"/>
        <w:spacing w:before="240" w:after="0" w:line="276" w:lineRule="auto"/>
        <w:ind w:left="1440"/>
        <w:rPr>
          <w:b/>
          <w:lang w:val="es-ES"/>
        </w:rPr>
      </w:pPr>
    </w:p>
    <w:p w:rsidR="00FC53ED" w:rsidRPr="00137332" w:rsidRDefault="000E02DE" w:rsidP="00FC53ED">
      <w:pPr>
        <w:pStyle w:val="Prrafodelista"/>
        <w:numPr>
          <w:ilvl w:val="1"/>
          <w:numId w:val="5"/>
        </w:numPr>
        <w:spacing w:before="240" w:after="0" w:line="276" w:lineRule="auto"/>
        <w:jc w:val="left"/>
        <w:rPr>
          <w:lang w:val="es-ES"/>
        </w:rPr>
      </w:pPr>
      <w:r w:rsidRPr="00137332">
        <w:rPr>
          <w:lang w:val="es-ES"/>
        </w:rPr>
        <w:t>Se mostrara un mensaje de confirmación de eliminación, presionar “Aceptar”.</w:t>
      </w:r>
    </w:p>
    <w:p w:rsidR="00FC53ED" w:rsidRPr="000E02DE" w:rsidRDefault="00FC53ED" w:rsidP="00FC53ED">
      <w:pPr>
        <w:pStyle w:val="Prrafodelista"/>
        <w:spacing w:before="240" w:after="0" w:line="276" w:lineRule="auto"/>
        <w:ind w:left="1440"/>
        <w:jc w:val="left"/>
        <w:rPr>
          <w:lang w:val="es-ES"/>
        </w:rPr>
      </w:pPr>
    </w:p>
    <w:sectPr w:rsidR="00FC53ED" w:rsidRPr="000E02DE" w:rsidSect="00060D43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DD4" w:rsidRDefault="00A13DD4" w:rsidP="00060D43">
      <w:pPr>
        <w:spacing w:before="0" w:after="0"/>
      </w:pPr>
      <w:r>
        <w:separator/>
      </w:r>
    </w:p>
  </w:endnote>
  <w:endnote w:type="continuationSeparator" w:id="0">
    <w:p w:rsidR="00A13DD4" w:rsidRDefault="00A13DD4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827454" w:rsidP="00060D43">
        <w:pPr>
          <w:pStyle w:val="Piedepgina"/>
          <w:jc w:val="right"/>
        </w:pPr>
        <w:r>
          <w:t>Manual de Usuario Geo Parking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7B3635">
          <w:rPr>
            <w:noProof/>
          </w:rPr>
          <w:t>12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DD4" w:rsidRDefault="00A13DD4" w:rsidP="00060D43">
      <w:pPr>
        <w:spacing w:before="0" w:after="0"/>
      </w:pPr>
      <w:r>
        <w:separator/>
      </w:r>
    </w:p>
  </w:footnote>
  <w:footnote w:type="continuationSeparator" w:id="0">
    <w:p w:rsidR="00A13DD4" w:rsidRDefault="00A13DD4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47"/>
    <w:multiLevelType w:val="hybridMultilevel"/>
    <w:tmpl w:val="E9503C50"/>
    <w:lvl w:ilvl="0" w:tplc="2C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4"/>
    <w:rsid w:val="000177CE"/>
    <w:rsid w:val="00060D43"/>
    <w:rsid w:val="000E02DE"/>
    <w:rsid w:val="00134583"/>
    <w:rsid w:val="00137332"/>
    <w:rsid w:val="001850BE"/>
    <w:rsid w:val="001D5749"/>
    <w:rsid w:val="001F3335"/>
    <w:rsid w:val="00220FB6"/>
    <w:rsid w:val="003735CD"/>
    <w:rsid w:val="00385501"/>
    <w:rsid w:val="003B559B"/>
    <w:rsid w:val="003D045F"/>
    <w:rsid w:val="00421D84"/>
    <w:rsid w:val="00470015"/>
    <w:rsid w:val="004C0B43"/>
    <w:rsid w:val="004E4262"/>
    <w:rsid w:val="0056292B"/>
    <w:rsid w:val="005C2B02"/>
    <w:rsid w:val="005E0536"/>
    <w:rsid w:val="00633098"/>
    <w:rsid w:val="006F7410"/>
    <w:rsid w:val="00783F61"/>
    <w:rsid w:val="007859E3"/>
    <w:rsid w:val="007B3635"/>
    <w:rsid w:val="00810D74"/>
    <w:rsid w:val="00827454"/>
    <w:rsid w:val="00857164"/>
    <w:rsid w:val="008A528B"/>
    <w:rsid w:val="00934C85"/>
    <w:rsid w:val="009A58A6"/>
    <w:rsid w:val="009E1B8D"/>
    <w:rsid w:val="00A13DD4"/>
    <w:rsid w:val="00A369EF"/>
    <w:rsid w:val="00B64B3C"/>
    <w:rsid w:val="00B72CFA"/>
    <w:rsid w:val="00BB7BA7"/>
    <w:rsid w:val="00C44F36"/>
    <w:rsid w:val="00C82AD9"/>
    <w:rsid w:val="00C87FC4"/>
    <w:rsid w:val="00CB1362"/>
    <w:rsid w:val="00CB652E"/>
    <w:rsid w:val="00CC0161"/>
    <w:rsid w:val="00CD42E6"/>
    <w:rsid w:val="00D17FA4"/>
    <w:rsid w:val="00D2196C"/>
    <w:rsid w:val="00D52286"/>
    <w:rsid w:val="00D6602B"/>
    <w:rsid w:val="00DC04DD"/>
    <w:rsid w:val="00EC5F9E"/>
    <w:rsid w:val="00F133FD"/>
    <w:rsid w:val="00FC4A9F"/>
    <w:rsid w:val="00FC53ED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ED517E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ED517E" w:rsidRDefault="00684097">
          <w:pPr>
            <w:pStyle w:val="7A08595225D14FDBB8B3BC78C81A595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125EFC"/>
    <w:rsid w:val="003B26AF"/>
    <w:rsid w:val="00684097"/>
    <w:rsid w:val="00687BA3"/>
    <w:rsid w:val="007C73E7"/>
    <w:rsid w:val="00BF2DB9"/>
    <w:rsid w:val="00C57AB1"/>
    <w:rsid w:val="00E105A2"/>
    <w:rsid w:val="00E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4804</TotalTime>
  <Pages>1</Pages>
  <Words>1514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Web</vt:lpstr>
    </vt:vector>
  </TitlesOfParts>
  <Company>Hewlett-Packard</Company>
  <LinksUpToDate>false</LinksUpToDate>
  <CharactersWithSpaces>9824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Web</dc:title>
  <dc:creator>Lukas</dc:creator>
  <cp:lastModifiedBy>Lukas</cp:lastModifiedBy>
  <cp:revision>21</cp:revision>
  <dcterms:created xsi:type="dcterms:W3CDTF">2014-06-22T04:51:00Z</dcterms:created>
  <dcterms:modified xsi:type="dcterms:W3CDTF">2014-07-12T17:47:00Z</dcterms:modified>
</cp:coreProperties>
</file>