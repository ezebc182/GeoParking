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 w:firstRow="1" w:lastRow="0" w:firstColumn="1" w:lastColumn="0" w:noHBand="0" w:noVBand="1"/>
      </w:tblPr>
      <w:tblGrid>
        <w:gridCol w:w="4945"/>
        <w:gridCol w:w="3991"/>
      </w:tblGrid>
      <w:tr w:rsidR="00060D43" w:rsidTr="00FA359E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FA359E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FA359E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3D1B5C" w:rsidP="00FA359E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FE913076D3274B3280FAF0EB144DBD0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proofErr w:type="spellStart"/>
                <w:r w:rsidR="00D7659E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Deploy</w:t>
                </w:r>
                <w:proofErr w:type="spellEnd"/>
                <w:r w:rsidR="00D7659E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 xml:space="preserve"> de Aplicación Web y </w:t>
                </w:r>
                <w:proofErr w:type="spellStart"/>
                <w:r w:rsidR="00D7659E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Webservice</w:t>
                </w:r>
                <w:proofErr w:type="spellEnd"/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94117D09736E40088D04DA6C854F639B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EndPr/>
            <w:sdtContent>
              <w:p w:rsidR="00060D43" w:rsidRPr="00301F72" w:rsidRDefault="00D7659E" w:rsidP="00D7659E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</w:rPr>
                  <w:t>2014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3D1B5C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EndPr/>
        <w:sdtContent>
          <w:r w:rsidR="00060D43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C60B2" w:rsidP="00060D43">
      <w:r>
        <w:t xml:space="preserve">El documento describe </w:t>
      </w:r>
      <w:r w:rsidR="00D7659E">
        <w:t xml:space="preserve">el proceso de </w:t>
      </w:r>
      <w:proofErr w:type="spellStart"/>
      <w:r w:rsidR="00D7659E">
        <w:t>deploy</w:t>
      </w:r>
      <w:proofErr w:type="spellEnd"/>
      <w:r w:rsidR="00D7659E">
        <w:t xml:space="preserve"> tanto de la aplicación web como del web </w:t>
      </w:r>
      <w:proofErr w:type="spellStart"/>
      <w:r w:rsidR="00D7659E">
        <w:t>service</w:t>
      </w:r>
      <w:proofErr w:type="spellEnd"/>
      <w:r w:rsidR="00D7659E">
        <w:t xml:space="preserve"> en el servidor adquirido por </w:t>
      </w:r>
      <w:proofErr w:type="spellStart"/>
      <w:r w:rsidR="00D7659E">
        <w:t>geoparking</w:t>
      </w:r>
      <w:proofErr w:type="spellEnd"/>
      <w:r>
        <w:rPr>
          <w:lang w:val="es-AR"/>
        </w:rPr>
        <w:t>.</w:t>
      </w:r>
    </w:p>
    <w:p w:rsidR="00060D43" w:rsidRPr="00385501" w:rsidRDefault="00060D43" w:rsidP="00060D43">
      <w:pPr>
        <w:pStyle w:val="Ttulo1"/>
        <w:rPr>
          <w:color w:val="0070C0"/>
        </w:rPr>
      </w:pPr>
      <w:r w:rsidRPr="000F592D">
        <w:br w:type="page"/>
      </w:r>
      <w:bookmarkStart w:id="0" w:name="_Toc279947222"/>
      <w:bookmarkStart w:id="1" w:name="_Toc280053636"/>
      <w:bookmarkStart w:id="2" w:name="_Toc402456528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402456529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 w:firstRow="1" w:lastRow="0" w:firstColumn="1" w:lastColumn="0" w:noHBand="0" w:noVBand="1"/>
      </w:tblPr>
      <w:tblGrid>
        <w:gridCol w:w="1809"/>
        <w:gridCol w:w="7797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3D1B5C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proofErr w:type="spellStart"/>
                <w:r w:rsidR="00D7659E">
                  <w:rPr>
                    <w:lang w:val="es-AR"/>
                  </w:rPr>
                  <w:t>Deploy</w:t>
                </w:r>
                <w:proofErr w:type="spellEnd"/>
                <w:r w:rsidR="00D7659E">
                  <w:rPr>
                    <w:lang w:val="es-AR"/>
                  </w:rPr>
                  <w:t xml:space="preserve"> de Aplicación Web y </w:t>
                </w:r>
                <w:proofErr w:type="spellStart"/>
                <w:r w:rsidR="00D7659E">
                  <w:rPr>
                    <w:lang w:val="es-AR"/>
                  </w:rPr>
                  <w:t>Webservice</w:t>
                </w:r>
                <w:proofErr w:type="spellEnd"/>
              </w:sdtContent>
            </w:sdt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D76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GeoP</w:t>
            </w:r>
            <w:proofErr w:type="spellEnd"/>
            <w:r>
              <w:t>_</w:t>
            </w:r>
            <w:r>
              <w:rPr>
                <w:lang w:val="es-419"/>
              </w:rPr>
              <w:t>Proyecto_</w:t>
            </w:r>
            <w:r w:rsidR="00D7659E">
              <w:t>GuiaDeployProducto</w:t>
            </w:r>
            <w:r>
              <w:t>.docx</w:t>
            </w:r>
          </w:p>
        </w:tc>
      </w:tr>
      <w:tr w:rsidR="00060D43" w:rsidRPr="00BC29B0" w:rsidTr="00FA359E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BC29B0" w:rsidRDefault="00D7659E" w:rsidP="00FA359E">
            <w:pPr>
              <w:spacing w:before="0" w:after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Ignacio Frigerio</w:t>
            </w:r>
          </w:p>
        </w:tc>
      </w:tr>
      <w:tr w:rsidR="00060D43" w:rsidRPr="00BC29B0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</w:tcPr>
          <w:p w:rsidR="00060D43" w:rsidRPr="00BC29B0" w:rsidRDefault="00060D43" w:rsidP="00FA359E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4D3B1E" w:rsidP="00D76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r w:rsidR="00D7659E">
              <w:t>/10</w:t>
            </w:r>
            <w:r w:rsidR="00060D43">
              <w:t>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402456530"/>
      <w:r w:rsidRPr="00385501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 w:firstRow="1" w:lastRow="0" w:firstColumn="1" w:lastColumn="0" w:noHBand="0" w:noVBand="1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FA35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FA35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24"/>
                <w:lang w:val="es-419"/>
              </w:rPr>
            </w:pPr>
            <w:r>
              <w:rPr>
                <w:b w:val="0"/>
                <w:sz w:val="24"/>
                <w:lang w:val="es-419"/>
              </w:rPr>
              <w:t>Cambios</w:t>
            </w: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C60B2" w:rsidRDefault="000C60B2" w:rsidP="00FA359E">
            <w:pPr>
              <w:rPr>
                <w:lang w:val="es-419"/>
              </w:rPr>
            </w:pPr>
            <w:r>
              <w:rPr>
                <w:lang w:val="es-419"/>
              </w:rPr>
              <w:t>1.0_DraftA</w:t>
            </w:r>
          </w:p>
        </w:tc>
        <w:tc>
          <w:tcPr>
            <w:tcW w:w="1701" w:type="dxa"/>
          </w:tcPr>
          <w:p w:rsidR="00060D43" w:rsidRPr="004E6F3D" w:rsidRDefault="004D3B1E" w:rsidP="00D76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</w:t>
            </w:r>
            <w:bookmarkStart w:id="9" w:name="_GoBack"/>
            <w:bookmarkEnd w:id="9"/>
            <w:r w:rsidR="00060D43">
              <w:t>/</w:t>
            </w:r>
            <w:r w:rsidR="00D7659E">
              <w:t>10</w:t>
            </w:r>
            <w:r w:rsidR="00060D43">
              <w:t>/2014</w:t>
            </w:r>
          </w:p>
        </w:tc>
        <w:tc>
          <w:tcPr>
            <w:tcW w:w="1417" w:type="dxa"/>
          </w:tcPr>
          <w:p w:rsidR="00060D43" w:rsidRPr="00B742E7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  <w:r>
              <w:rPr>
                <w:lang w:val="es-419"/>
              </w:rPr>
              <w:t>Pendiente de Revisión</w:t>
            </w:r>
          </w:p>
        </w:tc>
        <w:tc>
          <w:tcPr>
            <w:tcW w:w="2293" w:type="dxa"/>
          </w:tcPr>
          <w:p w:rsidR="00060D43" w:rsidRDefault="00D7659E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Ignacio Frigerio</w:t>
            </w:r>
            <w:r w:rsidR="00060D43">
              <w:t>[autor]</w:t>
            </w:r>
          </w:p>
          <w:p w:rsidR="00060D43" w:rsidRPr="004E6F3D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A47D32" w:rsidRDefault="00D7659E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Creacion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inicial</w:t>
            </w:r>
            <w:proofErr w:type="spellEnd"/>
            <w:r>
              <w:rPr>
                <w:lang w:val="en-US"/>
              </w:rPr>
              <w:t xml:space="preserve"> del </w:t>
            </w:r>
            <w:proofErr w:type="spellStart"/>
            <w:r>
              <w:rPr>
                <w:lang w:val="en-US"/>
              </w:rPr>
              <w:t>documento</w:t>
            </w:r>
            <w:proofErr w:type="spellEnd"/>
          </w:p>
        </w:tc>
      </w:tr>
      <w:tr w:rsidR="00060D43" w:rsidRPr="003F74A9" w:rsidTr="00FA359E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0F592D" w:rsidRDefault="00060D43" w:rsidP="00FA359E">
            <w:pPr>
              <w:rPr>
                <w:b w:val="0"/>
                <w:lang w:val="es-419"/>
              </w:rPr>
            </w:pPr>
          </w:p>
        </w:tc>
        <w:tc>
          <w:tcPr>
            <w:tcW w:w="1701" w:type="dxa"/>
          </w:tcPr>
          <w:p w:rsidR="00060D43" w:rsidRPr="0061233C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394" w:type="dxa"/>
          </w:tcPr>
          <w:p w:rsidR="00060D43" w:rsidRPr="005354EF" w:rsidRDefault="00060D43" w:rsidP="00FA35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419"/>
              </w:rPr>
            </w:pPr>
          </w:p>
        </w:tc>
      </w:tr>
      <w:tr w:rsidR="00060D43" w:rsidRPr="003F74A9" w:rsidTr="00FA35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19" w:type="dxa"/>
          </w:tcPr>
          <w:p w:rsidR="00060D43" w:rsidRPr="001B5F33" w:rsidRDefault="00060D43" w:rsidP="00FA359E">
            <w:pPr>
              <w:rPr>
                <w:lang w:val="es-419"/>
              </w:rPr>
            </w:pPr>
          </w:p>
        </w:tc>
        <w:tc>
          <w:tcPr>
            <w:tcW w:w="1701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1417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2293" w:type="dxa"/>
          </w:tcPr>
          <w:p w:rsidR="00060D4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  <w:tc>
          <w:tcPr>
            <w:tcW w:w="4394" w:type="dxa"/>
          </w:tcPr>
          <w:p w:rsidR="00060D43" w:rsidRPr="001B5F33" w:rsidRDefault="00060D43" w:rsidP="00FA35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419"/>
              </w:rPr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Pr="00060D43" w:rsidRDefault="00060D43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EndPr/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</w:p>
        <w:p w:rsidR="000120BF" w:rsidRDefault="00060D43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r>
            <w:rPr>
              <w:lang w:val="es-ES"/>
            </w:rPr>
            <w:fldChar w:fldCharType="begin"/>
          </w:r>
          <w:r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402456528" w:history="1">
            <w:r w:rsidR="000120BF" w:rsidRPr="001A714A">
              <w:rPr>
                <w:rStyle w:val="Hipervnculo"/>
                <w:noProof/>
              </w:rPr>
              <w:t>Control de la documentación</w:t>
            </w:r>
            <w:r w:rsidR="000120BF">
              <w:rPr>
                <w:noProof/>
                <w:webHidden/>
              </w:rPr>
              <w:tab/>
            </w:r>
            <w:r w:rsidR="000120BF">
              <w:rPr>
                <w:noProof/>
                <w:webHidden/>
              </w:rPr>
              <w:fldChar w:fldCharType="begin"/>
            </w:r>
            <w:r w:rsidR="000120BF">
              <w:rPr>
                <w:noProof/>
                <w:webHidden/>
              </w:rPr>
              <w:instrText xml:space="preserve"> PAGEREF _Toc402456528 \h </w:instrText>
            </w:r>
            <w:r w:rsidR="000120BF">
              <w:rPr>
                <w:noProof/>
                <w:webHidden/>
              </w:rPr>
            </w:r>
            <w:r w:rsidR="000120BF">
              <w:rPr>
                <w:noProof/>
                <w:webHidden/>
              </w:rPr>
              <w:fldChar w:fldCharType="separate"/>
            </w:r>
            <w:r w:rsidR="000120BF">
              <w:rPr>
                <w:noProof/>
                <w:webHidden/>
              </w:rPr>
              <w:t>2</w:t>
            </w:r>
            <w:r w:rsidR="000120BF">
              <w:rPr>
                <w:noProof/>
                <w:webHidden/>
              </w:rPr>
              <w:fldChar w:fldCharType="end"/>
            </w:r>
          </w:hyperlink>
        </w:p>
        <w:p w:rsidR="000120BF" w:rsidRDefault="000120B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02456529" w:history="1">
            <w:r w:rsidRPr="001A714A">
              <w:rPr>
                <w:rStyle w:val="Hipervnculo"/>
                <w:noProof/>
              </w:rPr>
              <w:t>Control de la Configuración.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_Toc402456529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0BF" w:rsidRDefault="000120B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02456530" w:history="1">
            <w:r w:rsidRPr="001A714A">
              <w:rPr>
                <w:rStyle w:val="Hipervnculo"/>
                <w:noProof/>
              </w:rPr>
              <w:t>Histórico de Versiones.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_Toc402456530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0BF" w:rsidRDefault="000120B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02456531" w:history="1">
            <w:r w:rsidRPr="001A714A">
              <w:rPr>
                <w:rStyle w:val="Hipervnculo"/>
                <w:noProof/>
              </w:rPr>
              <w:t>1.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A714A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_Toc402456531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0BF" w:rsidRDefault="000120B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02456532" w:history="1">
            <w:r w:rsidRPr="001A714A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A714A">
              <w:rPr>
                <w:rStyle w:val="Hipervnculo"/>
                <w:noProof/>
              </w:rPr>
              <w:t>Información necesaria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_Toc402456532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0BF" w:rsidRDefault="000120B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02456533" w:history="1">
            <w:r w:rsidRPr="001A714A">
              <w:rPr>
                <w:rStyle w:val="Hipervnculo"/>
                <w:noProof/>
              </w:rPr>
              <w:t>Para poder publicar la aplicación web necesitara contar con la siguiente información: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_Toc402456533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0BF" w:rsidRDefault="000120B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02456534" w:history="1">
            <w:r w:rsidRPr="001A714A">
              <w:rPr>
                <w:rStyle w:val="Hipervnculo"/>
                <w:noProof/>
              </w:rPr>
              <w:t>Para la publicación del web service la información necesaria es la siguiente: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_Toc402456534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0BF" w:rsidRDefault="000120B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02456535" w:history="1">
            <w:r w:rsidRPr="001A714A">
              <w:rPr>
                <w:rStyle w:val="Hipervnculo"/>
                <w:noProof/>
              </w:rPr>
              <w:t>Conexión a la base de datos: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_Toc402456535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120BF" w:rsidRDefault="000120BF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val="es-AR" w:eastAsia="es-AR"/>
            </w:rPr>
          </w:pPr>
          <w:hyperlink w:anchor="_Toc402456536" w:history="1">
            <w:r w:rsidRPr="001A714A">
              <w:rPr>
                <w:rStyle w:val="Hipervnculo"/>
                <w:noProof/>
              </w:rPr>
              <w:t>3.</w:t>
            </w:r>
            <w:r>
              <w:rPr>
                <w:rFonts w:eastAsiaTheme="minorEastAsia"/>
                <w:noProof/>
                <w:lang w:val="es-AR" w:eastAsia="es-AR"/>
              </w:rPr>
              <w:tab/>
            </w:r>
            <w:r w:rsidRPr="001A714A">
              <w:rPr>
                <w:rStyle w:val="Hipervnculo"/>
                <w:noProof/>
              </w:rPr>
              <w:t>Pasos a Seguir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_Toc402456536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D43" w:rsidRDefault="00060D43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Default="00060D43"/>
    <w:p w:rsidR="00060D43" w:rsidRDefault="00060D43"/>
    <w:p w:rsidR="00D7659E" w:rsidRDefault="00D7659E">
      <w:pPr>
        <w:spacing w:before="0" w:after="160" w:line="259" w:lineRule="auto"/>
        <w:jc w:val="left"/>
      </w:pPr>
      <w:r>
        <w:br w:type="page"/>
      </w:r>
    </w:p>
    <w:p w:rsidR="00060D43" w:rsidRDefault="00D7659E" w:rsidP="00D7659E">
      <w:pPr>
        <w:pStyle w:val="Ttulo1"/>
        <w:numPr>
          <w:ilvl w:val="0"/>
          <w:numId w:val="3"/>
        </w:numPr>
      </w:pPr>
      <w:bookmarkStart w:id="10" w:name="_Toc402456531"/>
      <w:r>
        <w:lastRenderedPageBreak/>
        <w:t>Introducción</w:t>
      </w:r>
      <w:bookmarkEnd w:id="10"/>
    </w:p>
    <w:p w:rsidR="00D7659E" w:rsidRPr="00D7659E" w:rsidRDefault="00D7659E" w:rsidP="00D7659E">
      <w:r>
        <w:t xml:space="preserve">Este documento representa una guía de los pasos a seguir y la información necesaria para publicar tanto la aplicación web como el “web </w:t>
      </w:r>
      <w:proofErr w:type="spellStart"/>
      <w:r>
        <w:t>service</w:t>
      </w:r>
      <w:proofErr w:type="spellEnd"/>
      <w:r>
        <w:t>” en el servidor contratado.</w:t>
      </w:r>
    </w:p>
    <w:p w:rsidR="00060D43" w:rsidRDefault="00060D43"/>
    <w:p w:rsidR="00060D43" w:rsidRDefault="00D7659E" w:rsidP="00D7659E">
      <w:pPr>
        <w:pStyle w:val="Ttulo1"/>
        <w:numPr>
          <w:ilvl w:val="0"/>
          <w:numId w:val="3"/>
        </w:numPr>
      </w:pPr>
      <w:bookmarkStart w:id="11" w:name="_Toc402456532"/>
      <w:r>
        <w:t>Información necesaria</w:t>
      </w:r>
      <w:bookmarkEnd w:id="11"/>
    </w:p>
    <w:p w:rsidR="00D7659E" w:rsidRDefault="00D7659E" w:rsidP="008F5D84">
      <w:pPr>
        <w:pStyle w:val="Ttulo2"/>
      </w:pPr>
      <w:bookmarkStart w:id="12" w:name="_Toc402456533"/>
      <w:r>
        <w:t>Para poder publicar la aplicación web necesitara contar con la siguiente información:</w:t>
      </w:r>
      <w:bookmarkEnd w:id="12"/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URL  del servicio</w:t>
      </w:r>
      <w:r>
        <w:t xml:space="preserve">: </w:t>
      </w:r>
      <w:hyperlink r:id="rId9" w:history="1">
        <w:r w:rsidRPr="00B21E19">
          <w:rPr>
            <w:rStyle w:val="Hipervnculo"/>
          </w:rPr>
          <w:t>https://ifrigerio-001-site2.smarterasp.net:8172/MsDeploy.axd</w:t>
        </w:r>
      </w:hyperlink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Nombre del sitio</w:t>
      </w:r>
      <w:r>
        <w:t>: ifrigerio-001-site2</w:t>
      </w:r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Nombre de usuario</w:t>
      </w:r>
      <w:r>
        <w:t xml:space="preserve">: </w:t>
      </w:r>
      <w:proofErr w:type="spellStart"/>
      <w:r w:rsidR="0026386E">
        <w:t>ifc</w:t>
      </w:r>
      <w:proofErr w:type="spellEnd"/>
      <w:r w:rsidR="0026386E">
        <w:t>\</w:t>
      </w:r>
      <w:r>
        <w:t>ifrigerio</w:t>
      </w:r>
      <w:r w:rsidR="007B57B8">
        <w:t>-001</w:t>
      </w:r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Contraseña</w:t>
      </w:r>
      <w:r>
        <w:t>: ********</w:t>
      </w:r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URL de destino</w:t>
      </w:r>
      <w:r>
        <w:t xml:space="preserve">: </w:t>
      </w:r>
      <w:hyperlink r:id="rId10" w:history="1">
        <w:r w:rsidRPr="00B21E19">
          <w:rPr>
            <w:rStyle w:val="Hipervnculo"/>
          </w:rPr>
          <w:t>http://ifrigerio-001-site2.smarterasp.net</w:t>
        </w:r>
      </w:hyperlink>
    </w:p>
    <w:p w:rsidR="00D7659E" w:rsidRPr="00D7659E" w:rsidRDefault="00D7659E" w:rsidP="008F5D84">
      <w:pPr>
        <w:pStyle w:val="Ttulo2"/>
      </w:pPr>
      <w:bookmarkStart w:id="13" w:name="_Toc402456534"/>
      <w:r>
        <w:t xml:space="preserve">Para la publicación del web </w:t>
      </w:r>
      <w:proofErr w:type="spellStart"/>
      <w:r>
        <w:t>service</w:t>
      </w:r>
      <w:proofErr w:type="spellEnd"/>
      <w:r>
        <w:t xml:space="preserve"> la información necesaria es la siguiente:</w:t>
      </w:r>
      <w:bookmarkEnd w:id="13"/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URL  del servicio</w:t>
      </w:r>
      <w:r>
        <w:t xml:space="preserve">: </w:t>
      </w:r>
      <w:hyperlink r:id="rId11" w:history="1">
        <w:r w:rsidRPr="00B21E19">
          <w:rPr>
            <w:rStyle w:val="Hipervnculo"/>
          </w:rPr>
          <w:t>https://ifrigerio-001-site1.smarterasp.net:8172/MsDeploy.axd</w:t>
        </w:r>
      </w:hyperlink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Nombre del sitio</w:t>
      </w:r>
      <w:r>
        <w:t>: ifrigerio-001-site1</w:t>
      </w:r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Nombre de usuario</w:t>
      </w:r>
      <w:r>
        <w:t xml:space="preserve">: </w:t>
      </w:r>
      <w:proofErr w:type="spellStart"/>
      <w:r w:rsidR="0026386E">
        <w:t>ifc</w:t>
      </w:r>
      <w:proofErr w:type="spellEnd"/>
      <w:r w:rsidR="0026386E">
        <w:t>\</w:t>
      </w:r>
      <w:r>
        <w:t>ifrigerio</w:t>
      </w:r>
      <w:r w:rsidR="007B57B8">
        <w:t>-001</w:t>
      </w:r>
    </w:p>
    <w:p w:rsidR="00D7659E" w:rsidRDefault="00D7659E" w:rsidP="00D7659E">
      <w:pPr>
        <w:pStyle w:val="Prrafodelista"/>
        <w:numPr>
          <w:ilvl w:val="0"/>
          <w:numId w:val="4"/>
        </w:numPr>
      </w:pPr>
      <w:r w:rsidRPr="00D7659E">
        <w:rPr>
          <w:b/>
        </w:rPr>
        <w:t>Contraseña</w:t>
      </w:r>
      <w:r>
        <w:t>: ********</w:t>
      </w:r>
    </w:p>
    <w:p w:rsidR="00D7659E" w:rsidRPr="008F5D84" w:rsidRDefault="00D7659E" w:rsidP="00D7659E">
      <w:pPr>
        <w:pStyle w:val="Prrafodelista"/>
        <w:numPr>
          <w:ilvl w:val="0"/>
          <w:numId w:val="4"/>
        </w:numPr>
        <w:rPr>
          <w:rStyle w:val="Hipervnculo"/>
          <w:color w:val="auto"/>
          <w:u w:val="none"/>
        </w:rPr>
      </w:pPr>
      <w:r w:rsidRPr="00D7659E">
        <w:rPr>
          <w:b/>
        </w:rPr>
        <w:t>URL de destino</w:t>
      </w:r>
      <w:r>
        <w:t xml:space="preserve">: </w:t>
      </w:r>
      <w:hyperlink r:id="rId12" w:history="1">
        <w:r w:rsidRPr="00B21E19">
          <w:rPr>
            <w:rStyle w:val="Hipervnculo"/>
          </w:rPr>
          <w:t>http://ifrigerio-001-site1.smarterasp.net</w:t>
        </w:r>
      </w:hyperlink>
    </w:p>
    <w:p w:rsidR="008F5D84" w:rsidRDefault="008F5D84" w:rsidP="008F5D84">
      <w:pPr>
        <w:pStyle w:val="Ttulo2"/>
      </w:pPr>
      <w:bookmarkStart w:id="14" w:name="_Toc402456535"/>
      <w:r>
        <w:t>Conexión a la base de datos:</w:t>
      </w:r>
      <w:bookmarkEnd w:id="14"/>
    </w:p>
    <w:p w:rsidR="00BB133F" w:rsidRDefault="00BB133F" w:rsidP="008F5D84">
      <w:pPr>
        <w:pStyle w:val="Prrafodelista"/>
        <w:numPr>
          <w:ilvl w:val="0"/>
          <w:numId w:val="6"/>
        </w:numPr>
      </w:pPr>
      <w:r>
        <w:t>Nombre del Servidor</w:t>
      </w:r>
      <w:r w:rsidR="008F5D84">
        <w:t>: SQL5004.Smarterasp.net</w:t>
      </w:r>
    </w:p>
    <w:p w:rsidR="00BB133F" w:rsidRDefault="00BB133F" w:rsidP="008F5D84">
      <w:pPr>
        <w:pStyle w:val="Prrafodelista"/>
        <w:numPr>
          <w:ilvl w:val="0"/>
          <w:numId w:val="6"/>
        </w:numPr>
      </w:pPr>
      <w:r>
        <w:t xml:space="preserve">Tipo de </w:t>
      </w:r>
      <w:proofErr w:type="spellStart"/>
      <w:r>
        <w:t>Autenticacion</w:t>
      </w:r>
      <w:proofErr w:type="spellEnd"/>
      <w:r w:rsidR="008F5D84">
        <w:t xml:space="preserve">: SQL Server </w:t>
      </w:r>
      <w:proofErr w:type="spellStart"/>
      <w:r w:rsidR="008F5D84">
        <w:t>Authentication</w:t>
      </w:r>
      <w:proofErr w:type="spellEnd"/>
    </w:p>
    <w:p w:rsidR="00BB133F" w:rsidRDefault="00BB133F" w:rsidP="008F5D84">
      <w:pPr>
        <w:pStyle w:val="Prrafodelista"/>
        <w:numPr>
          <w:ilvl w:val="0"/>
          <w:numId w:val="6"/>
        </w:numPr>
      </w:pPr>
      <w:r>
        <w:t>Usuario</w:t>
      </w:r>
      <w:r w:rsidR="008F5D84">
        <w:t>: DB_9B3453_Geoparking_admin</w:t>
      </w:r>
    </w:p>
    <w:p w:rsidR="008F5D84" w:rsidRDefault="008F5D84" w:rsidP="008F5D84">
      <w:pPr>
        <w:pStyle w:val="Prrafodelista"/>
        <w:numPr>
          <w:ilvl w:val="0"/>
          <w:numId w:val="6"/>
        </w:numPr>
      </w:pPr>
      <w:proofErr w:type="spellStart"/>
      <w:r>
        <w:t>Password</w:t>
      </w:r>
      <w:proofErr w:type="spellEnd"/>
      <w:r>
        <w:t xml:space="preserve">: </w:t>
      </w:r>
      <w:r w:rsidR="00BB133F" w:rsidRPr="00BB133F">
        <w:t>********</w:t>
      </w:r>
    </w:p>
    <w:p w:rsidR="00BB133F" w:rsidRPr="008F5D84" w:rsidRDefault="00BB133F" w:rsidP="008F5D84">
      <w:pPr>
        <w:pStyle w:val="Prrafodelista"/>
        <w:numPr>
          <w:ilvl w:val="0"/>
          <w:numId w:val="6"/>
        </w:numPr>
      </w:pPr>
      <w:r>
        <w:t xml:space="preserve">Nombre de la Base de  Datos: </w:t>
      </w:r>
      <w:r>
        <w:t>DB_9B3453_Geoparking</w:t>
      </w:r>
    </w:p>
    <w:p w:rsidR="00060D43" w:rsidRDefault="00060D43"/>
    <w:p w:rsidR="00D7659E" w:rsidRDefault="00D7659E" w:rsidP="00D7659E">
      <w:pPr>
        <w:pStyle w:val="Ttulo1"/>
        <w:numPr>
          <w:ilvl w:val="0"/>
          <w:numId w:val="3"/>
        </w:numPr>
      </w:pPr>
      <w:bookmarkStart w:id="15" w:name="_Toc402456536"/>
      <w:r>
        <w:t>Pasos a Seguir</w:t>
      </w:r>
      <w:bookmarkEnd w:id="15"/>
    </w:p>
    <w:p w:rsidR="0026386E" w:rsidRDefault="00D7659E" w:rsidP="0026386E">
      <w:pPr>
        <w:pStyle w:val="Prrafodelista"/>
        <w:numPr>
          <w:ilvl w:val="0"/>
          <w:numId w:val="5"/>
        </w:numPr>
      </w:pPr>
      <w:r>
        <w:rPr>
          <w:noProof/>
          <w:lang w:val="es-AR" w:eastAsia="es-AR"/>
        </w:rPr>
        <w:drawing>
          <wp:anchor distT="0" distB="0" distL="114300" distR="114300" simplePos="0" relativeHeight="251658240" behindDoc="1" locked="0" layoutInCell="1" allowOverlap="1" wp14:anchorId="6734CA62" wp14:editId="6F44F6C1">
            <wp:simplePos x="0" y="0"/>
            <wp:positionH relativeFrom="column">
              <wp:posOffset>424815</wp:posOffset>
            </wp:positionH>
            <wp:positionV relativeFrom="paragraph">
              <wp:posOffset>427990</wp:posOffset>
            </wp:positionV>
            <wp:extent cx="4362450" cy="3973760"/>
            <wp:effectExtent l="0" t="0" r="0" b="8255"/>
            <wp:wrapNone/>
            <wp:docPr id="1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9737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Click derecho sobre el proyecto a publicar (</w:t>
      </w:r>
      <w:proofErr w:type="spellStart"/>
      <w:r>
        <w:t>WebServiceGeo</w:t>
      </w:r>
      <w:proofErr w:type="spellEnd"/>
      <w:r>
        <w:t xml:space="preserve"> o Web), luego seleccionar la opción publicar</w:t>
      </w:r>
    </w:p>
    <w:p w:rsidR="0026386E" w:rsidRDefault="0026386E">
      <w:pPr>
        <w:spacing w:before="0" w:after="160" w:line="259" w:lineRule="auto"/>
        <w:jc w:val="left"/>
      </w:pPr>
      <w:r>
        <w:br w:type="page"/>
      </w:r>
    </w:p>
    <w:p w:rsidR="00D46BC2" w:rsidRDefault="00D46BC2" w:rsidP="00D46BC2">
      <w:pPr>
        <w:pStyle w:val="Prrafodelista"/>
        <w:numPr>
          <w:ilvl w:val="0"/>
          <w:numId w:val="5"/>
        </w:numPr>
      </w:pPr>
      <w:r>
        <w:lastRenderedPageBreak/>
        <w:t>Click en &lt;Nueva…&gt;</w:t>
      </w:r>
    </w:p>
    <w:p w:rsidR="00D7659E" w:rsidRDefault="00D46BC2" w:rsidP="00D7659E">
      <w:r>
        <w:rPr>
          <w:noProof/>
          <w:lang w:val="es-AR" w:eastAsia="es-AR"/>
        </w:rPr>
        <w:drawing>
          <wp:inline distT="0" distB="0" distL="0" distR="0" wp14:anchorId="40D2E079" wp14:editId="74FA4D7B">
            <wp:extent cx="5809615" cy="3555861"/>
            <wp:effectExtent l="0" t="0" r="635" b="6985"/>
            <wp:docPr id="2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9615" cy="3555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C2" w:rsidRDefault="00D46BC2" w:rsidP="00D46BC2">
      <w:pPr>
        <w:pStyle w:val="Prrafodelista"/>
        <w:numPr>
          <w:ilvl w:val="0"/>
          <w:numId w:val="5"/>
        </w:numPr>
      </w:pPr>
      <w:r>
        <w:t>Ingrese un nombre para el perfil de conexión, y luego click en Aceptar:</w:t>
      </w:r>
    </w:p>
    <w:p w:rsidR="00D46BC2" w:rsidRPr="00D7659E" w:rsidRDefault="00D46BC2" w:rsidP="00D46BC2">
      <w:r>
        <w:rPr>
          <w:noProof/>
          <w:lang w:val="es-AR" w:eastAsia="es-AR"/>
        </w:rPr>
        <w:drawing>
          <wp:inline distT="0" distB="0" distL="0" distR="0">
            <wp:extent cx="5400040" cy="3275330"/>
            <wp:effectExtent l="0" t="0" r="0" b="1270"/>
            <wp:docPr id="3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3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7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6BC2" w:rsidRDefault="00D46BC2">
      <w:pPr>
        <w:spacing w:before="0" w:after="160" w:line="259" w:lineRule="auto"/>
        <w:jc w:val="left"/>
      </w:pPr>
      <w:r>
        <w:br w:type="page"/>
      </w:r>
    </w:p>
    <w:p w:rsidR="00060D43" w:rsidRDefault="008F5D84" w:rsidP="00D46BC2">
      <w:pPr>
        <w:pStyle w:val="Prrafodelista"/>
        <w:numPr>
          <w:ilvl w:val="0"/>
          <w:numId w:val="5"/>
        </w:numPr>
      </w:pPr>
      <w:r>
        <w:lastRenderedPageBreak/>
        <w:t xml:space="preserve">Seleccione la opción Web </w:t>
      </w:r>
      <w:proofErr w:type="spellStart"/>
      <w:r>
        <w:t>Deploy</w:t>
      </w:r>
      <w:proofErr w:type="spellEnd"/>
      <w:r>
        <w:t xml:space="preserve"> e ingrese los datos de correspondiente al </w:t>
      </w:r>
      <w:proofErr w:type="spellStart"/>
      <w:r>
        <w:t>webservice</w:t>
      </w:r>
      <w:proofErr w:type="spellEnd"/>
      <w:r>
        <w:t xml:space="preserve"> o a  la web, luego valide la conexión para asegurarse que los datos son correctos</w:t>
      </w:r>
      <w:r w:rsidR="002E5B3C">
        <w:t>, luego avance al panel “</w:t>
      </w:r>
      <w:proofErr w:type="spellStart"/>
      <w:r w:rsidR="002E5B3C">
        <w:t>Configuracion</w:t>
      </w:r>
      <w:proofErr w:type="spellEnd"/>
      <w:r w:rsidR="002E5B3C">
        <w:t>”</w:t>
      </w:r>
      <w:r>
        <w:t>:</w:t>
      </w:r>
    </w:p>
    <w:p w:rsidR="008F5D84" w:rsidRDefault="008F5D84" w:rsidP="008F5D84">
      <w:r>
        <w:rPr>
          <w:noProof/>
          <w:lang w:val="es-AR" w:eastAsia="es-AR"/>
        </w:rPr>
        <w:drawing>
          <wp:inline distT="0" distB="0" distL="0" distR="0">
            <wp:extent cx="5400040" cy="3698875"/>
            <wp:effectExtent l="0" t="0" r="0" b="0"/>
            <wp:docPr id="4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4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D43" w:rsidRDefault="008F5D84" w:rsidP="008F5D84">
      <w:pPr>
        <w:pStyle w:val="Prrafodelista"/>
        <w:numPr>
          <w:ilvl w:val="0"/>
          <w:numId w:val="5"/>
        </w:numPr>
      </w:pPr>
      <w:proofErr w:type="spellStart"/>
      <w:r>
        <w:t>Selecccione</w:t>
      </w:r>
      <w:proofErr w:type="spellEnd"/>
      <w:r>
        <w:t xml:space="preserve"> </w:t>
      </w:r>
      <w:proofErr w:type="spellStart"/>
      <w:r>
        <w:t>Release</w:t>
      </w:r>
      <w:proofErr w:type="spellEnd"/>
      <w:r>
        <w:t xml:space="preserve"> como configuración y marque la opción “</w:t>
      </w:r>
      <w:proofErr w:type="spellStart"/>
      <w:r>
        <w:t>Elimnar</w:t>
      </w:r>
      <w:proofErr w:type="spellEnd"/>
      <w:r>
        <w:t xml:space="preserve"> archivos adicionales en el destino, haga click en los tres puntos al lado de cadena de conexión.</w:t>
      </w:r>
    </w:p>
    <w:p w:rsidR="008F5D84" w:rsidRDefault="008F5D84" w:rsidP="008F5D84">
      <w:r>
        <w:rPr>
          <w:noProof/>
          <w:lang w:val="es-AR" w:eastAsia="es-AR"/>
        </w:rPr>
        <w:drawing>
          <wp:inline distT="0" distB="0" distL="0" distR="0">
            <wp:extent cx="5400040" cy="3550920"/>
            <wp:effectExtent l="0" t="0" r="0" b="0"/>
            <wp:docPr id="5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84" w:rsidRDefault="008F5D84">
      <w:pPr>
        <w:spacing w:before="0" w:after="160" w:line="259" w:lineRule="auto"/>
        <w:jc w:val="left"/>
      </w:pPr>
      <w:r>
        <w:br w:type="page"/>
      </w:r>
    </w:p>
    <w:p w:rsidR="008F5D84" w:rsidRDefault="00BB133F" w:rsidP="008F5D84">
      <w:pPr>
        <w:pStyle w:val="Prrafodelista"/>
        <w:numPr>
          <w:ilvl w:val="0"/>
          <w:numId w:val="5"/>
        </w:numPr>
      </w:pPr>
      <w:r>
        <w:lastRenderedPageBreak/>
        <w:t xml:space="preserve">Ingresar los datos de la conexión a base de datos que se encuentran en la sección 2 de este documento, luego probar la conexión para corroborar que los datos son correctos, luego click en </w:t>
      </w:r>
      <w:proofErr w:type="spellStart"/>
      <w:r>
        <w:t>Acpetar</w:t>
      </w:r>
      <w:proofErr w:type="spellEnd"/>
      <w:r>
        <w:t>:</w:t>
      </w:r>
    </w:p>
    <w:p w:rsidR="00BB133F" w:rsidRDefault="00BB133F" w:rsidP="00BB133F">
      <w:r>
        <w:rPr>
          <w:noProof/>
          <w:lang w:val="es-AR" w:eastAsia="es-AR"/>
        </w:rPr>
        <w:drawing>
          <wp:inline distT="0" distB="0" distL="0" distR="0">
            <wp:extent cx="5400040" cy="3805555"/>
            <wp:effectExtent l="0" t="0" r="0" b="4445"/>
            <wp:docPr id="6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05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133F" w:rsidRDefault="002E5B3C" w:rsidP="00BB133F">
      <w:pPr>
        <w:pStyle w:val="Prrafodelista"/>
        <w:numPr>
          <w:ilvl w:val="0"/>
          <w:numId w:val="5"/>
        </w:numPr>
      </w:pPr>
      <w:r>
        <w:t>Chequee las opciones “Utilice esta cadena de conexión en tiempo de ejecución” y “Actualizar base  de datos”, luego avance al panel “</w:t>
      </w:r>
      <w:proofErr w:type="spellStart"/>
      <w:r>
        <w:t>Previsualización</w:t>
      </w:r>
      <w:proofErr w:type="spellEnd"/>
      <w:r>
        <w:t>”:</w:t>
      </w:r>
    </w:p>
    <w:p w:rsidR="006C3A91" w:rsidRDefault="002E5B3C" w:rsidP="002E5B3C">
      <w:r>
        <w:rPr>
          <w:noProof/>
          <w:lang w:val="es-AR" w:eastAsia="es-AR"/>
        </w:rPr>
        <w:drawing>
          <wp:inline distT="0" distB="0" distL="0" distR="0">
            <wp:extent cx="5400040" cy="3926840"/>
            <wp:effectExtent l="0" t="0" r="0" b="0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B3C" w:rsidRDefault="006C3A91" w:rsidP="006C3A91">
      <w:pPr>
        <w:pStyle w:val="Prrafodelista"/>
        <w:numPr>
          <w:ilvl w:val="0"/>
          <w:numId w:val="5"/>
        </w:numPr>
        <w:spacing w:before="0" w:after="160" w:line="259" w:lineRule="auto"/>
        <w:jc w:val="left"/>
      </w:pPr>
      <w:r>
        <w:br w:type="page"/>
      </w:r>
      <w:r w:rsidR="00D55011">
        <w:lastRenderedPageBreak/>
        <w:t>Verificar que se muestre la base de datos en la parte inferior, aquí también se permite previsualizar los archivos que subirán al servidor.</w:t>
      </w:r>
    </w:p>
    <w:p w:rsidR="00D55011" w:rsidRDefault="00D55011" w:rsidP="00D55011">
      <w:pPr>
        <w:spacing w:before="0" w:after="160" w:line="259" w:lineRule="auto"/>
        <w:jc w:val="left"/>
      </w:pPr>
      <w:r>
        <w:rPr>
          <w:noProof/>
          <w:lang w:val="es-AR" w:eastAsia="es-AR"/>
        </w:rPr>
        <w:drawing>
          <wp:inline distT="0" distB="0" distL="0" distR="0">
            <wp:extent cx="5400040" cy="3939540"/>
            <wp:effectExtent l="0" t="0" r="0" b="3810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8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3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242" w:rsidRDefault="00026242" w:rsidP="00026242">
      <w:pPr>
        <w:pStyle w:val="Prrafodelista"/>
        <w:numPr>
          <w:ilvl w:val="0"/>
          <w:numId w:val="5"/>
        </w:numPr>
        <w:spacing w:before="0" w:after="160" w:line="259" w:lineRule="auto"/>
        <w:jc w:val="left"/>
      </w:pPr>
      <w:r>
        <w:t xml:space="preserve">Por </w:t>
      </w:r>
      <w:r w:rsidR="00A61C2C">
        <w:t>último</w:t>
      </w:r>
      <w:r>
        <w:t>, click en “Publicar”, y corroborar el progreso en el panel inferior</w:t>
      </w:r>
      <w:r w:rsidR="00A61C2C">
        <w:t>, al final se abrirá una nueva pestaña del navegador web con la aplicación publicada</w:t>
      </w:r>
      <w:r>
        <w:t>.</w:t>
      </w:r>
    </w:p>
    <w:p w:rsidR="00026242" w:rsidRDefault="00026242" w:rsidP="00026242">
      <w:pPr>
        <w:spacing w:before="0" w:after="160" w:line="259" w:lineRule="auto"/>
        <w:jc w:val="left"/>
      </w:pPr>
      <w:r>
        <w:rPr>
          <w:noProof/>
          <w:lang w:val="es-AR" w:eastAsia="es-AR"/>
        </w:rPr>
        <w:drawing>
          <wp:inline distT="0" distB="0" distL="0" distR="0">
            <wp:extent cx="5400040" cy="921385"/>
            <wp:effectExtent l="0" t="0" r="0" b="0"/>
            <wp:docPr id="9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eploy_Paso9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3E0" w:rsidRDefault="00D433E0" w:rsidP="00026242">
      <w:pPr>
        <w:spacing w:before="0" w:after="160" w:line="259" w:lineRule="auto"/>
        <w:jc w:val="left"/>
      </w:pPr>
    </w:p>
    <w:sectPr w:rsidR="00D433E0" w:rsidSect="00060D43">
      <w:foot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D1B5C" w:rsidRDefault="003D1B5C" w:rsidP="00060D43">
      <w:pPr>
        <w:spacing w:before="0" w:after="0"/>
      </w:pPr>
      <w:r>
        <w:separator/>
      </w:r>
    </w:p>
  </w:endnote>
  <w:endnote w:type="continuationSeparator" w:id="0">
    <w:p w:rsidR="003D1B5C" w:rsidRDefault="003D1B5C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D43" w:rsidRDefault="00060D43" w:rsidP="00060D43"/>
  <w:sdt>
    <w:sdtPr>
      <w:id w:val="8370386"/>
      <w:docPartObj>
        <w:docPartGallery w:val="Page Numbers (Bottom of Page)"/>
        <w:docPartUnique/>
      </w:docPartObj>
    </w:sdtPr>
    <w:sdtEndPr/>
    <w:sdtContent>
      <w:p w:rsidR="00060D43" w:rsidRDefault="00060D43" w:rsidP="00060D43">
        <w:pPr>
          <w:pStyle w:val="Piedepgina"/>
          <w:jc w:val="right"/>
        </w:pPr>
        <w:r>
          <w:t>Plan de Gestión de la Configuración|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3B1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D1B5C" w:rsidRDefault="003D1B5C" w:rsidP="00060D43">
      <w:pPr>
        <w:spacing w:before="0" w:after="0"/>
      </w:pPr>
      <w:r>
        <w:separator/>
      </w:r>
    </w:p>
  </w:footnote>
  <w:footnote w:type="continuationSeparator" w:id="0">
    <w:p w:rsidR="003D1B5C" w:rsidRDefault="003D1B5C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F317A8"/>
    <w:multiLevelType w:val="hybridMultilevel"/>
    <w:tmpl w:val="5C98871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3037B0"/>
    <w:multiLevelType w:val="hybridMultilevel"/>
    <w:tmpl w:val="59045E2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01F720D"/>
    <w:multiLevelType w:val="hybridMultilevel"/>
    <w:tmpl w:val="779654A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5CC3604"/>
    <w:multiLevelType w:val="hybridMultilevel"/>
    <w:tmpl w:val="D360C56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F71095"/>
    <w:multiLevelType w:val="hybridMultilevel"/>
    <w:tmpl w:val="FE0E117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5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59E"/>
    <w:rsid w:val="000120BF"/>
    <w:rsid w:val="00026242"/>
    <w:rsid w:val="00060D43"/>
    <w:rsid w:val="000C60B2"/>
    <w:rsid w:val="0026386E"/>
    <w:rsid w:val="002E5B3C"/>
    <w:rsid w:val="00385501"/>
    <w:rsid w:val="003D1B5C"/>
    <w:rsid w:val="00443E6C"/>
    <w:rsid w:val="004D3B1E"/>
    <w:rsid w:val="005C2B02"/>
    <w:rsid w:val="006C3A91"/>
    <w:rsid w:val="006F7410"/>
    <w:rsid w:val="0074436A"/>
    <w:rsid w:val="007B57B8"/>
    <w:rsid w:val="008E343C"/>
    <w:rsid w:val="008F5D84"/>
    <w:rsid w:val="009022DE"/>
    <w:rsid w:val="00934C85"/>
    <w:rsid w:val="00A61C2C"/>
    <w:rsid w:val="00BB133F"/>
    <w:rsid w:val="00C87FC4"/>
    <w:rsid w:val="00CC0161"/>
    <w:rsid w:val="00D433E0"/>
    <w:rsid w:val="00D46BC2"/>
    <w:rsid w:val="00D55011"/>
    <w:rsid w:val="00D7659E"/>
    <w:rsid w:val="00E55839"/>
    <w:rsid w:val="00FC4A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59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59E"/>
    <w:rPr>
      <w:rFonts w:ascii="Tahoma" w:hAnsi="Tahoma" w:cs="Tahoma"/>
      <w:sz w:val="16"/>
      <w:szCs w:val="16"/>
      <w:lang w:val="es-MX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7659E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7659E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footnotes" Target="footnotes.xml"/><Relationship Id="rId12" Type="http://schemas.openxmlformats.org/officeDocument/2006/relationships/hyperlink" Target="http://ifrigerio-001-site1.smarterasp.net" TargetMode="External"/><Relationship Id="rId17" Type="http://schemas.openxmlformats.org/officeDocument/2006/relationships/image" Target="media/image5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ifrigerio-001-site1.smarterasp.net:8172/MsDeploy.axd" TargetMode="External"/><Relationship Id="rId24" Type="http://schemas.openxmlformats.org/officeDocument/2006/relationships/glossaryDocument" Target="glossary/document.xml"/><Relationship Id="rId5" Type="http://schemas.openxmlformats.org/officeDocument/2006/relationships/settings" Target="setting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hyperlink" Target="http://ifrigerio-001-site2.smarterasp.net" TargetMode="External"/><Relationship Id="rId19" Type="http://schemas.openxmlformats.org/officeDocument/2006/relationships/image" Target="media/image7.png"/><Relationship Id="rId4" Type="http://schemas.microsoft.com/office/2007/relationships/stylesWithEffects" Target="stylesWithEffects.xml"/><Relationship Id="rId9" Type="http://schemas.openxmlformats.org/officeDocument/2006/relationships/hyperlink" Target="https://ifrigerio-001-site2.smarterasp.net:8172/MsDeploy.axd" TargetMode="External"/><Relationship Id="rId14" Type="http://schemas.openxmlformats.org/officeDocument/2006/relationships/image" Target="media/image2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gnacio\Desktop\GeoP_DocumentosGenerales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E913076D3274B3280FAF0EB144DBD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88192-EC1D-467F-A8A6-3C9C3819AF39}"/>
      </w:docPartPr>
      <w:docPartBody>
        <w:p w:rsidR="00076142" w:rsidRDefault="00B478CE">
          <w:pPr>
            <w:pStyle w:val="FE913076D3274B3280FAF0EB144DBD07"/>
          </w:pPr>
          <w:r>
            <w:rPr>
              <w:rFonts w:asciiTheme="majorHAnsi" w:eastAsiaTheme="majorEastAsia" w:hAnsiTheme="majorHAnsi" w:cstheme="majorBidi"/>
              <w:sz w:val="72"/>
              <w:szCs w:val="72"/>
              <w:lang w:val="es-ES"/>
            </w:rPr>
            <w:t>[Escribir el título del documento]</w:t>
          </w:r>
        </w:p>
      </w:docPartBody>
    </w:docPart>
    <w:docPart>
      <w:docPartPr>
        <w:name w:val="94117D09736E40088D04DA6C854F63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DCEF87-CCB5-4901-AD08-94257191E1E2}"/>
      </w:docPartPr>
      <w:docPartBody>
        <w:p w:rsidR="00076142" w:rsidRDefault="00B478CE">
          <w:pPr>
            <w:pStyle w:val="94117D09736E40088D04DA6C854F639B"/>
          </w:pPr>
          <w:r>
            <w:rPr>
              <w:color w:val="4F81BD" w:themeColor="accent1"/>
              <w:sz w:val="200"/>
              <w:szCs w:val="200"/>
              <w:lang w:val="es-ES"/>
            </w:rPr>
            <w:t>[Año]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8CE"/>
    <w:rsid w:val="00076142"/>
    <w:rsid w:val="003D63AA"/>
    <w:rsid w:val="005241BB"/>
    <w:rsid w:val="00B47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E913076D3274B3280FAF0EB144DBD07">
    <w:name w:val="FE913076D3274B3280FAF0EB144DBD07"/>
  </w:style>
  <w:style w:type="paragraph" w:customStyle="1" w:styleId="94117D09736E40088D04DA6C854F639B">
    <w:name w:val="94117D09736E40088D04DA6C854F639B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E913076D3274B3280FAF0EB144DBD07">
    <w:name w:val="FE913076D3274B3280FAF0EB144DBD07"/>
  </w:style>
  <w:style w:type="paragraph" w:customStyle="1" w:styleId="94117D09736E40088D04DA6C854F639B">
    <w:name w:val="94117D09736E40088D04DA6C854F639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GeoP_DocumentosGenerales-Template.dotx</Template>
  <TotalTime>181</TotalTime>
  <Pages>8</Pages>
  <Words>642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Deploy de Aplicación Web y Webservice</vt:lpstr>
    </vt:vector>
  </TitlesOfParts>
  <Company/>
  <LinksUpToDate>false</LinksUpToDate>
  <CharactersWithSpaces>4168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 de Aplicación Web y Webservice</dc:title>
  <dc:creator>Ignacio Frigerio</dc:creator>
  <cp:lastModifiedBy>Ignacio Frigerio</cp:lastModifiedBy>
  <cp:revision>13</cp:revision>
  <dcterms:created xsi:type="dcterms:W3CDTF">2014-10-10T00:33:00Z</dcterms:created>
  <dcterms:modified xsi:type="dcterms:W3CDTF">2014-10-30T21:20:00Z</dcterms:modified>
</cp:coreProperties>
</file>