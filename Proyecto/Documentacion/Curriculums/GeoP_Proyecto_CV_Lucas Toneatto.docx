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04" w:rsidRPr="0006038B" w:rsidRDefault="00746704" w:rsidP="001F6939">
      <w:pPr>
        <w:pStyle w:val="Sinespaciado"/>
        <w:jc w:val="both"/>
        <w:rPr>
          <w:sz w:val="8"/>
        </w:rPr>
      </w:pPr>
    </w:p>
    <w:sdt>
      <w:sdtPr>
        <w:rPr>
          <w:rFonts w:asciiTheme="minorHAnsi" w:eastAsiaTheme="minorEastAsia" w:hAnsiTheme="minorHAnsi" w:cstheme="minorBidi"/>
          <w:color w:val="auto"/>
          <w:spacing w:val="0"/>
          <w:kern w:val="0"/>
          <w:sz w:val="22"/>
          <w:szCs w:val="22"/>
          <w14:shadow w14:blurRad="0" w14:dist="0" w14:dir="0" w14:sx="0" w14:sy="0" w14:kx="0" w14:ky="0" w14:algn="none">
            <w14:srgbClr w14:val="000000"/>
          </w14:shadow>
          <w14:ligatures w14:val="none"/>
          <w14:cntxtAlts w14:val="0"/>
        </w:rPr>
        <w:alias w:val="Nombre del currículo"/>
        <w:tag w:val="Nombre del currículo"/>
        <w:id w:val="1257551780"/>
        <w:placeholder>
          <w:docPart w:val="F39F9DA5E4C0450D8B6D139205B81ACD"/>
        </w:placeholder>
        <w:docPartList>
          <w:docPartGallery w:val="Quick Parts"/>
          <w:docPartCategory w:val=" Nombre del currículo"/>
        </w:docPartList>
      </w:sdtPr>
      <w:sdtEndPr/>
      <w:sdtContent>
        <w:p w:rsidR="00746704" w:rsidRPr="0006038B" w:rsidRDefault="003B4C6C" w:rsidP="001F6939">
          <w:pPr>
            <w:pStyle w:val="Ttulo"/>
            <w:rPr>
              <w:color w:val="auto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</w:rPr>
          </w:pPr>
          <w:sdt>
            <w:sdtPr>
              <w:rPr>
                <w:color w:val="auto"/>
              </w:rPr>
              <w:alias w:val="Autor"/>
              <w:tag w:val=""/>
              <w:id w:val="-1792899604"/>
              <w:placeholder>
                <w:docPart w:val="BB1119D4663D4114894E38FBCABB6D0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proofErr w:type="spellStart"/>
              <w:r w:rsidR="001F6939">
                <w:rPr>
                  <w:color w:val="auto"/>
                </w:rPr>
                <w:t>Curriculum</w:t>
              </w:r>
              <w:proofErr w:type="spellEnd"/>
              <w:r w:rsidR="001F6939">
                <w:rPr>
                  <w:color w:val="auto"/>
                </w:rPr>
                <w:t xml:space="preserve"> Vitae</w:t>
              </w:r>
            </w:sdtContent>
          </w:sdt>
        </w:p>
        <w:p w:rsidR="00746704" w:rsidRPr="0006038B" w:rsidRDefault="003B4C6C" w:rsidP="001F6939">
          <w:pPr>
            <w:jc w:val="both"/>
          </w:pPr>
        </w:p>
      </w:sdtContent>
    </w:sdt>
    <w:p w:rsidR="001F6939" w:rsidRPr="0006038B" w:rsidRDefault="001F6939" w:rsidP="001F6939">
      <w:pPr>
        <w:pStyle w:val="Encabezadodeseccin"/>
        <w:spacing w:before="0"/>
        <w:jc w:val="both"/>
        <w:rPr>
          <w:b/>
          <w:color w:val="auto"/>
        </w:rPr>
      </w:pPr>
      <w:r w:rsidRPr="0006038B">
        <w:rPr>
          <w:b/>
          <w:color w:val="auto"/>
          <w:lang w:val="es-ES"/>
        </w:rPr>
        <w:t>Datos Personales</w:t>
      </w:r>
    </w:p>
    <w:p w:rsidR="001F6939" w:rsidRPr="0006038B" w:rsidRDefault="001F6939" w:rsidP="001F6939">
      <w:pPr>
        <w:spacing w:after="0" w:line="240" w:lineRule="auto"/>
        <w:jc w:val="both"/>
      </w:pPr>
      <w:r w:rsidRPr="0006038B">
        <w:t>Nombre</w:t>
      </w:r>
      <w:r>
        <w:t>s</w:t>
      </w:r>
      <w:r w:rsidRPr="0006038B">
        <w:t>: Lucas Fernando</w:t>
      </w:r>
    </w:p>
    <w:p w:rsidR="001F6939" w:rsidRPr="0006038B" w:rsidRDefault="001F6939" w:rsidP="001F6939">
      <w:pPr>
        <w:spacing w:after="0" w:line="240" w:lineRule="auto"/>
        <w:jc w:val="both"/>
      </w:pPr>
      <w:r w:rsidRPr="0006038B">
        <w:t xml:space="preserve">Apellido: </w:t>
      </w:r>
      <w:proofErr w:type="spellStart"/>
      <w:r w:rsidRPr="0006038B">
        <w:t>Toneatto</w:t>
      </w:r>
      <w:proofErr w:type="spellEnd"/>
      <w:r w:rsidR="00DB6601" w:rsidRPr="00DB6601"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1F6939" w:rsidRDefault="001F6939" w:rsidP="001F6939">
      <w:pPr>
        <w:spacing w:after="0" w:line="240" w:lineRule="auto"/>
        <w:jc w:val="both"/>
      </w:pPr>
      <w:r w:rsidRPr="0006038B">
        <w:t>DNI: 36.478.653</w:t>
      </w:r>
    </w:p>
    <w:p w:rsidR="001F6939" w:rsidRDefault="001F6939" w:rsidP="001F6939">
      <w:pPr>
        <w:spacing w:after="0" w:line="240" w:lineRule="auto"/>
        <w:jc w:val="both"/>
      </w:pPr>
      <w:r>
        <w:t>Fecha de Nacimiento: 17/10/1991</w:t>
      </w:r>
    </w:p>
    <w:p w:rsidR="001F6939" w:rsidRDefault="001F6939" w:rsidP="001F6939">
      <w:pPr>
        <w:spacing w:after="0" w:line="240" w:lineRule="auto"/>
        <w:jc w:val="both"/>
      </w:pPr>
      <w:r>
        <w:t>Nacionalidad: Argentina.</w:t>
      </w:r>
    </w:p>
    <w:p w:rsidR="001F6939" w:rsidRPr="0006038B" w:rsidRDefault="001F6939" w:rsidP="001F6939">
      <w:pPr>
        <w:spacing w:after="0" w:line="240" w:lineRule="auto"/>
        <w:jc w:val="both"/>
      </w:pPr>
      <w:r>
        <w:t>Estado Civil: Soltero.</w:t>
      </w:r>
    </w:p>
    <w:p w:rsidR="001F6939" w:rsidRPr="0006038B" w:rsidRDefault="001F6939" w:rsidP="001F6939">
      <w:pPr>
        <w:spacing w:after="0" w:line="240" w:lineRule="auto"/>
        <w:jc w:val="both"/>
      </w:pPr>
      <w:r w:rsidRPr="0006038B">
        <w:t xml:space="preserve">Domicilio: Mtra. Olga </w:t>
      </w:r>
      <w:proofErr w:type="spellStart"/>
      <w:r w:rsidRPr="0006038B">
        <w:t>Prosdócimo</w:t>
      </w:r>
      <w:proofErr w:type="spellEnd"/>
      <w:r w:rsidRPr="0006038B">
        <w:t xml:space="preserve"> 58, Colonia Caroya, Córdoba.</w:t>
      </w:r>
    </w:p>
    <w:p w:rsidR="001F6939" w:rsidRDefault="001F6939" w:rsidP="001F6939">
      <w:pPr>
        <w:spacing w:after="0" w:line="240" w:lineRule="auto"/>
        <w:jc w:val="both"/>
      </w:pPr>
      <w:r w:rsidRPr="0006038B">
        <w:t>Teléfo</w:t>
      </w:r>
      <w:r w:rsidRPr="00FE0405">
        <w:t>no</w:t>
      </w:r>
      <w:r>
        <w:t xml:space="preserve"> Fijo: 03525-463541</w:t>
      </w:r>
    </w:p>
    <w:p w:rsidR="001F6939" w:rsidRPr="00FE0405" w:rsidRDefault="001F6939" w:rsidP="001F6939">
      <w:pPr>
        <w:spacing w:after="0" w:line="240" w:lineRule="auto"/>
        <w:jc w:val="both"/>
      </w:pPr>
      <w:r w:rsidRPr="0006038B">
        <w:t>Teléfo</w:t>
      </w:r>
      <w:r w:rsidRPr="00FE0405">
        <w:t>no</w:t>
      </w:r>
      <w:r>
        <w:t xml:space="preserve"> </w:t>
      </w:r>
      <w:r w:rsidR="00CA023A">
        <w:t>Móvil</w:t>
      </w:r>
      <w:r w:rsidR="00FD4656">
        <w:t>: 03525-551787</w:t>
      </w:r>
    </w:p>
    <w:p w:rsidR="001F6939" w:rsidRPr="00FE0405" w:rsidRDefault="001F6939" w:rsidP="001F6939">
      <w:pPr>
        <w:spacing w:after="0" w:line="240" w:lineRule="auto"/>
        <w:jc w:val="both"/>
      </w:pPr>
      <w:r>
        <w:t>E-</w:t>
      </w:r>
      <w:r w:rsidRPr="00FE0405">
        <w:t>Mail:</w:t>
      </w:r>
      <w:r w:rsidRPr="001F6939">
        <w:t xml:space="preserve"> </w:t>
      </w:r>
      <w:hyperlink r:id="rId11" w:history="1">
        <w:r w:rsidRPr="001F6939">
          <w:rPr>
            <w:rStyle w:val="Hipervnculo"/>
            <w:color w:val="auto"/>
            <w:u w:val="none"/>
          </w:rPr>
          <w:t>lucastoneatto@gmail.com</w:t>
        </w:r>
      </w:hyperlink>
    </w:p>
    <w:p w:rsidR="001F6939" w:rsidRPr="0006038B" w:rsidRDefault="001F6939" w:rsidP="001F6939">
      <w:pPr>
        <w:jc w:val="both"/>
      </w:pPr>
    </w:p>
    <w:p w:rsidR="001F6939" w:rsidRDefault="001F6939" w:rsidP="001F6939">
      <w:pPr>
        <w:pStyle w:val="Encabezadodeseccin"/>
        <w:jc w:val="both"/>
        <w:rPr>
          <w:b/>
          <w:color w:val="auto"/>
          <w:lang w:val="es-ES"/>
        </w:rPr>
      </w:pPr>
      <w:r w:rsidRPr="0006038B">
        <w:rPr>
          <w:b/>
          <w:color w:val="auto"/>
          <w:lang w:val="es-ES"/>
        </w:rPr>
        <w:t>Educación</w:t>
      </w:r>
    </w:p>
    <w:p w:rsidR="001F6939" w:rsidRDefault="00D259F5" w:rsidP="001F6939">
      <w:pPr>
        <w:spacing w:after="0"/>
        <w:jc w:val="both"/>
        <w:rPr>
          <w:b/>
        </w:rPr>
      </w:pPr>
      <w:r>
        <w:rPr>
          <w:b/>
        </w:rPr>
        <w:t>Ingeniería en Sistemas de Información</w:t>
      </w:r>
    </w:p>
    <w:p w:rsidR="001F6939" w:rsidRPr="001F6939" w:rsidRDefault="001F6939" w:rsidP="001F6939">
      <w:pPr>
        <w:spacing w:after="0"/>
        <w:jc w:val="both"/>
      </w:pPr>
      <w:r w:rsidRPr="001F6939">
        <w:t>Universidad Tecnológica Nacional – Facultad Regional Córdoba</w:t>
      </w:r>
    </w:p>
    <w:p w:rsidR="001F6939" w:rsidRDefault="001F6939" w:rsidP="001F6939">
      <w:pPr>
        <w:spacing w:after="0"/>
        <w:jc w:val="both"/>
        <w:rPr>
          <w:bCs/>
          <w:iCs/>
        </w:rPr>
      </w:pPr>
      <w:r w:rsidRPr="001F6939">
        <w:rPr>
          <w:bCs/>
          <w:iCs/>
        </w:rPr>
        <w:t xml:space="preserve">Año inicio: 2010   </w:t>
      </w:r>
    </w:p>
    <w:p w:rsidR="001F6939" w:rsidRPr="001F6939" w:rsidRDefault="001F6939" w:rsidP="001F6939">
      <w:pPr>
        <w:spacing w:after="0"/>
        <w:jc w:val="both"/>
      </w:pPr>
      <w:r w:rsidRPr="001F6939">
        <w:rPr>
          <w:bCs/>
          <w:iCs/>
        </w:rPr>
        <w:t>Año finalización (estimado): 2014</w:t>
      </w:r>
      <w:r w:rsidRPr="001F6939">
        <w:t xml:space="preserve">  </w:t>
      </w:r>
      <w:r w:rsidR="00FD4656">
        <w:t>- Por cursar 5° año de la carrera.</w:t>
      </w:r>
    </w:p>
    <w:p w:rsidR="001F6939" w:rsidRDefault="001F6939" w:rsidP="001F6939">
      <w:pPr>
        <w:spacing w:after="0"/>
        <w:jc w:val="both"/>
      </w:pPr>
    </w:p>
    <w:p w:rsidR="001F6939" w:rsidRPr="001F6939" w:rsidRDefault="001F6939" w:rsidP="001F6939">
      <w:pPr>
        <w:spacing w:after="0"/>
        <w:jc w:val="both"/>
        <w:rPr>
          <w:lang w:val="es-ES"/>
        </w:rPr>
      </w:pPr>
    </w:p>
    <w:p w:rsidR="001F6939" w:rsidRDefault="001F6939" w:rsidP="001F6939">
      <w:pPr>
        <w:pStyle w:val="Subseccin"/>
        <w:jc w:val="both"/>
        <w:rPr>
          <w:b/>
          <w:color w:val="auto"/>
        </w:rPr>
      </w:pPr>
      <w:r w:rsidRPr="0006038B">
        <w:rPr>
          <w:b/>
          <w:color w:val="auto"/>
        </w:rPr>
        <w:t xml:space="preserve">IPEM N°65 Pbro. José </w:t>
      </w:r>
      <w:proofErr w:type="spellStart"/>
      <w:r w:rsidRPr="0006038B">
        <w:rPr>
          <w:b/>
          <w:color w:val="auto"/>
        </w:rPr>
        <w:t>Bonoris</w:t>
      </w:r>
      <w:proofErr w:type="spellEnd"/>
    </w:p>
    <w:p w:rsidR="001F6939" w:rsidRPr="001F6939" w:rsidRDefault="001F6939" w:rsidP="001F6939">
      <w:pPr>
        <w:pStyle w:val="Subseccin"/>
        <w:jc w:val="both"/>
        <w:rPr>
          <w:color w:val="auto"/>
        </w:rPr>
      </w:pPr>
      <w:r w:rsidRPr="001F6939">
        <w:t>Bachiller con orientación en Gestión de las Organizaciones</w:t>
      </w:r>
    </w:p>
    <w:p w:rsidR="001F6939" w:rsidRPr="001F6939" w:rsidRDefault="001F6939" w:rsidP="001F6939">
      <w:pPr>
        <w:spacing w:after="0"/>
        <w:jc w:val="both"/>
      </w:pPr>
      <w:r w:rsidRPr="001F6939">
        <w:rPr>
          <w:bCs/>
          <w:iCs/>
        </w:rPr>
        <w:t>Año finalización: 2009</w:t>
      </w:r>
      <w:r w:rsidRPr="001F6939">
        <w:t xml:space="preserve">  </w:t>
      </w:r>
    </w:p>
    <w:p w:rsidR="001F6939" w:rsidRPr="0006038B" w:rsidRDefault="001F6939" w:rsidP="001F6939">
      <w:pPr>
        <w:spacing w:after="0"/>
        <w:jc w:val="both"/>
      </w:pPr>
      <w:r w:rsidRPr="001F6939">
        <w:t>Distinción Académica:</w:t>
      </w:r>
      <w:r>
        <w:t xml:space="preserve"> </w:t>
      </w:r>
      <w:r w:rsidRPr="0006038B">
        <w:t>Alumno Distinguido (2009)</w:t>
      </w:r>
    </w:p>
    <w:p w:rsidR="001F6939" w:rsidRPr="0006038B" w:rsidRDefault="001F6939" w:rsidP="001F6939">
      <w:pPr>
        <w:pStyle w:val="Encabezadodeseccin"/>
        <w:jc w:val="both"/>
        <w:rPr>
          <w:b/>
          <w:color w:val="auto"/>
        </w:rPr>
      </w:pPr>
      <w:r w:rsidRPr="0006038B">
        <w:rPr>
          <w:b/>
          <w:color w:val="auto"/>
          <w:lang w:val="es-ES"/>
        </w:rPr>
        <w:t>Experiencia</w:t>
      </w:r>
    </w:p>
    <w:p w:rsidR="001F6939" w:rsidRPr="001F6939" w:rsidRDefault="001F6939" w:rsidP="001F6939">
      <w:pPr>
        <w:pStyle w:val="Subseccin"/>
        <w:jc w:val="both"/>
        <w:rPr>
          <w:vanish/>
          <w:color w:val="auto"/>
          <w:specVanish/>
        </w:rPr>
      </w:pPr>
      <w:r w:rsidRPr="001F6939">
        <w:rPr>
          <w:color w:val="auto"/>
        </w:rPr>
        <w:t>UTN-FRC</w:t>
      </w:r>
    </w:p>
    <w:p w:rsidR="001F6939" w:rsidRPr="001F6939" w:rsidRDefault="001F6939" w:rsidP="001F6939">
      <w:pPr>
        <w:pStyle w:val="Sinespaciado"/>
        <w:jc w:val="both"/>
        <w:rPr>
          <w:sz w:val="24"/>
          <w:szCs w:val="24"/>
        </w:rPr>
      </w:pPr>
      <w:r w:rsidRPr="001F6939">
        <w:rPr>
          <w:sz w:val="24"/>
          <w:szCs w:val="24"/>
          <w:lang w:val="es-ES"/>
        </w:rPr>
        <w:t xml:space="preserve"> | </w:t>
      </w:r>
      <w:r w:rsidRPr="001F6939">
        <w:rPr>
          <w:sz w:val="24"/>
          <w:szCs w:val="24"/>
        </w:rPr>
        <w:t>Laboratorio de sistemas</w:t>
      </w:r>
    </w:p>
    <w:p w:rsidR="001F6939" w:rsidRPr="001F6939" w:rsidRDefault="001F6939" w:rsidP="001F6939">
      <w:pPr>
        <w:pStyle w:val="Fechadesubseccin"/>
        <w:jc w:val="both"/>
        <w:rPr>
          <w:rStyle w:val="nfasisintenso"/>
          <w:b w:val="0"/>
          <w:i w:val="0"/>
          <w:color w:val="auto"/>
          <w:lang w:val="es-ES"/>
        </w:rPr>
      </w:pPr>
      <w:r w:rsidRPr="001F6939">
        <w:rPr>
          <w:rStyle w:val="nfasisintenso"/>
          <w:b w:val="0"/>
          <w:i w:val="0"/>
          <w:color w:val="auto"/>
        </w:rPr>
        <w:t>Becario en el Laboratorio de Sistemas</w:t>
      </w:r>
    </w:p>
    <w:p w:rsidR="001F6939" w:rsidRPr="001F6939" w:rsidRDefault="001F6939" w:rsidP="001F6939">
      <w:pPr>
        <w:pStyle w:val="Fechadesubseccin"/>
        <w:jc w:val="both"/>
        <w:rPr>
          <w:rStyle w:val="nfasis"/>
          <w:i w:val="0"/>
          <w:color w:val="auto"/>
        </w:rPr>
      </w:pPr>
      <w:r w:rsidRPr="001F6939">
        <w:rPr>
          <w:rStyle w:val="nfasisintenso"/>
          <w:b w:val="0"/>
          <w:i w:val="0"/>
          <w:color w:val="auto"/>
          <w:lang w:val="es-ES"/>
        </w:rPr>
        <w:t>Ingreso: Abril 2013</w:t>
      </w:r>
      <w:r w:rsidRPr="001F6939">
        <w:rPr>
          <w:color w:val="auto"/>
          <w:lang w:val="es-ES"/>
        </w:rPr>
        <w:t xml:space="preserve"> </w:t>
      </w:r>
    </w:p>
    <w:p w:rsidR="001F6939" w:rsidRPr="001F6939" w:rsidRDefault="001F6939" w:rsidP="001F6939">
      <w:pPr>
        <w:jc w:val="both"/>
      </w:pPr>
      <w:r w:rsidRPr="001F6939">
        <w:t>Control de equipamiento, ayuda técnica a usuarios, documentación, etc.</w:t>
      </w:r>
    </w:p>
    <w:p w:rsidR="001F6939" w:rsidRPr="0006038B" w:rsidRDefault="001F6939" w:rsidP="001F6939">
      <w:pPr>
        <w:pStyle w:val="Encabezadodeseccin"/>
        <w:jc w:val="both"/>
        <w:rPr>
          <w:b/>
          <w:color w:val="auto"/>
        </w:rPr>
      </w:pPr>
      <w:r w:rsidRPr="0006038B">
        <w:rPr>
          <w:b/>
          <w:color w:val="auto"/>
        </w:rPr>
        <w:t>Conocimientos</w:t>
      </w:r>
      <w:r w:rsidR="00200425">
        <w:rPr>
          <w:b/>
          <w:color w:val="auto"/>
        </w:rPr>
        <w:t xml:space="preserve"> Técnicos</w:t>
      </w:r>
    </w:p>
    <w:p w:rsidR="001F6939" w:rsidRDefault="00C421A5" w:rsidP="00D07D17">
      <w:pPr>
        <w:pStyle w:val="Prrafodelista"/>
        <w:numPr>
          <w:ilvl w:val="0"/>
          <w:numId w:val="5"/>
        </w:numPr>
        <w:ind w:left="272" w:hanging="272"/>
        <w:jc w:val="both"/>
      </w:pPr>
      <w:r>
        <w:t>JAVA: Java SE, Java EE (</w:t>
      </w:r>
      <w:proofErr w:type="spellStart"/>
      <w:r>
        <w:t>Jsp</w:t>
      </w:r>
      <w:proofErr w:type="spellEnd"/>
      <w:r>
        <w:t xml:space="preserve">, </w:t>
      </w:r>
      <w:proofErr w:type="spellStart"/>
      <w:r>
        <w:t>Servlets</w:t>
      </w:r>
      <w:proofErr w:type="spellEnd"/>
      <w:r>
        <w:t xml:space="preserve">, </w:t>
      </w:r>
      <w:proofErr w:type="spellStart"/>
      <w:r>
        <w:t>Jpa</w:t>
      </w:r>
      <w:proofErr w:type="spellEnd"/>
      <w:r>
        <w:t>).</w:t>
      </w:r>
    </w:p>
    <w:p w:rsidR="00C421A5" w:rsidRDefault="00D730DB" w:rsidP="00D07D17">
      <w:pPr>
        <w:pStyle w:val="Prrafodelista"/>
        <w:numPr>
          <w:ilvl w:val="0"/>
          <w:numId w:val="5"/>
        </w:numPr>
        <w:ind w:left="272" w:hanging="272"/>
        <w:jc w:val="both"/>
      </w:pPr>
      <w:r>
        <w:t>.NET</w:t>
      </w:r>
      <w:r w:rsidR="00C421A5">
        <w:t xml:space="preserve"> con C#</w:t>
      </w:r>
    </w:p>
    <w:p w:rsidR="00FD4656" w:rsidRPr="0006038B" w:rsidRDefault="00FD4656" w:rsidP="00D07D17">
      <w:pPr>
        <w:pStyle w:val="Prrafodelista"/>
        <w:numPr>
          <w:ilvl w:val="0"/>
          <w:numId w:val="5"/>
        </w:numPr>
        <w:ind w:left="272" w:hanging="272"/>
        <w:jc w:val="both"/>
      </w:pPr>
      <w:r>
        <w:t>HTML, CSS</w:t>
      </w:r>
      <w:r w:rsidR="00D730DB">
        <w:t>.</w:t>
      </w:r>
    </w:p>
    <w:p w:rsidR="001F6939" w:rsidRDefault="003C1676" w:rsidP="00D07D17">
      <w:pPr>
        <w:pStyle w:val="Prrafodelista"/>
        <w:numPr>
          <w:ilvl w:val="0"/>
          <w:numId w:val="5"/>
        </w:numPr>
        <w:ind w:left="272" w:hanging="272"/>
        <w:jc w:val="both"/>
      </w:pPr>
      <w:r>
        <w:t>SQL</w:t>
      </w:r>
    </w:p>
    <w:p w:rsidR="00D730DB" w:rsidRDefault="00D730DB" w:rsidP="00D07D17">
      <w:pPr>
        <w:pStyle w:val="Prrafodelista"/>
        <w:numPr>
          <w:ilvl w:val="0"/>
          <w:numId w:val="5"/>
        </w:numPr>
        <w:ind w:left="272" w:hanging="272"/>
        <w:jc w:val="both"/>
      </w:pPr>
      <w:r>
        <w:t xml:space="preserve">UML </w:t>
      </w:r>
    </w:p>
    <w:p w:rsidR="001F6939" w:rsidRDefault="001F6939" w:rsidP="00D07D17">
      <w:pPr>
        <w:pStyle w:val="Prrafodelista"/>
        <w:numPr>
          <w:ilvl w:val="0"/>
          <w:numId w:val="5"/>
        </w:numPr>
        <w:ind w:left="272" w:hanging="272"/>
        <w:jc w:val="both"/>
      </w:pPr>
      <w:r>
        <w:t xml:space="preserve">Análisis y </w:t>
      </w:r>
      <w:r w:rsidR="00C421A5">
        <w:t>diseño</w:t>
      </w:r>
      <w:r>
        <w:t xml:space="preserve"> de </w:t>
      </w:r>
      <w:r w:rsidR="00C421A5">
        <w:t>S</w:t>
      </w:r>
      <w:r>
        <w:t>istemas de</w:t>
      </w:r>
      <w:r w:rsidR="00C421A5">
        <w:t xml:space="preserve"> I</w:t>
      </w:r>
      <w:r>
        <w:t>nformación.</w:t>
      </w:r>
    </w:p>
    <w:p w:rsidR="00FD4656" w:rsidRPr="0006038B" w:rsidRDefault="00FD4656" w:rsidP="000279A6">
      <w:pPr>
        <w:pStyle w:val="Prrafodelista"/>
        <w:ind w:left="272" w:firstLine="0"/>
        <w:jc w:val="both"/>
      </w:pPr>
      <w:bookmarkStart w:id="0" w:name="_GoBack"/>
      <w:bookmarkEnd w:id="0"/>
    </w:p>
    <w:p w:rsidR="001F6939" w:rsidRPr="0006038B" w:rsidRDefault="003B4C6C" w:rsidP="001F6939">
      <w:pPr>
        <w:pStyle w:val="Encabezadodeseccin"/>
        <w:jc w:val="both"/>
        <w:rPr>
          <w:b/>
          <w:color w:val="auto"/>
        </w:rPr>
      </w:pPr>
      <w:sdt>
        <w:sdtPr>
          <w:rPr>
            <w:b/>
            <w:color w:val="auto"/>
          </w:rPr>
          <w:id w:val="-51398160"/>
          <w:placeholder>
            <w:docPart w:val="2FC752B80E514A80A171B436A595BB0F"/>
          </w:placeholder>
          <w:temporary/>
          <w:showingPlcHdr/>
        </w:sdtPr>
        <w:sdtEndPr/>
        <w:sdtContent>
          <w:r w:rsidR="001F6939" w:rsidRPr="0006038B">
            <w:rPr>
              <w:b/>
              <w:color w:val="auto"/>
              <w:lang w:val="es-ES"/>
            </w:rPr>
            <w:t>Aptitudes</w:t>
          </w:r>
        </w:sdtContent>
      </w:sdt>
    </w:p>
    <w:p w:rsidR="001F6939" w:rsidRPr="0006038B" w:rsidRDefault="001F6939" w:rsidP="00D07D17">
      <w:pPr>
        <w:pStyle w:val="Prrafodelista"/>
        <w:numPr>
          <w:ilvl w:val="0"/>
          <w:numId w:val="5"/>
        </w:numPr>
        <w:ind w:left="272" w:hanging="272"/>
        <w:jc w:val="both"/>
      </w:pPr>
      <w:r w:rsidRPr="0006038B">
        <w:t>Identificación y análisis de problemas.</w:t>
      </w:r>
    </w:p>
    <w:p w:rsidR="001F6939" w:rsidRPr="0006038B" w:rsidRDefault="001F6939" w:rsidP="00D07D17">
      <w:pPr>
        <w:pStyle w:val="Prrafodelista"/>
        <w:numPr>
          <w:ilvl w:val="0"/>
          <w:numId w:val="5"/>
        </w:numPr>
        <w:ind w:left="272" w:hanging="272"/>
        <w:jc w:val="both"/>
      </w:pPr>
      <w:r w:rsidRPr="0006038B">
        <w:t>Trabajo en equipo.</w:t>
      </w:r>
    </w:p>
    <w:p w:rsidR="001F6939" w:rsidRPr="0006038B" w:rsidRDefault="001F6939" w:rsidP="00D07D17">
      <w:pPr>
        <w:pStyle w:val="Prrafodelista"/>
        <w:numPr>
          <w:ilvl w:val="0"/>
          <w:numId w:val="5"/>
        </w:numPr>
        <w:ind w:left="272" w:hanging="272"/>
        <w:jc w:val="both"/>
      </w:pPr>
      <w:r w:rsidRPr="0006038B">
        <w:t>Capacidad analítica.</w:t>
      </w:r>
    </w:p>
    <w:p w:rsidR="001F6939" w:rsidRPr="0006038B" w:rsidRDefault="001F6939" w:rsidP="00D07D17">
      <w:pPr>
        <w:pStyle w:val="Prrafodelista"/>
        <w:numPr>
          <w:ilvl w:val="0"/>
          <w:numId w:val="5"/>
        </w:numPr>
        <w:ind w:left="272" w:hanging="272"/>
        <w:jc w:val="both"/>
      </w:pPr>
      <w:r w:rsidRPr="0006038B">
        <w:t>Responsable y comprometido.</w:t>
      </w:r>
    </w:p>
    <w:p w:rsidR="001F6939" w:rsidRDefault="001F6939" w:rsidP="00D07D17">
      <w:pPr>
        <w:pStyle w:val="Prrafodelista"/>
        <w:numPr>
          <w:ilvl w:val="0"/>
          <w:numId w:val="5"/>
        </w:numPr>
        <w:ind w:left="272" w:hanging="272"/>
        <w:jc w:val="both"/>
      </w:pPr>
      <w:r w:rsidRPr="0006038B">
        <w:t>Capacidad de investigación.</w:t>
      </w:r>
    </w:p>
    <w:p w:rsidR="00A2426F" w:rsidRPr="0006038B" w:rsidRDefault="00A2426F" w:rsidP="001F6939">
      <w:pPr>
        <w:pStyle w:val="Prrafodelista"/>
        <w:ind w:left="630" w:firstLine="0"/>
      </w:pPr>
    </w:p>
    <w:sectPr w:rsidR="00A2426F" w:rsidRPr="0006038B" w:rsidSect="001F6939">
      <w:headerReference w:type="default" r:id="rId12"/>
      <w:footerReference w:type="default" r:id="rId13"/>
      <w:pgSz w:w="11907" w:h="16839"/>
      <w:pgMar w:top="1440" w:right="1418" w:bottom="1440" w:left="1418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C6C" w:rsidRDefault="003B4C6C">
      <w:pPr>
        <w:spacing w:after="0" w:line="240" w:lineRule="auto"/>
      </w:pPr>
      <w:r>
        <w:separator/>
      </w:r>
    </w:p>
  </w:endnote>
  <w:endnote w:type="continuationSeparator" w:id="0">
    <w:p w:rsidR="003B4C6C" w:rsidRDefault="003B4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96972511"/>
      <w:docPartObj>
        <w:docPartGallery w:val="Page Numbers (Bottom of Page)"/>
        <w:docPartUnique/>
      </w:docPartObj>
    </w:sdtPr>
    <w:sdtEndPr/>
    <w:sdtContent>
      <w:p w:rsidR="00543167" w:rsidRDefault="0054316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79A6" w:rsidRPr="000279A6">
          <w:rPr>
            <w:noProof/>
            <w:lang w:val="es-ES"/>
          </w:rPr>
          <w:t>2</w:t>
        </w:r>
        <w:r>
          <w:fldChar w:fldCharType="end"/>
        </w:r>
      </w:p>
    </w:sdtContent>
  </w:sdt>
  <w:p w:rsidR="00543167" w:rsidRDefault="00543167">
    <w:pPr>
      <w:pStyle w:val="Piedepgina"/>
    </w:pPr>
    <w:r>
      <w:t xml:space="preserve">Lucas Fernando </w:t>
    </w:r>
    <w:proofErr w:type="spellStart"/>
    <w:r>
      <w:t>Toneatto</w:t>
    </w:r>
    <w:proofErr w:type="spell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C6C" w:rsidRDefault="003B4C6C">
      <w:pPr>
        <w:spacing w:after="0" w:line="240" w:lineRule="auto"/>
      </w:pPr>
      <w:r>
        <w:separator/>
      </w:r>
    </w:p>
  </w:footnote>
  <w:footnote w:type="continuationSeparator" w:id="0">
    <w:p w:rsidR="003B4C6C" w:rsidRDefault="003B4C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6704" w:rsidRPr="00C768EC" w:rsidRDefault="00C768EC" w:rsidP="00C768EC">
    <w:pPr>
      <w:spacing w:after="0"/>
      <w:jc w:val="center"/>
    </w:pPr>
    <w:r w:rsidRPr="00C768EC">
      <w:t xml:space="preserve">Lucas Fernando </w:t>
    </w:r>
    <w:proofErr w:type="spellStart"/>
    <w:r w:rsidRPr="00C768EC">
      <w:t>Toneatto</w:t>
    </w:r>
    <w:proofErr w:type="spellEnd"/>
  </w:p>
  <w:p w:rsidR="00746704" w:rsidRPr="00C768EC" w:rsidRDefault="00070074">
    <w:pPr>
      <w:pStyle w:val="Encabezado"/>
      <w:jc w:val="center"/>
    </w:pPr>
    <w:r w:rsidRPr="00C768EC">
      <w:sym w:font="Symbol" w:char="F0B7"/>
    </w:r>
    <w:r w:rsidRPr="00C768EC">
      <w:rPr>
        <w:lang w:val="es-ES"/>
      </w:rPr>
      <w:t xml:space="preserve"> </w:t>
    </w:r>
    <w:r w:rsidRPr="00C768EC">
      <w:sym w:font="Symbol" w:char="F0B7"/>
    </w:r>
    <w:r w:rsidRPr="00C768EC">
      <w:rPr>
        <w:lang w:val="es-ES"/>
      </w:rPr>
      <w:t xml:space="preserve"> </w:t>
    </w:r>
    <w:r w:rsidRPr="00C768EC">
      <w:sym w:font="Symbol" w:char="F0B7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13FE3746"/>
    <w:lvl w:ilvl="0" w:tplc="C3AE5DC2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E475B7"/>
    <w:multiLevelType w:val="hybridMultilevel"/>
    <w:tmpl w:val="92C638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7C84CF7"/>
    <w:multiLevelType w:val="hybridMultilevel"/>
    <w:tmpl w:val="64E89DCA"/>
    <w:lvl w:ilvl="0" w:tplc="E342016C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6B81"/>
    <w:rsid w:val="000279A6"/>
    <w:rsid w:val="0006038B"/>
    <w:rsid w:val="00070074"/>
    <w:rsid w:val="00086976"/>
    <w:rsid w:val="000B1CCF"/>
    <w:rsid w:val="00112545"/>
    <w:rsid w:val="001F6939"/>
    <w:rsid w:val="00200425"/>
    <w:rsid w:val="002E47D1"/>
    <w:rsid w:val="003A60DF"/>
    <w:rsid w:val="003B4C6C"/>
    <w:rsid w:val="003C1676"/>
    <w:rsid w:val="00543167"/>
    <w:rsid w:val="00647889"/>
    <w:rsid w:val="00730732"/>
    <w:rsid w:val="00746704"/>
    <w:rsid w:val="007B1368"/>
    <w:rsid w:val="0096347B"/>
    <w:rsid w:val="009E0094"/>
    <w:rsid w:val="00A109F5"/>
    <w:rsid w:val="00A2426F"/>
    <w:rsid w:val="00A634A8"/>
    <w:rsid w:val="00AC7C32"/>
    <w:rsid w:val="00BD6B81"/>
    <w:rsid w:val="00C421A5"/>
    <w:rsid w:val="00C63B49"/>
    <w:rsid w:val="00C768EC"/>
    <w:rsid w:val="00C80418"/>
    <w:rsid w:val="00CA023A"/>
    <w:rsid w:val="00D07D17"/>
    <w:rsid w:val="00D259F5"/>
    <w:rsid w:val="00D730DB"/>
    <w:rsid w:val="00D770DB"/>
    <w:rsid w:val="00DB6601"/>
    <w:rsid w:val="00FD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</w:style>
  <w:style w:type="paragraph" w:customStyle="1" w:styleId="Fechadesubseccin">
    <w:name w:val="Fecha de subsección"/>
    <w:basedOn w:val="Normal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6038B"/>
    <w:rPr>
      <w:color w:val="3399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eastAsiaTheme="majorEastAsia" w:cstheme="majorBidi"/>
      <w:bCs/>
      <w:color w:val="404040" w:themeColor="text1" w:themeTint="BF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000000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1">
    <w:name w:val="Estilo1"/>
    <w:basedOn w:val="Tablanormal"/>
    <w:uiPriority w:val="9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haroni" w:hAnsi="Aharoni"/>
        <w:b/>
        <w:sz w:val="36"/>
      </w:rPr>
    </w:tblStyle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Pr>
      <w:rFonts w:eastAsiaTheme="majorEastAsia" w:cstheme="majorBidi"/>
      <w:bCs/>
      <w:color w:val="404040" w:themeColor="text1" w:themeTint="BF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bCs/>
      <w:i/>
      <w:color w:val="000000"/>
      <w:sz w:val="23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000000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120" w:line="240" w:lineRule="auto"/>
      <w:contextualSpacing/>
      <w:jc w:val="center"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shadow w14:blurRad="50800" w14:dist="38100" w14:dir="2700000" w14:sx="100000" w14:sy="100000" w14:kx="0" w14:ky="0" w14:algn="tl">
        <w14:srgbClr w14:val="000000">
          <w14:alpha w14:val="75000"/>
        </w14:srgbClr>
      </w14:shadow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000000"/>
      <w:spacing w:val="15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nfasis">
    <w:name w:val="Emphasis"/>
    <w:basedOn w:val="Fuentedeprrafopredeter"/>
    <w:uiPriority w:val="20"/>
    <w:qFormat/>
    <w:rPr>
      <w:i/>
      <w:iCs/>
      <w:color w:val="000000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00000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000000"/>
      <w:sz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000000"/>
    </w:rPr>
  </w:style>
  <w:style w:type="character" w:styleId="nfasisintenso">
    <w:name w:val="Intense Emphasis"/>
    <w:aliases w:val="Subsection Intense Emphasis"/>
    <w:basedOn w:val="Fuentedeprrafopredeter"/>
    <w:uiPriority w:val="21"/>
    <w:qFormat/>
    <w:rPr>
      <w:b/>
      <w:bCs/>
      <w:i/>
      <w:iCs/>
      <w:caps w:val="0"/>
      <w:smallCaps w:val="0"/>
      <w:color w:val="6076B4" w:themeColor="accent1"/>
    </w:rPr>
  </w:style>
  <w:style w:type="character" w:styleId="Referenciasutil">
    <w:name w:val="Subtle Reference"/>
    <w:basedOn w:val="Fuentedeprrafopredeter"/>
    <w:uiPriority w:val="31"/>
    <w:qFormat/>
    <w:rPr>
      <w:smallCaps/>
      <w:color w:val="000000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000000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/>
    </w:rPr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paragraph" w:customStyle="1" w:styleId="Encabezadodeseccin">
    <w:name w:val="Encabezado de sección"/>
    <w:basedOn w:val="Ttulo1"/>
    <w:next w:val="Normal"/>
    <w:pPr>
      <w:spacing w:before="300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customStyle="1" w:styleId="Subseccin">
    <w:name w:val="Subsección"/>
    <w:basedOn w:val="Ttulo2"/>
    <w:pPr>
      <w:spacing w:before="0"/>
    </w:pPr>
  </w:style>
  <w:style w:type="paragraph" w:customStyle="1" w:styleId="Fechadesubseccin">
    <w:name w:val="Fecha de subsección"/>
    <w:basedOn w:val="Normal"/>
    <w:pPr>
      <w:spacing w:after="0"/>
    </w:pPr>
    <w:rPr>
      <w:color w:val="6076B4" w:themeColor="accent1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06038B"/>
    <w:rPr>
      <w:color w:val="3399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05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yperlink" Target="mailto:lucastoneatto@gmail.com" TargetMode="Externa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3082\Executive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39F9DA5E4C0450D8B6D139205B81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5FCF9-79C3-4412-83F0-0D640E609CF3}"/>
      </w:docPartPr>
      <w:docPartBody>
        <w:p w:rsidR="00D62073" w:rsidRDefault="0037712F">
          <w:pPr>
            <w:pStyle w:val="F39F9DA5E4C0450D8B6D139205B81ACD"/>
          </w:pPr>
          <w:r>
            <w:rPr>
              <w:rStyle w:val="Textodelmarcadordeposicin"/>
              <w:lang w:val="es-ES"/>
            </w:rPr>
            <w:t>Elija un bloque de creación.</w:t>
          </w:r>
        </w:p>
      </w:docPartBody>
    </w:docPart>
    <w:docPart>
      <w:docPartPr>
        <w:name w:val="BB1119D4663D4114894E38FBCABB6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CA3F66-1B70-4033-9C1F-50758A30B9C4}"/>
      </w:docPartPr>
      <w:docPartBody>
        <w:p w:rsidR="00D62073" w:rsidRDefault="0037712F">
          <w:pPr>
            <w:pStyle w:val="BB1119D4663D4114894E38FBCABB6D01"/>
          </w:pPr>
          <w:r>
            <w:rPr>
              <w:lang w:val="es-ES"/>
            </w:rPr>
            <w:t>[Escriba su nombre]</w:t>
          </w:r>
        </w:p>
      </w:docPartBody>
    </w:docPart>
    <w:docPart>
      <w:docPartPr>
        <w:name w:val="2FC752B80E514A80A171B436A595B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CAA55-072A-4EDA-AB76-635ADC1FE36B}"/>
      </w:docPartPr>
      <w:docPartBody>
        <w:p w:rsidR="00522F30" w:rsidRDefault="00B1485C" w:rsidP="00B1485C">
          <w:pPr>
            <w:pStyle w:val="2FC752B80E514A80A171B436A595BB0F"/>
          </w:pPr>
          <w:r>
            <w:rPr>
              <w:lang w:val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7CDB"/>
    <w:rsid w:val="00135BB9"/>
    <w:rsid w:val="00175E8C"/>
    <w:rsid w:val="002B4F01"/>
    <w:rsid w:val="0037712F"/>
    <w:rsid w:val="0042191D"/>
    <w:rsid w:val="004442FD"/>
    <w:rsid w:val="00522F30"/>
    <w:rsid w:val="00842185"/>
    <w:rsid w:val="00881FBF"/>
    <w:rsid w:val="009025FB"/>
    <w:rsid w:val="00A06A4B"/>
    <w:rsid w:val="00AA4412"/>
    <w:rsid w:val="00B1485C"/>
    <w:rsid w:val="00C67CDB"/>
    <w:rsid w:val="00D62073"/>
    <w:rsid w:val="00D84BA5"/>
    <w:rsid w:val="00F46D67"/>
    <w:rsid w:val="00FB2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F39F9DA5E4C0450D8B6D139205B81ACD">
    <w:name w:val="F39F9DA5E4C0450D8B6D139205B81ACD"/>
  </w:style>
  <w:style w:type="paragraph" w:customStyle="1" w:styleId="BB1119D4663D4114894E38FBCABB6D01">
    <w:name w:val="BB1119D4663D4114894E38FBCABB6D01"/>
  </w:style>
  <w:style w:type="paragraph" w:customStyle="1" w:styleId="7E74B53881444C43A1D0EAD4D29B8EDC">
    <w:name w:val="7E74B53881444C43A1D0EAD4D29B8EDC"/>
  </w:style>
  <w:style w:type="paragraph" w:customStyle="1" w:styleId="BCFB4D61D58147B2872587A8C69EFAB2">
    <w:name w:val="BCFB4D61D58147B2872587A8C69EFAB2"/>
  </w:style>
  <w:style w:type="paragraph" w:customStyle="1" w:styleId="9262C3CE4D59497F8E851E8231CDDA01">
    <w:name w:val="9262C3CE4D59497F8E851E8231CDDA01"/>
  </w:style>
  <w:style w:type="paragraph" w:customStyle="1" w:styleId="D3A8F3B0C76C4645B21E1EBD2ED1A96E">
    <w:name w:val="D3A8F3B0C76C4645B21E1EBD2ED1A96E"/>
  </w:style>
  <w:style w:type="paragraph" w:customStyle="1" w:styleId="D01090CE7CDF4049BCFFB75E720AE3F9">
    <w:name w:val="D01090CE7CDF4049BCFFB75E720AE3F9"/>
  </w:style>
  <w:style w:type="paragraph" w:customStyle="1" w:styleId="E9D3A2C2B62744FB83A190300594CF33">
    <w:name w:val="E9D3A2C2B62744FB83A190300594CF33"/>
  </w:style>
  <w:style w:type="paragraph" w:customStyle="1" w:styleId="C6ABCE52E4744CB2A9C9BFE37464CAE7">
    <w:name w:val="C6ABCE52E4744CB2A9C9BFE37464CAE7"/>
  </w:style>
  <w:style w:type="paragraph" w:customStyle="1" w:styleId="15082F5365374E41BBCAA6D57F7922A5">
    <w:name w:val="15082F5365374E41BBCAA6D57F7922A5"/>
  </w:style>
  <w:style w:type="paragraph" w:customStyle="1" w:styleId="DC89D8519DC94CDBB4E07FCCFA203270">
    <w:name w:val="DC89D8519DC94CDBB4E07FCCFA203270"/>
  </w:style>
  <w:style w:type="paragraph" w:customStyle="1" w:styleId="90B731DD34344673BA7597CBE9547D36">
    <w:name w:val="90B731DD34344673BA7597CBE9547D36"/>
  </w:style>
  <w:style w:type="paragraph" w:customStyle="1" w:styleId="6438A4A500F145C88EEAC3F067DADFED">
    <w:name w:val="6438A4A500F145C88EEAC3F067DADFED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463B6C3DE70040E7AFCAD14A7692FCBA">
    <w:name w:val="463B6C3DE70040E7AFCAD14A7692FCBA"/>
  </w:style>
  <w:style w:type="paragraph" w:customStyle="1" w:styleId="C8578DFD59F943569FB956155952DA25">
    <w:name w:val="C8578DFD59F943569FB956155952DA25"/>
  </w:style>
  <w:style w:type="paragraph" w:customStyle="1" w:styleId="317231BCB1A74E8AAC488496B8DB81D8">
    <w:name w:val="317231BCB1A74E8AAC488496B8DB81D8"/>
  </w:style>
  <w:style w:type="paragraph" w:customStyle="1" w:styleId="E519A1E4C13D48398CD0E5A0BDD1A419">
    <w:name w:val="E519A1E4C13D48398CD0E5A0BDD1A419"/>
  </w:style>
  <w:style w:type="paragraph" w:customStyle="1" w:styleId="B56554AFE5FF46CDBDB4F1AA63971808">
    <w:name w:val="B56554AFE5FF46CDBDB4F1AA63971808"/>
  </w:style>
  <w:style w:type="paragraph" w:customStyle="1" w:styleId="FB8916DD4B324BE1952148C21959FC24">
    <w:name w:val="FB8916DD4B324BE1952148C21959FC24"/>
  </w:style>
  <w:style w:type="paragraph" w:customStyle="1" w:styleId="7AF41F37A4C84D84AA05453079381290">
    <w:name w:val="7AF41F37A4C84D84AA05453079381290"/>
    <w:rsid w:val="00C67CDB"/>
  </w:style>
  <w:style w:type="paragraph" w:customStyle="1" w:styleId="27061F42ACCF4F7FB2975F1907B0CBB0">
    <w:name w:val="27061F42ACCF4F7FB2975F1907B0CBB0"/>
    <w:rsid w:val="00C67CDB"/>
  </w:style>
  <w:style w:type="paragraph" w:customStyle="1" w:styleId="E92394FFE0EC4923A4BA1B0363950AEF">
    <w:name w:val="E92394FFE0EC4923A4BA1B0363950AEF"/>
    <w:rsid w:val="00C67CDB"/>
  </w:style>
  <w:style w:type="paragraph" w:customStyle="1" w:styleId="9DF8940A18E54A9ABE6CB60EEA196D3E">
    <w:name w:val="9DF8940A18E54A9ABE6CB60EEA196D3E"/>
    <w:rsid w:val="00B1485C"/>
  </w:style>
  <w:style w:type="paragraph" w:customStyle="1" w:styleId="2FC752B80E514A80A171B436A595BB0F">
    <w:name w:val="2FC752B80E514A80A171B436A595BB0F"/>
    <w:rsid w:val="00B1485C"/>
  </w:style>
  <w:style w:type="paragraph" w:customStyle="1" w:styleId="81DF3343548A4439BBC2D3FBF37C7BC6">
    <w:name w:val="81DF3343548A4439BBC2D3FBF37C7BC6"/>
    <w:rsid w:val="00B1485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rPr>
      <w:color w:val="808080"/>
    </w:rPr>
  </w:style>
  <w:style w:type="paragraph" w:customStyle="1" w:styleId="F39F9DA5E4C0450D8B6D139205B81ACD">
    <w:name w:val="F39F9DA5E4C0450D8B6D139205B81ACD"/>
  </w:style>
  <w:style w:type="paragraph" w:customStyle="1" w:styleId="BB1119D4663D4114894E38FBCABB6D01">
    <w:name w:val="BB1119D4663D4114894E38FBCABB6D01"/>
  </w:style>
  <w:style w:type="paragraph" w:customStyle="1" w:styleId="7E74B53881444C43A1D0EAD4D29B8EDC">
    <w:name w:val="7E74B53881444C43A1D0EAD4D29B8EDC"/>
  </w:style>
  <w:style w:type="paragraph" w:customStyle="1" w:styleId="BCFB4D61D58147B2872587A8C69EFAB2">
    <w:name w:val="BCFB4D61D58147B2872587A8C69EFAB2"/>
  </w:style>
  <w:style w:type="paragraph" w:customStyle="1" w:styleId="9262C3CE4D59497F8E851E8231CDDA01">
    <w:name w:val="9262C3CE4D59497F8E851E8231CDDA01"/>
  </w:style>
  <w:style w:type="paragraph" w:customStyle="1" w:styleId="D3A8F3B0C76C4645B21E1EBD2ED1A96E">
    <w:name w:val="D3A8F3B0C76C4645B21E1EBD2ED1A96E"/>
  </w:style>
  <w:style w:type="paragraph" w:customStyle="1" w:styleId="D01090CE7CDF4049BCFFB75E720AE3F9">
    <w:name w:val="D01090CE7CDF4049BCFFB75E720AE3F9"/>
  </w:style>
  <w:style w:type="paragraph" w:customStyle="1" w:styleId="E9D3A2C2B62744FB83A190300594CF33">
    <w:name w:val="E9D3A2C2B62744FB83A190300594CF33"/>
  </w:style>
  <w:style w:type="paragraph" w:customStyle="1" w:styleId="C6ABCE52E4744CB2A9C9BFE37464CAE7">
    <w:name w:val="C6ABCE52E4744CB2A9C9BFE37464CAE7"/>
  </w:style>
  <w:style w:type="paragraph" w:customStyle="1" w:styleId="15082F5365374E41BBCAA6D57F7922A5">
    <w:name w:val="15082F5365374E41BBCAA6D57F7922A5"/>
  </w:style>
  <w:style w:type="paragraph" w:customStyle="1" w:styleId="DC89D8519DC94CDBB4E07FCCFA203270">
    <w:name w:val="DC89D8519DC94CDBB4E07FCCFA203270"/>
  </w:style>
  <w:style w:type="paragraph" w:customStyle="1" w:styleId="90B731DD34344673BA7597CBE9547D36">
    <w:name w:val="90B731DD34344673BA7597CBE9547D36"/>
  </w:style>
  <w:style w:type="paragraph" w:customStyle="1" w:styleId="6438A4A500F145C88EEAC3F067DADFED">
    <w:name w:val="6438A4A500F145C88EEAC3F067DADFED"/>
  </w:style>
  <w:style w:type="character" w:styleId="nfasisintenso">
    <w:name w:val="Intense Emphasis"/>
    <w:aliases w:val="Subsección Énfasis intenso"/>
    <w:basedOn w:val="Fuentedeprrafopredeter"/>
    <w:uiPriority w:val="21"/>
    <w:qFormat/>
    <w:rPr>
      <w:b/>
      <w:bCs/>
      <w:i/>
      <w:iCs/>
      <w:caps w:val="0"/>
      <w:smallCaps w:val="0"/>
      <w:color w:val="4F81BD" w:themeColor="accent1"/>
    </w:rPr>
  </w:style>
  <w:style w:type="paragraph" w:customStyle="1" w:styleId="463B6C3DE70040E7AFCAD14A7692FCBA">
    <w:name w:val="463B6C3DE70040E7AFCAD14A7692FCBA"/>
  </w:style>
  <w:style w:type="paragraph" w:customStyle="1" w:styleId="C8578DFD59F943569FB956155952DA25">
    <w:name w:val="C8578DFD59F943569FB956155952DA25"/>
  </w:style>
  <w:style w:type="paragraph" w:customStyle="1" w:styleId="317231BCB1A74E8AAC488496B8DB81D8">
    <w:name w:val="317231BCB1A74E8AAC488496B8DB81D8"/>
  </w:style>
  <w:style w:type="paragraph" w:customStyle="1" w:styleId="E519A1E4C13D48398CD0E5A0BDD1A419">
    <w:name w:val="E519A1E4C13D48398CD0E5A0BDD1A419"/>
  </w:style>
  <w:style w:type="paragraph" w:customStyle="1" w:styleId="B56554AFE5FF46CDBDB4F1AA63971808">
    <w:name w:val="B56554AFE5FF46CDBDB4F1AA63971808"/>
  </w:style>
  <w:style w:type="paragraph" w:customStyle="1" w:styleId="FB8916DD4B324BE1952148C21959FC24">
    <w:name w:val="FB8916DD4B324BE1952148C21959FC24"/>
  </w:style>
  <w:style w:type="paragraph" w:customStyle="1" w:styleId="7AF41F37A4C84D84AA05453079381290">
    <w:name w:val="7AF41F37A4C84D84AA05453079381290"/>
    <w:rsid w:val="00C67CDB"/>
  </w:style>
  <w:style w:type="paragraph" w:customStyle="1" w:styleId="27061F42ACCF4F7FB2975F1907B0CBB0">
    <w:name w:val="27061F42ACCF4F7FB2975F1907B0CBB0"/>
    <w:rsid w:val="00C67CDB"/>
  </w:style>
  <w:style w:type="paragraph" w:customStyle="1" w:styleId="E92394FFE0EC4923A4BA1B0363950AEF">
    <w:name w:val="E92394FFE0EC4923A4BA1B0363950AEF"/>
    <w:rsid w:val="00C67CDB"/>
  </w:style>
  <w:style w:type="paragraph" w:customStyle="1" w:styleId="9DF8940A18E54A9ABE6CB60EEA196D3E">
    <w:name w:val="9DF8940A18E54A9ABE6CB60EEA196D3E"/>
    <w:rsid w:val="00B1485C"/>
  </w:style>
  <w:style w:type="paragraph" w:customStyle="1" w:styleId="2FC752B80E514A80A171B436A595BB0F">
    <w:name w:val="2FC752B80E514A80A171B436A595BB0F"/>
    <w:rsid w:val="00B1485C"/>
  </w:style>
  <w:style w:type="paragraph" w:customStyle="1" w:styleId="81DF3343548A4439BBC2D3FBF37C7BC6">
    <w:name w:val="81DF3343548A4439BBC2D3FBF37C7BC6"/>
    <w:rsid w:val="00B148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Mtra. Olga Prosdócimo 58 Colonia Caroya</CompanyAddress>
  <CompanyPhone>3525-551279</CompanyPhone>
  <CompanyFax/>
  <CompanyEmail>lucastoneatto@gmail.com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5A1A397-C402-4919-B30A-FA3F284EC9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ExecutiveResume.dotx</Template>
  <TotalTime>2600</TotalTime>
  <Pages>2</Pages>
  <Words>186</Words>
  <Characters>1028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Curriculum Vitae</dc:creator>
  <cp:lastModifiedBy>Lukas</cp:lastModifiedBy>
  <cp:revision>7</cp:revision>
  <cp:lastPrinted>2013-05-21T22:11:00Z</cp:lastPrinted>
  <dcterms:created xsi:type="dcterms:W3CDTF">2014-02-13T20:01:00Z</dcterms:created>
  <dcterms:modified xsi:type="dcterms:W3CDTF">2014-05-03T02:13:00Z</dcterms:modified>
</cp:coreProperties>
</file>