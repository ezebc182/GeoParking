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895"/>
        <w:gridCol w:w="4041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EA124B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203B04DD87B941859BE4D72BBB47FE4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51505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Documentación de Referencia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95B5FAE4D8B2450A9E8CC9CB389BEB67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351505" w:rsidP="00351505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EA124B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información </w:t>
      </w:r>
      <w:r>
        <w:rPr>
          <w:lang w:val="es-419"/>
        </w:rPr>
        <w:t xml:space="preserve">de </w:t>
      </w:r>
      <w:r w:rsidR="00351505">
        <w:rPr>
          <w:lang w:val="es-AR"/>
        </w:rPr>
        <w:t xml:space="preserve">Referencia </w:t>
      </w:r>
      <w:r>
        <w:rPr>
          <w:lang w:val="es-419"/>
        </w:rPr>
        <w:t>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396664098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396664099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EA124B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51505">
                  <w:rPr>
                    <w:lang w:val="es-ES"/>
                  </w:rPr>
                  <w:t>Documentación de Referencia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1E2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r w:rsidR="001E242D">
              <w:t>DocumentacionDeReferencia</w:t>
            </w:r>
            <w:r>
              <w:t>.docx</w:t>
            </w:r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1E242D" w:rsidP="001E242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1E242D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24/08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396664100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E242D" w:rsidRDefault="001E242D" w:rsidP="00FA359E">
            <w:pPr>
              <w:rPr>
                <w:lang w:val="es-AR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1701" w:type="dxa"/>
          </w:tcPr>
          <w:p w:rsidR="00060D43" w:rsidRPr="004E6F3D" w:rsidRDefault="001E242D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24/08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1E242D" w:rsidRDefault="001E242D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Aprobado</w:t>
            </w:r>
          </w:p>
        </w:tc>
        <w:tc>
          <w:tcPr>
            <w:tcW w:w="2293" w:type="dxa"/>
          </w:tcPr>
          <w:p w:rsidR="00060D43" w:rsidRDefault="001E242D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437C5E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6664098" w:history="1">
            <w:r w:rsidR="00437C5E" w:rsidRPr="00D17E6A">
              <w:rPr>
                <w:rStyle w:val="Hipervnculo"/>
                <w:noProof/>
              </w:rPr>
              <w:t>Control de la documentación</w:t>
            </w:r>
            <w:r w:rsidR="00437C5E">
              <w:rPr>
                <w:noProof/>
                <w:webHidden/>
              </w:rPr>
              <w:tab/>
            </w:r>
            <w:r w:rsidR="00437C5E">
              <w:rPr>
                <w:noProof/>
                <w:webHidden/>
              </w:rPr>
              <w:fldChar w:fldCharType="begin"/>
            </w:r>
            <w:r w:rsidR="00437C5E">
              <w:rPr>
                <w:noProof/>
                <w:webHidden/>
              </w:rPr>
              <w:instrText xml:space="preserve"> PAGEREF _Toc396664098 \h </w:instrText>
            </w:r>
            <w:r w:rsidR="00437C5E">
              <w:rPr>
                <w:noProof/>
                <w:webHidden/>
              </w:rPr>
            </w:r>
            <w:r w:rsidR="00437C5E">
              <w:rPr>
                <w:noProof/>
                <w:webHidden/>
              </w:rPr>
              <w:fldChar w:fldCharType="separate"/>
            </w:r>
            <w:r w:rsidR="00437C5E">
              <w:rPr>
                <w:noProof/>
                <w:webHidden/>
              </w:rPr>
              <w:t>2</w:t>
            </w:r>
            <w:r w:rsidR="00437C5E">
              <w:rPr>
                <w:noProof/>
                <w:webHidden/>
              </w:rPr>
              <w:fldChar w:fldCharType="end"/>
            </w:r>
          </w:hyperlink>
        </w:p>
        <w:p w:rsidR="00437C5E" w:rsidRDefault="00EA124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6664099" w:history="1">
            <w:r w:rsidR="00437C5E" w:rsidRPr="00D17E6A">
              <w:rPr>
                <w:rStyle w:val="Hipervnculo"/>
                <w:noProof/>
              </w:rPr>
              <w:t>Control de la Configuración.</w:t>
            </w:r>
            <w:r w:rsidR="00437C5E">
              <w:rPr>
                <w:noProof/>
                <w:webHidden/>
              </w:rPr>
              <w:tab/>
            </w:r>
            <w:r w:rsidR="00437C5E">
              <w:rPr>
                <w:noProof/>
                <w:webHidden/>
              </w:rPr>
              <w:fldChar w:fldCharType="begin"/>
            </w:r>
            <w:r w:rsidR="00437C5E">
              <w:rPr>
                <w:noProof/>
                <w:webHidden/>
              </w:rPr>
              <w:instrText xml:space="preserve"> PAGEREF _Toc396664099 \h </w:instrText>
            </w:r>
            <w:r w:rsidR="00437C5E">
              <w:rPr>
                <w:noProof/>
                <w:webHidden/>
              </w:rPr>
            </w:r>
            <w:r w:rsidR="00437C5E">
              <w:rPr>
                <w:noProof/>
                <w:webHidden/>
              </w:rPr>
              <w:fldChar w:fldCharType="separate"/>
            </w:r>
            <w:r w:rsidR="00437C5E">
              <w:rPr>
                <w:noProof/>
                <w:webHidden/>
              </w:rPr>
              <w:t>2</w:t>
            </w:r>
            <w:r w:rsidR="00437C5E">
              <w:rPr>
                <w:noProof/>
                <w:webHidden/>
              </w:rPr>
              <w:fldChar w:fldCharType="end"/>
            </w:r>
          </w:hyperlink>
        </w:p>
        <w:p w:rsidR="00437C5E" w:rsidRDefault="00EA124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6664100" w:history="1">
            <w:r w:rsidR="00437C5E" w:rsidRPr="00D17E6A">
              <w:rPr>
                <w:rStyle w:val="Hipervnculo"/>
                <w:noProof/>
              </w:rPr>
              <w:t>Histórico de Versiones.</w:t>
            </w:r>
            <w:r w:rsidR="00437C5E">
              <w:rPr>
                <w:noProof/>
                <w:webHidden/>
              </w:rPr>
              <w:tab/>
            </w:r>
            <w:r w:rsidR="00437C5E">
              <w:rPr>
                <w:noProof/>
                <w:webHidden/>
              </w:rPr>
              <w:fldChar w:fldCharType="begin"/>
            </w:r>
            <w:r w:rsidR="00437C5E">
              <w:rPr>
                <w:noProof/>
                <w:webHidden/>
              </w:rPr>
              <w:instrText xml:space="preserve"> PAGEREF _Toc396664100 \h </w:instrText>
            </w:r>
            <w:r w:rsidR="00437C5E">
              <w:rPr>
                <w:noProof/>
                <w:webHidden/>
              </w:rPr>
            </w:r>
            <w:r w:rsidR="00437C5E">
              <w:rPr>
                <w:noProof/>
                <w:webHidden/>
              </w:rPr>
              <w:fldChar w:fldCharType="separate"/>
            </w:r>
            <w:r w:rsidR="00437C5E">
              <w:rPr>
                <w:noProof/>
                <w:webHidden/>
              </w:rPr>
              <w:t>2</w:t>
            </w:r>
            <w:r w:rsidR="00437C5E">
              <w:rPr>
                <w:noProof/>
                <w:webHidden/>
              </w:rPr>
              <w:fldChar w:fldCharType="end"/>
            </w:r>
          </w:hyperlink>
        </w:p>
        <w:p w:rsidR="00437C5E" w:rsidRDefault="00EA12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6664101" w:history="1">
            <w:r w:rsidR="00437C5E" w:rsidRPr="00D17E6A">
              <w:rPr>
                <w:rStyle w:val="Hipervnculo"/>
                <w:noProof/>
              </w:rPr>
              <w:t>Introducción</w:t>
            </w:r>
            <w:r w:rsidR="00437C5E">
              <w:rPr>
                <w:noProof/>
                <w:webHidden/>
              </w:rPr>
              <w:tab/>
            </w:r>
            <w:r w:rsidR="00437C5E">
              <w:rPr>
                <w:noProof/>
                <w:webHidden/>
              </w:rPr>
              <w:fldChar w:fldCharType="begin"/>
            </w:r>
            <w:r w:rsidR="00437C5E">
              <w:rPr>
                <w:noProof/>
                <w:webHidden/>
              </w:rPr>
              <w:instrText xml:space="preserve"> PAGEREF _Toc396664101 \h </w:instrText>
            </w:r>
            <w:r w:rsidR="00437C5E">
              <w:rPr>
                <w:noProof/>
                <w:webHidden/>
              </w:rPr>
            </w:r>
            <w:r w:rsidR="00437C5E">
              <w:rPr>
                <w:noProof/>
                <w:webHidden/>
              </w:rPr>
              <w:fldChar w:fldCharType="separate"/>
            </w:r>
            <w:r w:rsidR="00437C5E">
              <w:rPr>
                <w:noProof/>
                <w:webHidden/>
              </w:rPr>
              <w:t>3</w:t>
            </w:r>
            <w:r w:rsidR="00437C5E">
              <w:rPr>
                <w:noProof/>
                <w:webHidden/>
              </w:rPr>
              <w:fldChar w:fldCharType="end"/>
            </w:r>
          </w:hyperlink>
        </w:p>
        <w:p w:rsidR="00437C5E" w:rsidRDefault="00EA12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6664102" w:history="1">
            <w:r w:rsidR="00437C5E" w:rsidRPr="00D17E6A">
              <w:rPr>
                <w:rStyle w:val="Hipervnculo"/>
                <w:noProof/>
              </w:rPr>
              <w:t>Listado de archivos</w:t>
            </w:r>
            <w:r w:rsidR="00437C5E">
              <w:rPr>
                <w:noProof/>
                <w:webHidden/>
              </w:rPr>
              <w:tab/>
            </w:r>
            <w:r w:rsidR="00437C5E">
              <w:rPr>
                <w:noProof/>
                <w:webHidden/>
              </w:rPr>
              <w:fldChar w:fldCharType="begin"/>
            </w:r>
            <w:r w:rsidR="00437C5E">
              <w:rPr>
                <w:noProof/>
                <w:webHidden/>
              </w:rPr>
              <w:instrText xml:space="preserve"> PAGEREF _Toc396664102 \h </w:instrText>
            </w:r>
            <w:r w:rsidR="00437C5E">
              <w:rPr>
                <w:noProof/>
                <w:webHidden/>
              </w:rPr>
            </w:r>
            <w:r w:rsidR="00437C5E">
              <w:rPr>
                <w:noProof/>
                <w:webHidden/>
              </w:rPr>
              <w:fldChar w:fldCharType="separate"/>
            </w:r>
            <w:r w:rsidR="00437C5E">
              <w:rPr>
                <w:noProof/>
                <w:webHidden/>
              </w:rPr>
              <w:t>3</w:t>
            </w:r>
            <w:r w:rsidR="00437C5E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1E242D" w:rsidP="001E242D">
      <w:pPr>
        <w:pStyle w:val="Ttulo1"/>
        <w:rPr>
          <w:color w:val="5B9BD5" w:themeColor="accent1"/>
        </w:rPr>
      </w:pPr>
      <w:bookmarkStart w:id="9" w:name="_Toc396664101"/>
      <w:r>
        <w:rPr>
          <w:color w:val="5B9BD5" w:themeColor="accent1"/>
        </w:rPr>
        <w:t>Introducción</w:t>
      </w:r>
      <w:bookmarkEnd w:id="9"/>
    </w:p>
    <w:p w:rsidR="001E242D" w:rsidRDefault="001E242D" w:rsidP="001E242D">
      <w:r>
        <w:t xml:space="preserve">En este archivo contendrá </w:t>
      </w:r>
      <w:proofErr w:type="gramStart"/>
      <w:r>
        <w:t>un</w:t>
      </w:r>
      <w:proofErr w:type="gramEnd"/>
      <w:r>
        <w:t xml:space="preserve"> lista de archivos de referencia a los cuales se les puede utilizar de consulta para temas varios desarrollados en el proyecto.</w:t>
      </w:r>
    </w:p>
    <w:p w:rsidR="001E242D" w:rsidRDefault="001E242D" w:rsidP="001E242D"/>
    <w:p w:rsidR="001E242D" w:rsidRDefault="001E242D" w:rsidP="001E242D">
      <w:pPr>
        <w:pStyle w:val="Ttulo1"/>
        <w:rPr>
          <w:color w:val="5B9BD5" w:themeColor="accent1"/>
        </w:rPr>
      </w:pPr>
      <w:bookmarkStart w:id="10" w:name="_Toc396664102"/>
      <w:r>
        <w:rPr>
          <w:color w:val="5B9BD5" w:themeColor="accent1"/>
        </w:rPr>
        <w:t>Listado de archivos</w:t>
      </w:r>
      <w:bookmarkEnd w:id="10"/>
    </w:p>
    <w:p w:rsidR="001E242D" w:rsidRDefault="001E242D" w:rsidP="001E242D">
      <w:pPr>
        <w:pStyle w:val="Prrafodelista"/>
        <w:numPr>
          <w:ilvl w:val="0"/>
          <w:numId w:val="2"/>
        </w:numPr>
      </w:pPr>
      <w:r>
        <w:t>LINQ</w:t>
      </w:r>
    </w:p>
    <w:p w:rsidR="001E242D" w:rsidRDefault="00EA124B" w:rsidP="001E242D">
      <w:pPr>
        <w:pStyle w:val="Prrafodelista"/>
        <w:numPr>
          <w:ilvl w:val="1"/>
          <w:numId w:val="2"/>
        </w:numPr>
      </w:pPr>
      <w:hyperlink r:id="rId9" w:history="1">
        <w:r w:rsidR="001E242D" w:rsidRPr="001E242D">
          <w:rPr>
            <w:rStyle w:val="Hipervnculo"/>
          </w:rPr>
          <w:t xml:space="preserve">101 LINQ </w:t>
        </w:r>
        <w:proofErr w:type="spellStart"/>
        <w:r w:rsidR="001E242D" w:rsidRPr="001E242D">
          <w:rPr>
            <w:rStyle w:val="Hipervnculo"/>
          </w:rPr>
          <w:t>Samples.rar</w:t>
        </w:r>
        <w:proofErr w:type="spellEnd"/>
      </w:hyperlink>
    </w:p>
    <w:p w:rsidR="001E242D" w:rsidRPr="00CE6354" w:rsidRDefault="00EA124B" w:rsidP="001E242D">
      <w:pPr>
        <w:pStyle w:val="Prrafodelista"/>
        <w:numPr>
          <w:ilvl w:val="1"/>
          <w:numId w:val="2"/>
        </w:numPr>
        <w:rPr>
          <w:rStyle w:val="Hipervnculo"/>
          <w:color w:val="auto"/>
          <w:u w:val="none"/>
        </w:rPr>
      </w:pPr>
      <w:hyperlink r:id="rId10" w:history="1">
        <w:r w:rsidR="001E242D" w:rsidRPr="001E242D">
          <w:rPr>
            <w:rStyle w:val="Hipervnculo"/>
          </w:rPr>
          <w:t>linkDescargaLINQPAD.txt</w:t>
        </w:r>
      </w:hyperlink>
    </w:p>
    <w:p w:rsidR="00CE6354" w:rsidRPr="001E242D" w:rsidRDefault="00CE6354" w:rsidP="001E242D">
      <w:pPr>
        <w:pStyle w:val="Prrafodelista"/>
        <w:numPr>
          <w:ilvl w:val="1"/>
          <w:numId w:val="2"/>
        </w:numPr>
      </w:pPr>
      <w:hyperlink r:id="rId11" w:history="1">
        <w:r w:rsidRPr="00CE6354">
          <w:rPr>
            <w:rStyle w:val="Hipervnculo"/>
          </w:rPr>
          <w:t>GettingStartedWithIceScrum.pdf</w:t>
        </w:r>
      </w:hyperlink>
      <w:bookmarkStart w:id="11" w:name="_GoBack"/>
      <w:bookmarkEnd w:id="11"/>
    </w:p>
    <w:sectPr w:rsidR="00CE6354" w:rsidRPr="001E242D" w:rsidSect="00060D43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24B" w:rsidRDefault="00EA124B" w:rsidP="00060D43">
      <w:pPr>
        <w:spacing w:before="0" w:after="0"/>
      </w:pPr>
      <w:r>
        <w:separator/>
      </w:r>
    </w:p>
  </w:endnote>
  <w:endnote w:type="continuationSeparator" w:id="0">
    <w:p w:rsidR="00EA124B" w:rsidRDefault="00EA124B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1E242D" w:rsidP="00060D43">
        <w:pPr>
          <w:pStyle w:val="Piedepgina"/>
          <w:jc w:val="right"/>
        </w:pPr>
        <w:r>
          <w:t>Documentación de Referencia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CE6354">
          <w:rPr>
            <w:noProof/>
          </w:rPr>
          <w:t>3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24B" w:rsidRDefault="00EA124B" w:rsidP="00060D43">
      <w:pPr>
        <w:spacing w:before="0" w:after="0"/>
      </w:pPr>
      <w:r>
        <w:separator/>
      </w:r>
    </w:p>
  </w:footnote>
  <w:footnote w:type="continuationSeparator" w:id="0">
    <w:p w:rsidR="00EA124B" w:rsidRDefault="00EA124B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F64D8"/>
    <w:multiLevelType w:val="hybridMultilevel"/>
    <w:tmpl w:val="0D164D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05"/>
    <w:rsid w:val="00060D43"/>
    <w:rsid w:val="000C60B2"/>
    <w:rsid w:val="001E242D"/>
    <w:rsid w:val="00351505"/>
    <w:rsid w:val="00385501"/>
    <w:rsid w:val="00437C5E"/>
    <w:rsid w:val="005C2B02"/>
    <w:rsid w:val="006F7410"/>
    <w:rsid w:val="0074436A"/>
    <w:rsid w:val="00934C85"/>
    <w:rsid w:val="00C87FC4"/>
    <w:rsid w:val="00CC0161"/>
    <w:rsid w:val="00CE6354"/>
    <w:rsid w:val="00DB6377"/>
    <w:rsid w:val="00EA124B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50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505"/>
    <w:rPr>
      <w:rFonts w:ascii="Tahoma" w:hAnsi="Tahoma" w:cs="Tahoma"/>
      <w:sz w:val="16"/>
      <w:szCs w:val="16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1E242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50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505"/>
    <w:rPr>
      <w:rFonts w:ascii="Tahoma" w:hAnsi="Tahoma" w:cs="Tahoma"/>
      <w:sz w:val="16"/>
      <w:szCs w:val="16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1E24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GettingStartedWithIceScrum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linkDescargaLINQPAD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101%20LINQ%20Samples.rar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3B04DD87B941859BE4D72BBB47F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FBC7F-D5A8-4C45-828F-2B9D9661AA8B}"/>
      </w:docPartPr>
      <w:docPartBody>
        <w:p w:rsidR="004D33C5" w:rsidRDefault="006A0281">
          <w:pPr>
            <w:pStyle w:val="203B04DD87B941859BE4D72BBB47FE43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95B5FAE4D8B2450A9E8CC9CB389BE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B99D9-BE05-406B-AE7B-35A27ECE3BD1}"/>
      </w:docPartPr>
      <w:docPartBody>
        <w:p w:rsidR="004D33C5" w:rsidRDefault="006A0281">
          <w:pPr>
            <w:pStyle w:val="95B5FAE4D8B2450A9E8CC9CB389BEB67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281"/>
    <w:rsid w:val="003C2739"/>
    <w:rsid w:val="004D33C5"/>
    <w:rsid w:val="006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3B04DD87B941859BE4D72BBB47FE43">
    <w:name w:val="203B04DD87B941859BE4D72BBB47FE43"/>
  </w:style>
  <w:style w:type="paragraph" w:customStyle="1" w:styleId="95B5FAE4D8B2450A9E8CC9CB389BEB67">
    <w:name w:val="95B5FAE4D8B2450A9E8CC9CB389BEB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3B04DD87B941859BE4D72BBB47FE43">
    <w:name w:val="203B04DD87B941859BE4D72BBB47FE43"/>
  </w:style>
  <w:style w:type="paragraph" w:customStyle="1" w:styleId="95B5FAE4D8B2450A9E8CC9CB389BEB67">
    <w:name w:val="95B5FAE4D8B2450A9E8CC9CB389BE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11</TotalTime>
  <Pages>3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Referencia</dc:title>
  <dc:creator>Lukas</dc:creator>
  <cp:lastModifiedBy>Lukas</cp:lastModifiedBy>
  <cp:revision>4</cp:revision>
  <dcterms:created xsi:type="dcterms:W3CDTF">2014-08-24T20:09:00Z</dcterms:created>
  <dcterms:modified xsi:type="dcterms:W3CDTF">2014-09-04T21:44:00Z</dcterms:modified>
</cp:coreProperties>
</file>