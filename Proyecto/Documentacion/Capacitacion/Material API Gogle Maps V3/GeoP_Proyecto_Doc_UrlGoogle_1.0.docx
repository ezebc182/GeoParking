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732"/>
        <w:gridCol w:w="3772"/>
      </w:tblGrid>
      <w:tr w:rsidR="00060D43" w:rsidTr="00FA359E">
        <w:tc>
          <w:tcPr>
            <w:tcW w:w="5178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060D43" w:rsidRDefault="00060D43" w:rsidP="00FA359E">
            <w:pPr>
              <w:pStyle w:val="Sinespaciado"/>
              <w:rPr>
                <w:rFonts w:asciiTheme="majorHAnsi" w:hAnsiTheme="majorHAnsi"/>
                <w:smallCaps/>
                <w:sz w:val="52"/>
                <w:szCs w:val="52"/>
              </w:rPr>
            </w:pPr>
            <w:r>
              <w:rPr>
                <w:rFonts w:asciiTheme="majorHAnsi" w:hAnsiTheme="majorHAnsi"/>
                <w:smallCaps/>
                <w:sz w:val="52"/>
                <w:szCs w:val="52"/>
              </w:rPr>
              <w:t>Geo Parking</w:t>
            </w:r>
          </w:p>
          <w:p w:rsidR="00060D43" w:rsidRPr="00E07C84" w:rsidRDefault="00060D43" w:rsidP="00FA359E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</w:p>
        </w:tc>
        <w:tc>
          <w:tcPr>
            <w:tcW w:w="4092" w:type="dxa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060D43" w:rsidRPr="00546A30" w:rsidRDefault="002A7A3E" w:rsidP="00FA359E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color w:val="262626" w:themeColor="text1" w:themeTint="D9"/>
                  <w:sz w:val="48"/>
                  <w:szCs w:val="48"/>
                </w:rPr>
                <w:alias w:val="Título"/>
                <w:id w:val="276713177"/>
                <w:placeholder>
                  <w:docPart w:val="CE2DC6EDA6264A9BB228963C988D21B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AD172E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  <w:lang w:val="es-419"/>
                  </w:rPr>
                  <w:t xml:space="preserve">Links Google </w:t>
                </w:r>
                <w:proofErr w:type="spellStart"/>
                <w:r w:rsidR="00AD172E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  <w:lang w:val="es-419"/>
                  </w:rPr>
                  <w:t>Maps</w:t>
                </w:r>
                <w:proofErr w:type="spellEnd"/>
              </w:sdtContent>
            </w:sdt>
          </w:p>
          <w:sdt>
            <w:sdtPr>
              <w:rPr>
                <w:color w:val="5B9BD5" w:themeColor="accent1"/>
                <w:sz w:val="48"/>
                <w:szCs w:val="48"/>
              </w:rPr>
              <w:alias w:val="Año"/>
              <w:id w:val="276713170"/>
              <w:placeholder>
                <w:docPart w:val="D8D70F667A8345068897A9243ABDCF36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4-01-01T00:00:00Z">
                <w:dateFormat w:val="yyyy"/>
                <w:lid w:val="es-ES"/>
                <w:storeMappedDataAs w:val="dateTime"/>
                <w:calendar w:val="gregorian"/>
              </w:date>
            </w:sdtPr>
            <w:sdtEndPr/>
            <w:sdtContent>
              <w:p w:rsidR="00060D43" w:rsidRPr="00301F72" w:rsidRDefault="00AD172E" w:rsidP="00AD172E">
                <w:pPr>
                  <w:pStyle w:val="Sinespaciado"/>
                  <w:rPr>
                    <w:color w:val="5B9BD5" w:themeColor="accent1"/>
                    <w:sz w:val="48"/>
                    <w:szCs w:val="48"/>
                  </w:rPr>
                </w:pPr>
                <w:r>
                  <w:rPr>
                    <w:color w:val="5B9BD5" w:themeColor="accent1"/>
                    <w:sz w:val="48"/>
                    <w:szCs w:val="48"/>
                    <w:lang w:val="es-419"/>
                  </w:rPr>
                  <w:t>2014</w:t>
                </w:r>
              </w:p>
            </w:sdtContent>
          </w:sdt>
        </w:tc>
      </w:tr>
    </w:tbl>
    <w:p w:rsidR="00060D43" w:rsidRPr="000F592D" w:rsidRDefault="00060D43" w:rsidP="00060D43"/>
    <w:p w:rsidR="00060D43" w:rsidRPr="000F592D" w:rsidRDefault="002A7A3E" w:rsidP="00060D43">
      <w:pPr>
        <w:tabs>
          <w:tab w:val="left" w:pos="5203"/>
        </w:tabs>
      </w:pPr>
      <w:sdt>
        <w:sdtPr>
          <w:alias w:val="Abstracto"/>
          <w:id w:val="276713183"/>
          <w:showingPlcHdr/>
          <w:dataBinding w:prefixMappings="xmlns:ns0='http://schemas.microsoft.com/office/2006/coverPageProps'" w:xpath="/ns0:CoverPageProperties[1]/ns0:Abstract[1]" w:storeItemID="{55AF091B-3C7A-41E3-B477-F2FDAA23CFDA}"/>
          <w:text/>
        </w:sdtPr>
        <w:sdtEndPr/>
        <w:sdtContent>
          <w:r w:rsidR="00060D43">
            <w:t xml:space="preserve">     </w:t>
          </w:r>
        </w:sdtContent>
      </w:sdt>
      <w:r w:rsidR="00060D43">
        <w:tab/>
      </w:r>
    </w:p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AD172E" w:rsidRDefault="00AD172E" w:rsidP="00060D43"/>
    <w:p w:rsidR="00AD172E" w:rsidRDefault="00AD172E" w:rsidP="00060D43"/>
    <w:p w:rsidR="00AD172E" w:rsidRDefault="00AD172E" w:rsidP="00060D43"/>
    <w:p w:rsidR="00AD172E" w:rsidRDefault="00AD172E" w:rsidP="00060D43"/>
    <w:p w:rsidR="00060D43" w:rsidRPr="000F592D" w:rsidRDefault="000C60B2" w:rsidP="00060D43">
      <w:r>
        <w:t xml:space="preserve">El documento describe </w:t>
      </w:r>
      <w:r w:rsidR="00E31AE8">
        <w:rPr>
          <w:lang w:val="es-419"/>
        </w:rPr>
        <w:t>los links</w:t>
      </w:r>
      <w:r>
        <w:rPr>
          <w:lang w:val="es-419"/>
        </w:rPr>
        <w:t xml:space="preserve"> que servirá</w:t>
      </w:r>
      <w:r w:rsidR="00E31AE8">
        <w:rPr>
          <w:lang w:val="es-419"/>
        </w:rPr>
        <w:t>n</w:t>
      </w:r>
      <w:r>
        <w:rPr>
          <w:lang w:val="es-419"/>
        </w:rPr>
        <w:t xml:space="preserve"> como capacitación</w:t>
      </w:r>
      <w:r>
        <w:rPr>
          <w:lang w:val="es-AR"/>
        </w:rPr>
        <w:t xml:space="preserve"> en el desarrollo del producto Geo Parking.</w:t>
      </w:r>
    </w:p>
    <w:p w:rsidR="00060D43" w:rsidRPr="00385501" w:rsidRDefault="00060D43" w:rsidP="00060D43">
      <w:pPr>
        <w:pStyle w:val="Ttulo1"/>
        <w:rPr>
          <w:color w:val="0070C0"/>
        </w:rPr>
      </w:pPr>
      <w:r w:rsidRPr="000F592D">
        <w:br w:type="page"/>
      </w:r>
      <w:bookmarkStart w:id="0" w:name="_Toc279947222"/>
      <w:bookmarkStart w:id="1" w:name="_Toc280053636"/>
      <w:bookmarkStart w:id="2" w:name="_Toc391482406"/>
      <w:r w:rsidRPr="00385501">
        <w:rPr>
          <w:color w:val="0070C0"/>
        </w:rPr>
        <w:lastRenderedPageBreak/>
        <w:t>Control de la documentación</w:t>
      </w:r>
      <w:bookmarkEnd w:id="0"/>
      <w:bookmarkEnd w:id="1"/>
      <w:bookmarkEnd w:id="2"/>
    </w:p>
    <w:p w:rsidR="00060D43" w:rsidRPr="00385501" w:rsidRDefault="00060D43" w:rsidP="00060D43">
      <w:pPr>
        <w:spacing w:after="0"/>
        <w:rPr>
          <w:color w:val="0070C0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3" w:name="_Toc279947223"/>
      <w:bookmarkStart w:id="4" w:name="_Toc280053637"/>
      <w:bookmarkStart w:id="5" w:name="_Toc391482407"/>
      <w:r w:rsidRPr="00385501">
        <w:rPr>
          <w:color w:val="0070C0"/>
        </w:rPr>
        <w:t>Control de la Configuración.</w:t>
      </w:r>
      <w:bookmarkEnd w:id="3"/>
      <w:bookmarkEnd w:id="4"/>
      <w:bookmarkEnd w:id="5"/>
    </w:p>
    <w:tbl>
      <w:tblPr>
        <w:tblStyle w:val="Listaclara-nfasis5"/>
        <w:tblW w:w="9606" w:type="dxa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1809"/>
        <w:gridCol w:w="7797"/>
      </w:tblGrid>
      <w:tr w:rsidR="00060D43" w:rsidRPr="00BC29B0" w:rsidTr="00FA3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rPr>
                <w:b w:val="0"/>
                <w:bCs w:val="0"/>
              </w:rPr>
            </w:pPr>
            <w:r w:rsidRPr="00BC29B0">
              <w:rPr>
                <w:b w:val="0"/>
                <w:bCs w:val="0"/>
              </w:rPr>
              <w:t>Título:</w:t>
            </w:r>
          </w:p>
        </w:tc>
        <w:tc>
          <w:tcPr>
            <w:tcW w:w="7797" w:type="dxa"/>
            <w:shd w:val="clear" w:color="auto" w:fill="ACB9CA" w:themeFill="text2" w:themeFillTint="66"/>
          </w:tcPr>
          <w:p w:rsidR="00060D43" w:rsidRPr="00215C45" w:rsidRDefault="002A7A3E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Título"/>
                <w:id w:val="5828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AD172E">
                  <w:rPr>
                    <w:lang w:val="es-ES"/>
                  </w:rPr>
                  <w:t xml:space="preserve">Links Google </w:t>
                </w:r>
                <w:proofErr w:type="spellStart"/>
                <w:r w:rsidR="00AD172E">
                  <w:rPr>
                    <w:lang w:val="es-ES"/>
                  </w:rPr>
                  <w:t>Maps</w:t>
                </w:r>
                <w:proofErr w:type="spellEnd"/>
              </w:sdtContent>
            </w:sdt>
          </w:p>
        </w:tc>
      </w:tr>
      <w:tr w:rsidR="00060D43" w:rsidRPr="00BC29B0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Referencia:</w:t>
            </w:r>
          </w:p>
        </w:tc>
        <w:tc>
          <w:tcPr>
            <w:tcW w:w="7797" w:type="dxa"/>
          </w:tcPr>
          <w:p w:rsidR="00060D43" w:rsidRPr="00422FCB" w:rsidRDefault="00060D43" w:rsidP="00F56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GeoP</w:t>
            </w:r>
            <w:proofErr w:type="spellEnd"/>
            <w:r>
              <w:t>_</w:t>
            </w:r>
            <w:proofErr w:type="spellStart"/>
            <w:r>
              <w:rPr>
                <w:lang w:val="es-419"/>
              </w:rPr>
              <w:t>Proyecto_</w:t>
            </w:r>
            <w:r w:rsidR="00AD172E">
              <w:rPr>
                <w:lang w:val="es-419"/>
              </w:rPr>
              <w:t>Doc</w:t>
            </w:r>
            <w:bookmarkStart w:id="6" w:name="_GoBack"/>
            <w:bookmarkEnd w:id="6"/>
            <w:r w:rsidR="00AD172E">
              <w:rPr>
                <w:lang w:val="es-419"/>
              </w:rPr>
              <w:t>_UrlGoogle</w:t>
            </w:r>
            <w:proofErr w:type="spellEnd"/>
            <w:r>
              <w:t>.</w:t>
            </w:r>
            <w:proofErr w:type="spellStart"/>
            <w:r>
              <w:t>docx</w:t>
            </w:r>
            <w:proofErr w:type="spellEnd"/>
          </w:p>
        </w:tc>
      </w:tr>
      <w:tr w:rsidR="00060D43" w:rsidRPr="00BC29B0" w:rsidTr="00FA359E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Autor</w:t>
            </w:r>
            <w:r>
              <w:t>es</w:t>
            </w:r>
            <w:r w:rsidRPr="00BC29B0">
              <w:t>:</w:t>
            </w:r>
          </w:p>
        </w:tc>
        <w:tc>
          <w:tcPr>
            <w:tcW w:w="7797" w:type="dxa"/>
          </w:tcPr>
          <w:p w:rsidR="00060D43" w:rsidRPr="00AD172E" w:rsidRDefault="00AD172E" w:rsidP="00FA359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Lucas </w:t>
            </w:r>
            <w:proofErr w:type="spellStart"/>
            <w:r>
              <w:rPr>
                <w:lang w:val="es-419"/>
              </w:rPr>
              <w:t>Toneatto</w:t>
            </w:r>
            <w:proofErr w:type="spellEnd"/>
          </w:p>
        </w:tc>
      </w:tr>
      <w:tr w:rsidR="00060D43" w:rsidRPr="00BC29B0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Fecha:</w:t>
            </w:r>
          </w:p>
        </w:tc>
        <w:tc>
          <w:tcPr>
            <w:tcW w:w="7797" w:type="dxa"/>
          </w:tcPr>
          <w:p w:rsidR="00060D43" w:rsidRPr="00BC29B0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29/05/2014</w:t>
            </w:r>
          </w:p>
        </w:tc>
      </w:tr>
    </w:tbl>
    <w:p w:rsidR="00060D43" w:rsidRPr="00BC29B0" w:rsidRDefault="00060D43" w:rsidP="00060D43">
      <w:pPr>
        <w:spacing w:after="0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7" w:name="_Toc279947224"/>
      <w:bookmarkStart w:id="8" w:name="_Toc280053638"/>
      <w:bookmarkStart w:id="9" w:name="_Toc391482408"/>
      <w:r w:rsidRPr="00385501">
        <w:rPr>
          <w:color w:val="0070C0"/>
        </w:rPr>
        <w:t>Histórico de Versiones.</w:t>
      </w:r>
      <w:bookmarkEnd w:id="7"/>
      <w:bookmarkEnd w:id="8"/>
      <w:bookmarkEnd w:id="9"/>
    </w:p>
    <w:tbl>
      <w:tblPr>
        <w:tblStyle w:val="Listaclara-nfasis5"/>
        <w:tblW w:w="11624" w:type="dxa"/>
        <w:jc w:val="center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819"/>
        <w:gridCol w:w="1701"/>
        <w:gridCol w:w="1417"/>
        <w:gridCol w:w="2293"/>
        <w:gridCol w:w="4394"/>
      </w:tblGrid>
      <w:tr w:rsidR="00060D43" w:rsidRPr="00BC29B0" w:rsidTr="00FA3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701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293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4394" w:type="dxa"/>
            <w:shd w:val="clear" w:color="auto" w:fill="ACB9CA" w:themeFill="text2" w:themeFillTint="66"/>
          </w:tcPr>
          <w:p w:rsidR="00060D43" w:rsidRPr="0061233C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s-419"/>
              </w:rPr>
            </w:pPr>
            <w:r>
              <w:rPr>
                <w:b w:val="0"/>
                <w:sz w:val="24"/>
                <w:lang w:val="es-419"/>
              </w:rPr>
              <w:t>Cambios</w:t>
            </w:r>
          </w:p>
        </w:tc>
      </w:tr>
      <w:tr w:rsidR="00060D43" w:rsidRPr="003F74A9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0C60B2" w:rsidRDefault="00AD172E" w:rsidP="00FA359E">
            <w:pPr>
              <w:rPr>
                <w:lang w:val="es-419"/>
              </w:rPr>
            </w:pPr>
            <w:r>
              <w:rPr>
                <w:lang w:val="es-419"/>
              </w:rPr>
              <w:t>1.0</w:t>
            </w:r>
          </w:p>
        </w:tc>
        <w:tc>
          <w:tcPr>
            <w:tcW w:w="1701" w:type="dxa"/>
          </w:tcPr>
          <w:p w:rsidR="00060D43" w:rsidRPr="004E6F3D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29/05/2014</w:t>
            </w:r>
          </w:p>
        </w:tc>
        <w:tc>
          <w:tcPr>
            <w:tcW w:w="1417" w:type="dxa"/>
          </w:tcPr>
          <w:p w:rsidR="00060D43" w:rsidRPr="00B742E7" w:rsidRDefault="00AD172E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Aprobado</w:t>
            </w:r>
          </w:p>
        </w:tc>
        <w:tc>
          <w:tcPr>
            <w:tcW w:w="2293" w:type="dxa"/>
          </w:tcPr>
          <w:p w:rsidR="00060D43" w:rsidRDefault="00AD172E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419"/>
              </w:rPr>
              <w:t xml:space="preserve">Lucas </w:t>
            </w:r>
            <w:proofErr w:type="spellStart"/>
            <w:r>
              <w:rPr>
                <w:lang w:val="es-419"/>
              </w:rPr>
              <w:t>Toneatto</w:t>
            </w:r>
            <w:proofErr w:type="spellEnd"/>
            <w:r w:rsidR="00060D43">
              <w:t>[autor]</w:t>
            </w:r>
          </w:p>
          <w:p w:rsidR="00060D43" w:rsidRPr="004E6F3D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060D43" w:rsidRPr="00A47D32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0D43" w:rsidRPr="003F74A9" w:rsidTr="00FA35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1B5F33" w:rsidRDefault="00060D43" w:rsidP="00FA359E">
            <w:pPr>
              <w:rPr>
                <w:lang w:val="es-419"/>
              </w:rPr>
            </w:pPr>
          </w:p>
        </w:tc>
        <w:tc>
          <w:tcPr>
            <w:tcW w:w="1701" w:type="dxa"/>
          </w:tcPr>
          <w:p w:rsidR="00060D43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417" w:type="dxa"/>
          </w:tcPr>
          <w:p w:rsidR="00060D43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293" w:type="dxa"/>
          </w:tcPr>
          <w:p w:rsidR="00060D43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4394" w:type="dxa"/>
          </w:tcPr>
          <w:p w:rsidR="00060D43" w:rsidRPr="001B5F33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:rsidR="00060D43" w:rsidRDefault="00060D43" w:rsidP="00060D43">
      <w:pPr>
        <w:pStyle w:val="TtulodeTDC"/>
        <w:rPr>
          <w:rFonts w:eastAsiaTheme="minorHAnsi" w:cstheme="minorBidi"/>
          <w:b w:val="0"/>
          <w:bCs w:val="0"/>
          <w:color w:val="auto"/>
          <w:sz w:val="24"/>
          <w:szCs w:val="22"/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AD172E" w:rsidRDefault="00AD172E" w:rsidP="00060D43">
      <w:pPr>
        <w:rPr>
          <w:lang w:val="en-US"/>
        </w:rPr>
      </w:pPr>
    </w:p>
    <w:p w:rsidR="00AD172E" w:rsidRDefault="00AD172E" w:rsidP="00060D43">
      <w:pPr>
        <w:rPr>
          <w:lang w:val="en-US"/>
        </w:rPr>
      </w:pPr>
    </w:p>
    <w:p w:rsidR="00060D43" w:rsidRPr="00060D43" w:rsidRDefault="00060D43" w:rsidP="00060D4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id w:val="10682653"/>
        <w:docPartObj>
          <w:docPartGallery w:val="Table of Contents"/>
          <w:docPartUnique/>
        </w:docPartObj>
      </w:sdtPr>
      <w:sdtEndPr/>
      <w:sdtContent>
        <w:p w:rsidR="00060D43" w:rsidRPr="0078625E" w:rsidRDefault="00060D43" w:rsidP="00060D43">
          <w:pPr>
            <w:pStyle w:val="TtulodeTDC"/>
            <w:rPr>
              <w:b w:val="0"/>
              <w:color w:val="000000" w:themeColor="text1"/>
            </w:rPr>
          </w:pPr>
          <w:r w:rsidRPr="0078625E">
            <w:rPr>
              <w:color w:val="000000" w:themeColor="text1"/>
            </w:rPr>
            <w:t>Contenido</w:t>
          </w:r>
        </w:p>
        <w:p w:rsidR="00AD172E" w:rsidRDefault="00060D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91482406" w:history="1">
            <w:r w:rsidR="00AD172E" w:rsidRPr="0065035A">
              <w:rPr>
                <w:rStyle w:val="Hipervnculo"/>
                <w:noProof/>
              </w:rPr>
              <w:t>Control de la documentación</w:t>
            </w:r>
            <w:r w:rsidR="00AD172E">
              <w:rPr>
                <w:noProof/>
                <w:webHidden/>
              </w:rPr>
              <w:tab/>
            </w:r>
            <w:r w:rsidR="00AD172E">
              <w:rPr>
                <w:noProof/>
                <w:webHidden/>
              </w:rPr>
              <w:fldChar w:fldCharType="begin"/>
            </w:r>
            <w:r w:rsidR="00AD172E">
              <w:rPr>
                <w:noProof/>
                <w:webHidden/>
              </w:rPr>
              <w:instrText xml:space="preserve"> PAGEREF _Toc391482406 \h </w:instrText>
            </w:r>
            <w:r w:rsidR="00AD172E">
              <w:rPr>
                <w:noProof/>
                <w:webHidden/>
              </w:rPr>
            </w:r>
            <w:r w:rsidR="00AD172E">
              <w:rPr>
                <w:noProof/>
                <w:webHidden/>
              </w:rPr>
              <w:fldChar w:fldCharType="separate"/>
            </w:r>
            <w:r w:rsidR="00AD172E">
              <w:rPr>
                <w:noProof/>
                <w:webHidden/>
              </w:rPr>
              <w:t>2</w:t>
            </w:r>
            <w:r w:rsidR="00AD172E">
              <w:rPr>
                <w:noProof/>
                <w:webHidden/>
              </w:rPr>
              <w:fldChar w:fldCharType="end"/>
            </w:r>
          </w:hyperlink>
        </w:p>
        <w:p w:rsidR="00AD172E" w:rsidRDefault="002A7A3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391482407" w:history="1">
            <w:r w:rsidR="00AD172E" w:rsidRPr="0065035A">
              <w:rPr>
                <w:rStyle w:val="Hipervnculo"/>
                <w:noProof/>
              </w:rPr>
              <w:t>Control de la Configuración.</w:t>
            </w:r>
            <w:r w:rsidR="00AD172E">
              <w:rPr>
                <w:noProof/>
                <w:webHidden/>
              </w:rPr>
              <w:tab/>
            </w:r>
            <w:r w:rsidR="00AD172E">
              <w:rPr>
                <w:noProof/>
                <w:webHidden/>
              </w:rPr>
              <w:fldChar w:fldCharType="begin"/>
            </w:r>
            <w:r w:rsidR="00AD172E">
              <w:rPr>
                <w:noProof/>
                <w:webHidden/>
              </w:rPr>
              <w:instrText xml:space="preserve"> PAGEREF _Toc391482407 \h </w:instrText>
            </w:r>
            <w:r w:rsidR="00AD172E">
              <w:rPr>
                <w:noProof/>
                <w:webHidden/>
              </w:rPr>
            </w:r>
            <w:r w:rsidR="00AD172E">
              <w:rPr>
                <w:noProof/>
                <w:webHidden/>
              </w:rPr>
              <w:fldChar w:fldCharType="separate"/>
            </w:r>
            <w:r w:rsidR="00AD172E">
              <w:rPr>
                <w:noProof/>
                <w:webHidden/>
              </w:rPr>
              <w:t>2</w:t>
            </w:r>
            <w:r w:rsidR="00AD172E">
              <w:rPr>
                <w:noProof/>
                <w:webHidden/>
              </w:rPr>
              <w:fldChar w:fldCharType="end"/>
            </w:r>
          </w:hyperlink>
        </w:p>
        <w:p w:rsidR="00AD172E" w:rsidRDefault="002A7A3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391482408" w:history="1">
            <w:r w:rsidR="00AD172E" w:rsidRPr="0065035A">
              <w:rPr>
                <w:rStyle w:val="Hipervnculo"/>
                <w:noProof/>
              </w:rPr>
              <w:t>Histórico de Versiones.</w:t>
            </w:r>
            <w:r w:rsidR="00AD172E">
              <w:rPr>
                <w:noProof/>
                <w:webHidden/>
              </w:rPr>
              <w:tab/>
            </w:r>
            <w:r w:rsidR="00AD172E">
              <w:rPr>
                <w:noProof/>
                <w:webHidden/>
              </w:rPr>
              <w:fldChar w:fldCharType="begin"/>
            </w:r>
            <w:r w:rsidR="00AD172E">
              <w:rPr>
                <w:noProof/>
                <w:webHidden/>
              </w:rPr>
              <w:instrText xml:space="preserve"> PAGEREF _Toc391482408 \h </w:instrText>
            </w:r>
            <w:r w:rsidR="00AD172E">
              <w:rPr>
                <w:noProof/>
                <w:webHidden/>
              </w:rPr>
            </w:r>
            <w:r w:rsidR="00AD172E">
              <w:rPr>
                <w:noProof/>
                <w:webHidden/>
              </w:rPr>
              <w:fldChar w:fldCharType="separate"/>
            </w:r>
            <w:r w:rsidR="00AD172E">
              <w:rPr>
                <w:noProof/>
                <w:webHidden/>
              </w:rPr>
              <w:t>2</w:t>
            </w:r>
            <w:r w:rsidR="00AD172E">
              <w:rPr>
                <w:noProof/>
                <w:webHidden/>
              </w:rPr>
              <w:fldChar w:fldCharType="end"/>
            </w:r>
          </w:hyperlink>
        </w:p>
        <w:p w:rsidR="00AD172E" w:rsidRDefault="002A7A3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391482409" w:history="1">
            <w:r w:rsidR="00AD172E" w:rsidRPr="0065035A">
              <w:rPr>
                <w:rStyle w:val="Hipervnculo"/>
                <w:noProof/>
              </w:rPr>
              <w:t>DOCUMENTACION DE GOOGLE MAPS</w:t>
            </w:r>
            <w:r w:rsidR="00AD172E">
              <w:rPr>
                <w:noProof/>
                <w:webHidden/>
              </w:rPr>
              <w:tab/>
            </w:r>
            <w:r w:rsidR="00AD172E">
              <w:rPr>
                <w:noProof/>
                <w:webHidden/>
              </w:rPr>
              <w:fldChar w:fldCharType="begin"/>
            </w:r>
            <w:r w:rsidR="00AD172E">
              <w:rPr>
                <w:noProof/>
                <w:webHidden/>
              </w:rPr>
              <w:instrText xml:space="preserve"> PAGEREF _Toc391482409 \h </w:instrText>
            </w:r>
            <w:r w:rsidR="00AD172E">
              <w:rPr>
                <w:noProof/>
                <w:webHidden/>
              </w:rPr>
            </w:r>
            <w:r w:rsidR="00AD172E">
              <w:rPr>
                <w:noProof/>
                <w:webHidden/>
              </w:rPr>
              <w:fldChar w:fldCharType="separate"/>
            </w:r>
            <w:r w:rsidR="00AD172E">
              <w:rPr>
                <w:noProof/>
                <w:webHidden/>
              </w:rPr>
              <w:t>3</w:t>
            </w:r>
            <w:r w:rsidR="00AD172E">
              <w:rPr>
                <w:noProof/>
                <w:webHidden/>
              </w:rPr>
              <w:fldChar w:fldCharType="end"/>
            </w:r>
          </w:hyperlink>
        </w:p>
        <w:p w:rsidR="00060D43" w:rsidRDefault="00060D43" w:rsidP="00060D43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87FC4" w:rsidRDefault="00C87FC4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AD172E" w:rsidRDefault="00AD172E"/>
    <w:p w:rsidR="00AD172E" w:rsidRDefault="00AD172E"/>
    <w:p w:rsidR="00AD172E" w:rsidRDefault="00AD172E"/>
    <w:p w:rsidR="00AD172E" w:rsidRDefault="00AD172E"/>
    <w:p w:rsidR="00AD172E" w:rsidRDefault="00AD172E"/>
    <w:p w:rsidR="00AD172E" w:rsidRDefault="00AD172E"/>
    <w:p w:rsidR="00AD172E" w:rsidRDefault="00AD172E"/>
    <w:p w:rsidR="00AD172E" w:rsidRDefault="00AD172E"/>
    <w:p w:rsidR="00AD172E" w:rsidRDefault="00AD172E"/>
    <w:p w:rsidR="00AD172E" w:rsidRDefault="00AD172E"/>
    <w:p w:rsidR="00AD172E" w:rsidRDefault="00AD172E"/>
    <w:p w:rsidR="00AD172E" w:rsidRDefault="00AD172E"/>
    <w:p w:rsidR="00AD172E" w:rsidRDefault="00AD172E"/>
    <w:p w:rsidR="00AD172E" w:rsidRDefault="00AD172E"/>
    <w:p w:rsidR="00AD172E" w:rsidRDefault="00AD172E"/>
    <w:p w:rsidR="00060D43" w:rsidRDefault="00060D43"/>
    <w:p w:rsidR="00060D43" w:rsidRDefault="00060D43"/>
    <w:p w:rsidR="00AD172E" w:rsidRPr="00701E6A" w:rsidRDefault="00AD172E" w:rsidP="00AD172E">
      <w:pPr>
        <w:pStyle w:val="Ttulo1"/>
      </w:pPr>
      <w:bookmarkStart w:id="10" w:name="_Toc391482409"/>
      <w:r w:rsidRPr="00701E6A">
        <w:lastRenderedPageBreak/>
        <w:t xml:space="preserve">DOCUMENTACION DE </w:t>
      </w:r>
      <w:r>
        <w:t>GOOGLE MAPS</w:t>
      </w:r>
      <w:bookmarkEnd w:id="10"/>
    </w:p>
    <w:p w:rsidR="00AD172E" w:rsidRDefault="00AD172E" w:rsidP="00AD172E"/>
    <w:p w:rsidR="00AD172E" w:rsidRPr="00701E6A" w:rsidRDefault="00AD172E" w:rsidP="00AD172E">
      <w:pPr>
        <w:ind w:firstLine="708"/>
        <w:rPr>
          <w:rFonts w:ascii="Arial" w:hAnsi="Arial" w:cs="Arial"/>
        </w:rPr>
      </w:pPr>
      <w:r w:rsidRPr="00701E6A">
        <w:rPr>
          <w:rFonts w:ascii="Arial" w:hAnsi="Arial" w:cs="Arial"/>
        </w:rPr>
        <w:t xml:space="preserve">Este documento explica la estructura y la funcionalidad que debería tener la aplicación de estacionamiento para poder </w:t>
      </w:r>
      <w:r>
        <w:rPr>
          <w:rFonts w:ascii="Arial" w:hAnsi="Arial" w:cs="Arial"/>
        </w:rPr>
        <w:t xml:space="preserve">ejecutar las funcionalidades que nos brinda la API de Google </w:t>
      </w:r>
      <w:proofErr w:type="spellStart"/>
      <w:r>
        <w:rPr>
          <w:rFonts w:ascii="Arial" w:hAnsi="Arial" w:cs="Arial"/>
        </w:rPr>
        <w:t>Maps</w:t>
      </w:r>
      <w:proofErr w:type="spellEnd"/>
      <w:r>
        <w:rPr>
          <w:rFonts w:ascii="Arial" w:hAnsi="Arial" w:cs="Arial"/>
        </w:rPr>
        <w:t>.</w:t>
      </w:r>
    </w:p>
    <w:p w:rsidR="00AD172E" w:rsidRPr="00701E6A" w:rsidRDefault="00AD172E" w:rsidP="00AD172E">
      <w:pPr>
        <w:ind w:firstLine="360"/>
        <w:rPr>
          <w:rFonts w:ascii="Arial" w:hAnsi="Arial" w:cs="Arial"/>
        </w:rPr>
      </w:pPr>
      <w:r w:rsidRPr="00701E6A">
        <w:rPr>
          <w:rFonts w:ascii="Arial" w:hAnsi="Arial" w:cs="Arial"/>
        </w:rPr>
        <w:t xml:space="preserve">La idea de este documento es dar un pantallazo de cómo </w:t>
      </w:r>
      <w:r>
        <w:rPr>
          <w:rFonts w:ascii="Arial" w:hAnsi="Arial" w:cs="Arial"/>
        </w:rPr>
        <w:t>utilizar las distintas funciones de la API de Google para poder manipular los mapas y que los mismos tengan las funcionalidades que nosotros necesitamos en nuestro proyecto.</w:t>
      </w:r>
    </w:p>
    <w:p w:rsidR="00AD172E" w:rsidRDefault="00AD172E" w:rsidP="00AD172E">
      <w:pPr>
        <w:rPr>
          <w:rFonts w:ascii="Arial" w:hAnsi="Arial" w:cs="Arial"/>
        </w:rPr>
      </w:pPr>
    </w:p>
    <w:p w:rsidR="00AD172E" w:rsidRDefault="00AD172E" w:rsidP="00AD172E">
      <w:pPr>
        <w:rPr>
          <w:rFonts w:ascii="Arial" w:hAnsi="Arial" w:cs="Arial"/>
        </w:rPr>
      </w:pPr>
      <w:r>
        <w:rPr>
          <w:rFonts w:ascii="Arial" w:hAnsi="Arial" w:cs="Arial"/>
        </w:rPr>
        <w:t>A posterior se listan URL de páginas que tratan del tema:</w:t>
      </w:r>
    </w:p>
    <w:p w:rsidR="00AD172E" w:rsidRPr="006F5ABE" w:rsidRDefault="002A7A3E" w:rsidP="00AD172E">
      <w:pPr>
        <w:pStyle w:val="Prrafodelista"/>
        <w:numPr>
          <w:ilvl w:val="0"/>
          <w:numId w:val="2"/>
        </w:numPr>
        <w:spacing w:before="0" w:after="200" w:line="276" w:lineRule="auto"/>
        <w:jc w:val="left"/>
      </w:pPr>
      <w:hyperlink r:id="rId8" w:history="1">
        <w:r w:rsidR="00AD172E" w:rsidRPr="00E66E75">
          <w:rPr>
            <w:rStyle w:val="Hipervnculo"/>
            <w:rFonts w:ascii="Arial" w:hAnsi="Arial" w:cs="Arial"/>
          </w:rPr>
          <w:t>https://developers.google.com/maps/documentation/javascript/examples/?hl=es</w:t>
        </w:r>
      </w:hyperlink>
      <w:r w:rsidR="00AD172E">
        <w:rPr>
          <w:rFonts w:ascii="Arial" w:hAnsi="Arial" w:cs="Arial"/>
        </w:rPr>
        <w:t xml:space="preserve"> (Listado de ejemplos de todo lo que se puede hacer con la API)</w:t>
      </w:r>
    </w:p>
    <w:p w:rsidR="00AD172E" w:rsidRDefault="002A7A3E" w:rsidP="00AD172E">
      <w:pPr>
        <w:pStyle w:val="Prrafodelista"/>
        <w:numPr>
          <w:ilvl w:val="0"/>
          <w:numId w:val="2"/>
        </w:numPr>
        <w:spacing w:before="0" w:after="200" w:line="276" w:lineRule="auto"/>
        <w:jc w:val="left"/>
      </w:pPr>
      <w:hyperlink r:id="rId9" w:history="1">
        <w:r w:rsidR="00AD172E" w:rsidRPr="00E66E75">
          <w:rPr>
            <w:rStyle w:val="Hipervnculo"/>
          </w:rPr>
          <w:t>https://developers.google.com/maps/documentation/javascript/examples/geocoding-simple?hl=es</w:t>
        </w:r>
      </w:hyperlink>
      <w:r w:rsidR="00AD172E">
        <w:t xml:space="preserve"> (Buscar un lugar a través de la dirección)</w:t>
      </w:r>
    </w:p>
    <w:p w:rsidR="00AD172E" w:rsidRDefault="002A7A3E" w:rsidP="00AD172E">
      <w:pPr>
        <w:pStyle w:val="Prrafodelista"/>
        <w:numPr>
          <w:ilvl w:val="0"/>
          <w:numId w:val="2"/>
        </w:numPr>
        <w:spacing w:before="0" w:after="200" w:line="276" w:lineRule="auto"/>
        <w:jc w:val="left"/>
      </w:pPr>
      <w:hyperlink r:id="rId10" w:history="1">
        <w:r w:rsidR="00AD172E" w:rsidRPr="00E66E75">
          <w:rPr>
            <w:rStyle w:val="Hipervnculo"/>
          </w:rPr>
          <w:t>https://developers.google.com/maps/documentation/javascript/examples/directions-simple?hl=es</w:t>
        </w:r>
      </w:hyperlink>
      <w:r w:rsidR="00AD172E">
        <w:t xml:space="preserve"> (establecer una ruta entre dos puntos, en este ejemplo la dirección se indica con nombres, lo que simplifica </w:t>
      </w:r>
      <w:proofErr w:type="spellStart"/>
      <w:r w:rsidR="00AD172E">
        <w:t>aun</w:t>
      </w:r>
      <w:proofErr w:type="spellEnd"/>
      <w:r w:rsidR="00AD172E">
        <w:t xml:space="preserve"> más la tarea de ubicar las playas.)</w:t>
      </w:r>
    </w:p>
    <w:p w:rsidR="00AD172E" w:rsidRDefault="002A7A3E" w:rsidP="00AD172E">
      <w:pPr>
        <w:pStyle w:val="Prrafodelista"/>
        <w:numPr>
          <w:ilvl w:val="0"/>
          <w:numId w:val="2"/>
        </w:numPr>
        <w:spacing w:before="0" w:after="200" w:line="276" w:lineRule="auto"/>
        <w:jc w:val="left"/>
      </w:pPr>
      <w:hyperlink r:id="rId11" w:history="1">
        <w:r w:rsidR="00AD172E" w:rsidRPr="00E66E75">
          <w:rPr>
            <w:rStyle w:val="Hipervnculo"/>
          </w:rPr>
          <w:t>https://developers.google.com/maps/documentation/javascript/examples/directions-panel?hl=es</w:t>
        </w:r>
      </w:hyperlink>
      <w:r w:rsidR="00AD172E">
        <w:t xml:space="preserve"> (establece la ruta anterior </w:t>
      </w:r>
      <w:proofErr w:type="spellStart"/>
      <w:r w:rsidR="00AD172E">
        <w:t>mas</w:t>
      </w:r>
      <w:proofErr w:type="spellEnd"/>
      <w:r w:rsidR="00AD172E">
        <w:t xml:space="preserve"> el detalle a su lado)</w:t>
      </w:r>
    </w:p>
    <w:p w:rsidR="00AD172E" w:rsidRDefault="002A7A3E" w:rsidP="00AD172E">
      <w:pPr>
        <w:pStyle w:val="Prrafodelista"/>
        <w:numPr>
          <w:ilvl w:val="0"/>
          <w:numId w:val="2"/>
        </w:numPr>
        <w:spacing w:before="0" w:after="200" w:line="276" w:lineRule="auto"/>
        <w:jc w:val="left"/>
      </w:pPr>
      <w:hyperlink r:id="rId12" w:history="1">
        <w:r w:rsidR="00AD172E" w:rsidRPr="00E66E75">
          <w:rPr>
            <w:rStyle w:val="Hipervnculo"/>
          </w:rPr>
          <w:t>https://developers.google.com/maps/documentation/javascript/examples/directions-travel-modes?hl=es</w:t>
        </w:r>
      </w:hyperlink>
      <w:r w:rsidR="00AD172E">
        <w:t xml:space="preserve"> (establece ruta entre dos puntos definidos)</w:t>
      </w:r>
    </w:p>
    <w:p w:rsidR="00AD172E" w:rsidRDefault="002A7A3E" w:rsidP="00AD172E">
      <w:pPr>
        <w:pStyle w:val="Prrafodelista"/>
        <w:numPr>
          <w:ilvl w:val="0"/>
          <w:numId w:val="2"/>
        </w:numPr>
        <w:spacing w:before="0" w:after="200" w:line="276" w:lineRule="auto"/>
        <w:jc w:val="left"/>
      </w:pPr>
      <w:hyperlink r:id="rId13" w:history="1">
        <w:r w:rsidR="00AD172E" w:rsidRPr="00E66E75">
          <w:rPr>
            <w:rStyle w:val="Hipervnculo"/>
          </w:rPr>
          <w:t>https://developers.google.com/maps/documentation/javascript/examples/geocoding-reverse?hl=es</w:t>
        </w:r>
      </w:hyperlink>
      <w:r w:rsidR="00AD172E">
        <w:t xml:space="preserve"> (buscar un lugar a través de latitud y longitud)</w:t>
      </w:r>
    </w:p>
    <w:p w:rsidR="00060D43" w:rsidRDefault="00060D43"/>
    <w:sectPr w:rsidR="00060D43" w:rsidSect="00060D43"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A3E" w:rsidRDefault="002A7A3E" w:rsidP="00060D43">
      <w:pPr>
        <w:spacing w:before="0" w:after="0"/>
      </w:pPr>
      <w:r>
        <w:separator/>
      </w:r>
    </w:p>
  </w:endnote>
  <w:endnote w:type="continuationSeparator" w:id="0">
    <w:p w:rsidR="002A7A3E" w:rsidRDefault="002A7A3E" w:rsidP="00060D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D43" w:rsidRDefault="00060D43" w:rsidP="00060D43"/>
  <w:sdt>
    <w:sdtPr>
      <w:id w:val="8370386"/>
      <w:docPartObj>
        <w:docPartGallery w:val="Page Numbers (Bottom of Page)"/>
        <w:docPartUnique/>
      </w:docPartObj>
    </w:sdtPr>
    <w:sdtEndPr/>
    <w:sdtContent>
      <w:p w:rsidR="00060D43" w:rsidRDefault="00AD172E" w:rsidP="00060D43">
        <w:pPr>
          <w:pStyle w:val="Piedepgina"/>
          <w:jc w:val="right"/>
        </w:pPr>
        <w:r>
          <w:rPr>
            <w:lang w:val="es-419"/>
          </w:rPr>
          <w:t xml:space="preserve">Links Google </w:t>
        </w:r>
        <w:proofErr w:type="spellStart"/>
        <w:r>
          <w:rPr>
            <w:lang w:val="es-419"/>
          </w:rPr>
          <w:t>Maps</w:t>
        </w:r>
        <w:proofErr w:type="spellEnd"/>
        <w:r w:rsidR="00060D43">
          <w:t>|</w:t>
        </w:r>
        <w:r w:rsidR="00060D43">
          <w:fldChar w:fldCharType="begin"/>
        </w:r>
        <w:r w:rsidR="00060D43">
          <w:instrText xml:space="preserve"> PAGE   \* MERGEFORMAT </w:instrText>
        </w:r>
        <w:r w:rsidR="00060D43">
          <w:fldChar w:fldCharType="separate"/>
        </w:r>
        <w:r w:rsidR="00F56598">
          <w:rPr>
            <w:noProof/>
          </w:rPr>
          <w:t>4</w:t>
        </w:r>
        <w:r w:rsidR="00060D43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A3E" w:rsidRDefault="002A7A3E" w:rsidP="00060D43">
      <w:pPr>
        <w:spacing w:before="0" w:after="0"/>
      </w:pPr>
      <w:r>
        <w:separator/>
      </w:r>
    </w:p>
  </w:footnote>
  <w:footnote w:type="continuationSeparator" w:id="0">
    <w:p w:rsidR="002A7A3E" w:rsidRDefault="002A7A3E" w:rsidP="00060D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82155E"/>
    <w:multiLevelType w:val="hybridMultilevel"/>
    <w:tmpl w:val="BDEA54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6154DD"/>
    <w:multiLevelType w:val="hybridMultilevel"/>
    <w:tmpl w:val="9BF0EB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2E"/>
    <w:rsid w:val="00060D43"/>
    <w:rsid w:val="000C60B2"/>
    <w:rsid w:val="001770E1"/>
    <w:rsid w:val="002A7A3E"/>
    <w:rsid w:val="00385501"/>
    <w:rsid w:val="005C2B02"/>
    <w:rsid w:val="006F7410"/>
    <w:rsid w:val="0074436A"/>
    <w:rsid w:val="00934C85"/>
    <w:rsid w:val="00A369EC"/>
    <w:rsid w:val="00AD172E"/>
    <w:rsid w:val="00C87FC4"/>
    <w:rsid w:val="00CC0161"/>
    <w:rsid w:val="00E31AE8"/>
    <w:rsid w:val="00F56598"/>
    <w:rsid w:val="00FC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70D7CE8-63DF-49A0-BCE2-946A1AF4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D43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/documentation/javascript/examples/?hl=es" TargetMode="External"/><Relationship Id="rId13" Type="http://schemas.openxmlformats.org/officeDocument/2006/relationships/hyperlink" Target="https://developers.google.com/maps/documentation/javascript/examples/geocoding-reverse?hl=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s.google.com/maps/documentation/javascript/examples/directions-travel-modes?hl=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s.google.com/maps/documentation/javascript/examples/directions-panel?hl=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s.google.com/maps/documentation/javascript/examples/directions-simple?hl=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maps/documentation/javascript/examples/geocoding-simple?hl=es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SIS-REPOSITORIO\GeoParking\Proyecto\Templates\GeoP_DocumentosGenerales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E2DC6EDA6264A9BB228963C988D2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215F0-5E97-4F8E-8F39-E205AA77A32B}"/>
      </w:docPartPr>
      <w:docPartBody>
        <w:p w:rsidR="00877014" w:rsidRDefault="005D3282">
          <w:pPr>
            <w:pStyle w:val="CE2DC6EDA6264A9BB228963C988D21BC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D8D70F667A8345068897A9243ABD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39810-CD74-4035-8827-42F35C5F73A0}"/>
      </w:docPartPr>
      <w:docPartBody>
        <w:p w:rsidR="00877014" w:rsidRDefault="005D3282">
          <w:pPr>
            <w:pStyle w:val="D8D70F667A8345068897A9243ABDCF36"/>
          </w:pPr>
          <w:r>
            <w:rPr>
              <w:color w:val="5B9BD5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282"/>
    <w:rsid w:val="0000217D"/>
    <w:rsid w:val="000028C0"/>
    <w:rsid w:val="005D3282"/>
    <w:rsid w:val="0087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E2DC6EDA6264A9BB228963C988D21BC">
    <w:name w:val="CE2DC6EDA6264A9BB228963C988D21BC"/>
  </w:style>
  <w:style w:type="paragraph" w:customStyle="1" w:styleId="D8D70F667A8345068897A9243ABDCF36">
    <w:name w:val="D8D70F667A8345068897A9243ABDCF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GeoP_DocumentosGenerales-Template</Template>
  <TotalTime>5</TotalTime>
  <Pages>4</Pages>
  <Words>463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Links Google Maps</dc:title>
  <dc:subject/>
  <dc:creator>Marcos Barrera</dc:creator>
  <cp:keywords/>
  <dc:description/>
  <cp:lastModifiedBy>Marcos Barrera</cp:lastModifiedBy>
  <cp:revision>3</cp:revision>
  <dcterms:created xsi:type="dcterms:W3CDTF">2014-06-25T20:54:00Z</dcterms:created>
  <dcterms:modified xsi:type="dcterms:W3CDTF">2014-06-25T21:25:00Z</dcterms:modified>
</cp:coreProperties>
</file>