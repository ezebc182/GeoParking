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67"/>
        <w:gridCol w:w="3969"/>
      </w:tblGrid>
      <w:tr w:rsidR="00060D43" w:rsidTr="00CA0047">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CA0047">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CA0047">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6D788C" w:rsidP="00CA0047">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A4CAA072996A4BD69EDDDE740B586FEE"/>
                </w:placeholder>
                <w:dataBinding w:prefixMappings="xmlns:ns0='http://schemas.openxmlformats.org/package/2006/metadata/core-properties' xmlns:ns1='http://purl.org/dc/elements/1.1/'" w:xpath="/ns0:coreProperties[1]/ns1:title[1]" w:storeItemID="{6C3C8BC8-F283-45AE-878A-BAB7291924A1}"/>
                <w:text/>
              </w:sdtPr>
              <w:sdtEndPr/>
              <w:sdtContent>
                <w:r w:rsidR="00651C7B">
                  <w:rPr>
                    <w:rFonts w:eastAsiaTheme="majorEastAsia" w:cstheme="majorBidi"/>
                    <w:color w:val="262626" w:themeColor="text1" w:themeTint="D9"/>
                    <w:sz w:val="48"/>
                    <w:szCs w:val="48"/>
                  </w:rPr>
                  <w:t>Informe de Auditoria</w:t>
                </w:r>
              </w:sdtContent>
            </w:sdt>
          </w:p>
          <w:sdt>
            <w:sdtPr>
              <w:rPr>
                <w:color w:val="5B9BD5" w:themeColor="accent1"/>
                <w:sz w:val="48"/>
                <w:szCs w:val="48"/>
              </w:rPr>
              <w:alias w:val="Año"/>
              <w:id w:val="276713170"/>
              <w:placeholder>
                <w:docPart w:val="C6030806654741B99BAEB7D7E6C06C0D"/>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651C7B" w:rsidP="00651C7B">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6D788C"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E93883" w:rsidRDefault="00060D43" w:rsidP="00060D43">
      <w:pPr>
        <w:pStyle w:val="Ttulo1"/>
        <w:rPr>
          <w:color w:val="0070C0"/>
        </w:rPr>
      </w:pPr>
      <w:r w:rsidRPr="00E93883">
        <w:rPr>
          <w:color w:val="0070C0"/>
        </w:rPr>
        <w:br w:type="page"/>
      </w:r>
      <w:bookmarkStart w:id="0" w:name="_Toc279947222"/>
      <w:bookmarkStart w:id="1" w:name="_Toc280053636"/>
      <w:bookmarkStart w:id="2" w:name="_Toc397638511"/>
      <w:r w:rsidRPr="00E93883">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E93883" w:rsidRDefault="00060D43" w:rsidP="00060D43">
      <w:pPr>
        <w:pStyle w:val="Ttulo3"/>
        <w:rPr>
          <w:color w:val="0070C0"/>
        </w:rPr>
      </w:pPr>
      <w:bookmarkStart w:id="3" w:name="_Toc279947223"/>
      <w:bookmarkStart w:id="4" w:name="_Toc280053637"/>
      <w:bookmarkStart w:id="5" w:name="_Toc397638512"/>
      <w:r w:rsidRPr="00E93883">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CA0047">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CA0047">
            <w:pPr>
              <w:rPr>
                <w:b w:val="0"/>
                <w:bCs w:val="0"/>
              </w:rPr>
            </w:pPr>
            <w:r w:rsidRPr="00BC29B0">
              <w:rPr>
                <w:b w:val="0"/>
                <w:bCs w:val="0"/>
              </w:rPr>
              <w:t>Título:</w:t>
            </w:r>
          </w:p>
        </w:tc>
        <w:tc>
          <w:tcPr>
            <w:tcW w:w="7797" w:type="dxa"/>
            <w:shd w:val="clear" w:color="auto" w:fill="ACB9CA" w:themeFill="text2" w:themeFillTint="66"/>
          </w:tcPr>
          <w:p w:rsidR="00060D43" w:rsidRPr="00215C45" w:rsidRDefault="006D788C" w:rsidP="00CA0047">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651C7B">
                  <w:rPr>
                    <w:lang w:val="es-ES"/>
                  </w:rPr>
                  <w:t>Informe de Auditoria</w:t>
                </w:r>
              </w:sdtContent>
            </w:sdt>
          </w:p>
        </w:tc>
      </w:tr>
      <w:tr w:rsidR="00060D43" w:rsidRPr="00BC29B0" w:rsidTr="00CA004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Referencia:</w:t>
            </w:r>
          </w:p>
        </w:tc>
        <w:tc>
          <w:tcPr>
            <w:tcW w:w="7797" w:type="dxa"/>
          </w:tcPr>
          <w:p w:rsidR="00060D43" w:rsidRPr="00422FCB" w:rsidRDefault="00060D43" w:rsidP="00651C7B">
            <w:pPr>
              <w:cnfStyle w:val="000000100000" w:firstRow="0" w:lastRow="0" w:firstColumn="0" w:lastColumn="0" w:oddVBand="0" w:evenVBand="0" w:oddHBand="1" w:evenHBand="0" w:firstRowFirstColumn="0" w:firstRowLastColumn="0" w:lastRowFirstColumn="0" w:lastRowLastColumn="0"/>
            </w:pPr>
            <w:r>
              <w:t>GeoP_Proyecto_</w:t>
            </w:r>
            <w:r w:rsidR="00651C7B">
              <w:t>Auditoria</w:t>
            </w:r>
            <w:r>
              <w:t>.docx</w:t>
            </w:r>
          </w:p>
        </w:tc>
      </w:tr>
      <w:tr w:rsidR="00060D43" w:rsidRPr="00BC29B0" w:rsidTr="00CA0047">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Autor</w:t>
            </w:r>
            <w:r>
              <w:t>es</w:t>
            </w:r>
            <w:r w:rsidRPr="00BC29B0">
              <w:t>:</w:t>
            </w:r>
          </w:p>
        </w:tc>
        <w:tc>
          <w:tcPr>
            <w:tcW w:w="7797" w:type="dxa"/>
          </w:tcPr>
          <w:p w:rsidR="00060D43" w:rsidRPr="00BC29B0" w:rsidRDefault="00651C7B" w:rsidP="00CA0047">
            <w:pPr>
              <w:spacing w:before="0" w:after="0"/>
              <w:cnfStyle w:val="000000000000" w:firstRow="0" w:lastRow="0" w:firstColumn="0" w:lastColumn="0" w:oddVBand="0" w:evenVBand="0" w:oddHBand="0" w:evenHBand="0" w:firstRowFirstColumn="0" w:firstRowLastColumn="0" w:lastRowFirstColumn="0" w:lastRowLastColumn="0"/>
            </w:pPr>
            <w:r>
              <w:t>Leonel Romero</w:t>
            </w:r>
          </w:p>
        </w:tc>
      </w:tr>
      <w:tr w:rsidR="00060D43" w:rsidRPr="00BC29B0" w:rsidTr="00CA0047">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CA0047">
            <w:r w:rsidRPr="00BC29B0">
              <w:t>Fecha:</w:t>
            </w:r>
          </w:p>
        </w:tc>
        <w:tc>
          <w:tcPr>
            <w:tcW w:w="7797" w:type="dxa"/>
          </w:tcPr>
          <w:p w:rsidR="00060D43" w:rsidRPr="00BC29B0" w:rsidRDefault="00651C7B" w:rsidP="00CA0047">
            <w:pPr>
              <w:cnfStyle w:val="000000100000" w:firstRow="0" w:lastRow="0" w:firstColumn="0" w:lastColumn="0" w:oddVBand="0" w:evenVBand="0" w:oddHBand="1" w:evenHBand="0" w:firstRowFirstColumn="0" w:firstRowLastColumn="0" w:lastRowFirstColumn="0" w:lastRowLastColumn="0"/>
            </w:pPr>
            <w:r>
              <w:t>23/08/2014</w:t>
            </w:r>
          </w:p>
        </w:tc>
      </w:tr>
    </w:tbl>
    <w:p w:rsidR="00060D43" w:rsidRPr="00BC29B0" w:rsidRDefault="00060D43" w:rsidP="00060D43">
      <w:pPr>
        <w:spacing w:after="0"/>
        <w:rPr>
          <w:rFonts w:ascii="Cambria" w:eastAsia="Times New Roman" w:hAnsi="Cambria"/>
          <w:b/>
          <w:bCs/>
          <w:color w:val="365F91"/>
          <w:sz w:val="28"/>
          <w:szCs w:val="28"/>
        </w:rPr>
      </w:pPr>
    </w:p>
    <w:p w:rsidR="00060D43" w:rsidRPr="00E93883" w:rsidRDefault="00060D43" w:rsidP="00060D43">
      <w:pPr>
        <w:pStyle w:val="Ttulo3"/>
        <w:rPr>
          <w:color w:val="0070C0"/>
        </w:rPr>
      </w:pPr>
      <w:bookmarkStart w:id="6" w:name="_Toc279947224"/>
      <w:bookmarkStart w:id="7" w:name="_Toc280053638"/>
      <w:bookmarkStart w:id="8" w:name="_Toc397638513"/>
      <w:r w:rsidRPr="00E93883">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CA00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CA0047">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CA0047">
            <w:pPr>
              <w:cnfStyle w:val="100000000000" w:firstRow="1" w:lastRow="0" w:firstColumn="0" w:lastColumn="0" w:oddVBand="0" w:evenVBand="0" w:oddHBand="0" w:evenHBand="0" w:firstRowFirstColumn="0" w:firstRowLastColumn="0" w:lastRowFirstColumn="0" w:lastRowLastColumn="0"/>
              <w:rPr>
                <w:b w:val="0"/>
                <w:sz w:val="24"/>
              </w:rPr>
            </w:pPr>
            <w:r>
              <w:rPr>
                <w:b w:val="0"/>
                <w:sz w:val="24"/>
              </w:rPr>
              <w:t>Cambios</w:t>
            </w:r>
          </w:p>
        </w:tc>
      </w:tr>
      <w:tr w:rsidR="00060D43" w:rsidRPr="003F74A9" w:rsidTr="00CA00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CA0047">
            <w:r>
              <w:t>1.0_DraftA</w:t>
            </w:r>
          </w:p>
        </w:tc>
        <w:tc>
          <w:tcPr>
            <w:tcW w:w="1701" w:type="dxa"/>
          </w:tcPr>
          <w:p w:rsidR="00060D43" w:rsidRPr="004E6F3D" w:rsidRDefault="00060D43" w:rsidP="00CA0047">
            <w:pPr>
              <w:cnfStyle w:val="000000100000" w:firstRow="0" w:lastRow="0" w:firstColumn="0" w:lastColumn="0" w:oddVBand="0" w:evenVBand="0" w:oddHBand="1" w:evenHBand="0" w:firstRowFirstColumn="0" w:firstRowLastColumn="0" w:lastRowFirstColumn="0" w:lastRowLastColumn="0"/>
            </w:pPr>
            <w:r>
              <w:t>29/05/2014</w:t>
            </w:r>
          </w:p>
        </w:tc>
        <w:tc>
          <w:tcPr>
            <w:tcW w:w="1417" w:type="dxa"/>
          </w:tcPr>
          <w:p w:rsidR="00060D43" w:rsidRPr="00B742E7" w:rsidRDefault="00651C7B" w:rsidP="00CA0047">
            <w:pPr>
              <w:cnfStyle w:val="000000100000" w:firstRow="0" w:lastRow="0" w:firstColumn="0" w:lastColumn="0" w:oddVBand="0" w:evenVBand="0" w:oddHBand="1" w:evenHBand="0" w:firstRowFirstColumn="0" w:firstRowLastColumn="0" w:lastRowFirstColumn="0" w:lastRowLastColumn="0"/>
            </w:pPr>
            <w:r>
              <w:t xml:space="preserve">Pendiente </w:t>
            </w:r>
            <w:r w:rsidR="00060D43">
              <w:t>de Revisión</w:t>
            </w:r>
          </w:p>
        </w:tc>
        <w:tc>
          <w:tcPr>
            <w:tcW w:w="2293" w:type="dxa"/>
          </w:tcPr>
          <w:p w:rsidR="00060D43" w:rsidRDefault="00651C7B" w:rsidP="00CA0047">
            <w:pPr>
              <w:cnfStyle w:val="000000100000" w:firstRow="0" w:lastRow="0" w:firstColumn="0" w:lastColumn="0" w:oddVBand="0" w:evenVBand="0" w:oddHBand="1" w:evenHBand="0" w:firstRowFirstColumn="0" w:firstRowLastColumn="0" w:lastRowFirstColumn="0" w:lastRowLastColumn="0"/>
            </w:pPr>
            <w:r>
              <w:t>Leonel Romero</w:t>
            </w:r>
            <w:r w:rsidR="00060D43">
              <w:t>[autor]</w:t>
            </w:r>
          </w:p>
          <w:p w:rsidR="00060D43" w:rsidRPr="004E6F3D" w:rsidRDefault="00060D43" w:rsidP="00CA0047">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CA0047">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CA0047">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3D7D60" w:rsidP="00CA0047">
            <w:r>
              <w:t>1.0</w:t>
            </w:r>
          </w:p>
        </w:tc>
        <w:tc>
          <w:tcPr>
            <w:tcW w:w="1701" w:type="dxa"/>
          </w:tcPr>
          <w:p w:rsidR="00060D43" w:rsidRDefault="003D7D60" w:rsidP="00CA0047">
            <w:pPr>
              <w:cnfStyle w:val="000000000000" w:firstRow="0" w:lastRow="0" w:firstColumn="0" w:lastColumn="0" w:oddVBand="0" w:evenVBand="0" w:oddHBand="0" w:evenHBand="0" w:firstRowFirstColumn="0" w:firstRowLastColumn="0" w:lastRowFirstColumn="0" w:lastRowLastColumn="0"/>
            </w:pPr>
            <w:r>
              <w:t>04/09/2014</w:t>
            </w:r>
          </w:p>
        </w:tc>
        <w:tc>
          <w:tcPr>
            <w:tcW w:w="1417" w:type="dxa"/>
          </w:tcPr>
          <w:p w:rsidR="00060D43" w:rsidRDefault="003D7D60" w:rsidP="00CA0047">
            <w:pPr>
              <w:cnfStyle w:val="000000000000" w:firstRow="0" w:lastRow="0" w:firstColumn="0" w:lastColumn="0" w:oddVBand="0" w:evenVBand="0" w:oddHBand="0" w:evenHBand="0" w:firstRowFirstColumn="0" w:firstRowLastColumn="0" w:lastRowFirstColumn="0" w:lastRowLastColumn="0"/>
            </w:pPr>
            <w:r>
              <w:t>Final</w:t>
            </w:r>
          </w:p>
        </w:tc>
        <w:tc>
          <w:tcPr>
            <w:tcW w:w="2293" w:type="dxa"/>
          </w:tcPr>
          <w:p w:rsidR="00060D43" w:rsidRDefault="003D7D60" w:rsidP="00CA0047">
            <w:pPr>
              <w:cnfStyle w:val="000000000000" w:firstRow="0" w:lastRow="0" w:firstColumn="0" w:lastColumn="0" w:oddVBand="0" w:evenVBand="0" w:oddHBand="0" w:evenHBand="0" w:firstRowFirstColumn="0" w:firstRowLastColumn="0" w:lastRowFirstColumn="0" w:lastRowLastColumn="0"/>
            </w:pPr>
            <w:r>
              <w:t>Lucas Toneatto</w:t>
            </w:r>
          </w:p>
        </w:tc>
        <w:tc>
          <w:tcPr>
            <w:tcW w:w="4394" w:type="dxa"/>
          </w:tcPr>
          <w:p w:rsidR="00060D43" w:rsidRPr="001B5F33" w:rsidRDefault="00060D43" w:rsidP="00CA0047">
            <w:pPr>
              <w:cnfStyle w:val="000000000000" w:firstRow="0" w:lastRow="0" w:firstColumn="0" w:lastColumn="0" w:oddVBand="0" w:evenVBand="0" w:oddHBand="0" w:evenHBand="0" w:firstRowFirstColumn="0" w:firstRowLastColumn="0" w:lastRowFirstColumn="0" w:lastRowLastColumn="0"/>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E93883">
            <w:rPr>
              <w:color w:val="0070C0"/>
              <w:sz w:val="24"/>
              <w:szCs w:val="22"/>
              <w:lang w:val="es-MX"/>
            </w:rPr>
            <w:t>Contenido</w:t>
          </w:r>
        </w:p>
        <w:p w:rsidR="003D7D60" w:rsidRDefault="00ED2D3C">
          <w:pPr>
            <w:pStyle w:val="TDC1"/>
            <w:tabs>
              <w:tab w:val="right" w:leader="dot" w:pos="8494"/>
            </w:tabs>
            <w:rPr>
              <w:rFonts w:eastAsiaTheme="minorEastAsia"/>
              <w:noProof/>
              <w:lang w:val="es-AR" w:eastAsia="es-AR"/>
            </w:rPr>
          </w:pPr>
          <w:r>
            <w:rPr>
              <w:lang w:val="es-ES"/>
            </w:rPr>
            <w:fldChar w:fldCharType="begin"/>
          </w:r>
          <w:r w:rsidR="00060D43">
            <w:rPr>
              <w:lang w:val="es-ES"/>
            </w:rPr>
            <w:instrText xml:space="preserve"> TOC \o "1-3" \h \z \u </w:instrText>
          </w:r>
          <w:r>
            <w:rPr>
              <w:lang w:val="es-ES"/>
            </w:rPr>
            <w:fldChar w:fldCharType="separate"/>
          </w:r>
          <w:hyperlink w:anchor="_Toc397638511" w:history="1">
            <w:r w:rsidR="003D7D60" w:rsidRPr="00565E5D">
              <w:rPr>
                <w:rStyle w:val="Hipervnculo"/>
                <w:noProof/>
              </w:rPr>
              <w:t>Control de la documentación</w:t>
            </w:r>
            <w:r w:rsidR="003D7D60">
              <w:rPr>
                <w:noProof/>
                <w:webHidden/>
              </w:rPr>
              <w:tab/>
            </w:r>
            <w:r w:rsidR="003D7D60">
              <w:rPr>
                <w:noProof/>
                <w:webHidden/>
              </w:rPr>
              <w:fldChar w:fldCharType="begin"/>
            </w:r>
            <w:r w:rsidR="003D7D60">
              <w:rPr>
                <w:noProof/>
                <w:webHidden/>
              </w:rPr>
              <w:instrText xml:space="preserve"> PAGEREF _Toc397638511 \h </w:instrText>
            </w:r>
            <w:r w:rsidR="003D7D60">
              <w:rPr>
                <w:noProof/>
                <w:webHidden/>
              </w:rPr>
            </w:r>
            <w:r w:rsidR="003D7D60">
              <w:rPr>
                <w:noProof/>
                <w:webHidden/>
              </w:rPr>
              <w:fldChar w:fldCharType="separate"/>
            </w:r>
            <w:r w:rsidR="003D7D60">
              <w:rPr>
                <w:noProof/>
                <w:webHidden/>
              </w:rPr>
              <w:t>2</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12" w:history="1">
            <w:r w:rsidR="003D7D60" w:rsidRPr="00565E5D">
              <w:rPr>
                <w:rStyle w:val="Hipervnculo"/>
                <w:noProof/>
              </w:rPr>
              <w:t>Control de la Configuración.</w:t>
            </w:r>
            <w:r w:rsidR="003D7D60">
              <w:rPr>
                <w:noProof/>
                <w:webHidden/>
              </w:rPr>
              <w:tab/>
            </w:r>
            <w:r w:rsidR="003D7D60">
              <w:rPr>
                <w:noProof/>
                <w:webHidden/>
              </w:rPr>
              <w:fldChar w:fldCharType="begin"/>
            </w:r>
            <w:r w:rsidR="003D7D60">
              <w:rPr>
                <w:noProof/>
                <w:webHidden/>
              </w:rPr>
              <w:instrText xml:space="preserve"> PAGEREF _Toc397638512 \h </w:instrText>
            </w:r>
            <w:r w:rsidR="003D7D60">
              <w:rPr>
                <w:noProof/>
                <w:webHidden/>
              </w:rPr>
            </w:r>
            <w:r w:rsidR="003D7D60">
              <w:rPr>
                <w:noProof/>
                <w:webHidden/>
              </w:rPr>
              <w:fldChar w:fldCharType="separate"/>
            </w:r>
            <w:r w:rsidR="003D7D60">
              <w:rPr>
                <w:noProof/>
                <w:webHidden/>
              </w:rPr>
              <w:t>2</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13" w:history="1">
            <w:r w:rsidR="003D7D60" w:rsidRPr="00565E5D">
              <w:rPr>
                <w:rStyle w:val="Hipervnculo"/>
                <w:noProof/>
              </w:rPr>
              <w:t>Histórico de Versiones.</w:t>
            </w:r>
            <w:r w:rsidR="003D7D60">
              <w:rPr>
                <w:noProof/>
                <w:webHidden/>
              </w:rPr>
              <w:tab/>
            </w:r>
            <w:r w:rsidR="003D7D60">
              <w:rPr>
                <w:noProof/>
                <w:webHidden/>
              </w:rPr>
              <w:fldChar w:fldCharType="begin"/>
            </w:r>
            <w:r w:rsidR="003D7D60">
              <w:rPr>
                <w:noProof/>
                <w:webHidden/>
              </w:rPr>
              <w:instrText xml:space="preserve"> PAGEREF _Toc397638513 \h </w:instrText>
            </w:r>
            <w:r w:rsidR="003D7D60">
              <w:rPr>
                <w:noProof/>
                <w:webHidden/>
              </w:rPr>
            </w:r>
            <w:r w:rsidR="003D7D60">
              <w:rPr>
                <w:noProof/>
                <w:webHidden/>
              </w:rPr>
              <w:fldChar w:fldCharType="separate"/>
            </w:r>
            <w:r w:rsidR="003D7D60">
              <w:rPr>
                <w:noProof/>
                <w:webHidden/>
              </w:rPr>
              <w:t>2</w:t>
            </w:r>
            <w:r w:rsidR="003D7D60">
              <w:rPr>
                <w:noProof/>
                <w:webHidden/>
              </w:rPr>
              <w:fldChar w:fldCharType="end"/>
            </w:r>
          </w:hyperlink>
        </w:p>
        <w:p w:rsidR="003D7D60" w:rsidRDefault="006D788C">
          <w:pPr>
            <w:pStyle w:val="TDC1"/>
            <w:tabs>
              <w:tab w:val="right" w:leader="dot" w:pos="8494"/>
            </w:tabs>
            <w:rPr>
              <w:rFonts w:eastAsiaTheme="minorEastAsia"/>
              <w:noProof/>
              <w:lang w:val="es-AR" w:eastAsia="es-AR"/>
            </w:rPr>
          </w:pPr>
          <w:hyperlink w:anchor="_Toc397638514" w:history="1">
            <w:r w:rsidR="003D7D60" w:rsidRPr="00565E5D">
              <w:rPr>
                <w:rStyle w:val="Hipervnculo"/>
                <w:noProof/>
              </w:rPr>
              <w:t>Introducción</w:t>
            </w:r>
            <w:r w:rsidR="003D7D60">
              <w:rPr>
                <w:noProof/>
                <w:webHidden/>
              </w:rPr>
              <w:tab/>
            </w:r>
            <w:r w:rsidR="003D7D60">
              <w:rPr>
                <w:noProof/>
                <w:webHidden/>
              </w:rPr>
              <w:fldChar w:fldCharType="begin"/>
            </w:r>
            <w:r w:rsidR="003D7D60">
              <w:rPr>
                <w:noProof/>
                <w:webHidden/>
              </w:rPr>
              <w:instrText xml:space="preserve"> PAGEREF _Toc397638514 \h </w:instrText>
            </w:r>
            <w:r w:rsidR="003D7D60">
              <w:rPr>
                <w:noProof/>
                <w:webHidden/>
              </w:rPr>
            </w:r>
            <w:r w:rsidR="003D7D60">
              <w:rPr>
                <w:noProof/>
                <w:webHidden/>
              </w:rPr>
              <w:fldChar w:fldCharType="separate"/>
            </w:r>
            <w:r w:rsidR="003D7D60">
              <w:rPr>
                <w:noProof/>
                <w:webHidden/>
              </w:rPr>
              <w:t>4</w:t>
            </w:r>
            <w:r w:rsidR="003D7D60">
              <w:rPr>
                <w:noProof/>
                <w:webHidden/>
              </w:rPr>
              <w:fldChar w:fldCharType="end"/>
            </w:r>
          </w:hyperlink>
        </w:p>
        <w:p w:rsidR="003D7D60" w:rsidRDefault="006D788C">
          <w:pPr>
            <w:pStyle w:val="TDC1"/>
            <w:tabs>
              <w:tab w:val="right" w:leader="dot" w:pos="8494"/>
            </w:tabs>
            <w:rPr>
              <w:rFonts w:eastAsiaTheme="minorEastAsia"/>
              <w:noProof/>
              <w:lang w:val="es-AR" w:eastAsia="es-AR"/>
            </w:rPr>
          </w:pPr>
          <w:hyperlink w:anchor="_Toc397638515" w:history="1">
            <w:r w:rsidR="003D7D60" w:rsidRPr="00565E5D">
              <w:rPr>
                <w:rStyle w:val="Hipervnculo"/>
                <w:noProof/>
              </w:rPr>
              <w:t>Forma de Trabajo</w:t>
            </w:r>
            <w:r w:rsidR="003D7D60">
              <w:rPr>
                <w:noProof/>
                <w:webHidden/>
              </w:rPr>
              <w:tab/>
            </w:r>
            <w:r w:rsidR="003D7D60">
              <w:rPr>
                <w:noProof/>
                <w:webHidden/>
              </w:rPr>
              <w:fldChar w:fldCharType="begin"/>
            </w:r>
            <w:r w:rsidR="003D7D60">
              <w:rPr>
                <w:noProof/>
                <w:webHidden/>
              </w:rPr>
              <w:instrText xml:space="preserve"> PAGEREF _Toc397638515 \h </w:instrText>
            </w:r>
            <w:r w:rsidR="003D7D60">
              <w:rPr>
                <w:noProof/>
                <w:webHidden/>
              </w:rPr>
            </w:r>
            <w:r w:rsidR="003D7D60">
              <w:rPr>
                <w:noProof/>
                <w:webHidden/>
              </w:rPr>
              <w:fldChar w:fldCharType="separate"/>
            </w:r>
            <w:r w:rsidR="003D7D60">
              <w:rPr>
                <w:noProof/>
                <w:webHidden/>
              </w:rPr>
              <w:t>5</w:t>
            </w:r>
            <w:r w:rsidR="003D7D60">
              <w:rPr>
                <w:noProof/>
                <w:webHidden/>
              </w:rPr>
              <w:fldChar w:fldCharType="end"/>
            </w:r>
          </w:hyperlink>
        </w:p>
        <w:p w:rsidR="003D7D60" w:rsidRDefault="006D788C">
          <w:pPr>
            <w:pStyle w:val="TDC1"/>
            <w:tabs>
              <w:tab w:val="right" w:leader="dot" w:pos="8494"/>
            </w:tabs>
            <w:rPr>
              <w:rFonts w:eastAsiaTheme="minorEastAsia"/>
              <w:noProof/>
              <w:lang w:val="es-AR" w:eastAsia="es-AR"/>
            </w:rPr>
          </w:pPr>
          <w:hyperlink w:anchor="_Toc397638516" w:history="1">
            <w:r w:rsidR="003D7D60" w:rsidRPr="00565E5D">
              <w:rPr>
                <w:rStyle w:val="Hipervnculo"/>
                <w:noProof/>
              </w:rPr>
              <w:t>Resultados</w:t>
            </w:r>
            <w:r w:rsidR="003D7D60">
              <w:rPr>
                <w:noProof/>
                <w:webHidden/>
              </w:rPr>
              <w:tab/>
            </w:r>
            <w:r w:rsidR="003D7D60">
              <w:rPr>
                <w:noProof/>
                <w:webHidden/>
              </w:rPr>
              <w:fldChar w:fldCharType="begin"/>
            </w:r>
            <w:r w:rsidR="003D7D60">
              <w:rPr>
                <w:noProof/>
                <w:webHidden/>
              </w:rPr>
              <w:instrText xml:space="preserve"> PAGEREF _Toc397638516 \h </w:instrText>
            </w:r>
            <w:r w:rsidR="003D7D60">
              <w:rPr>
                <w:noProof/>
                <w:webHidden/>
              </w:rPr>
            </w:r>
            <w:r w:rsidR="003D7D60">
              <w:rPr>
                <w:noProof/>
                <w:webHidden/>
              </w:rPr>
              <w:fldChar w:fldCharType="separate"/>
            </w:r>
            <w:r w:rsidR="003D7D60">
              <w:rPr>
                <w:noProof/>
                <w:webHidden/>
              </w:rPr>
              <w:t>6</w:t>
            </w:r>
            <w:r w:rsidR="003D7D60">
              <w:rPr>
                <w:noProof/>
                <w:webHidden/>
              </w:rPr>
              <w:fldChar w:fldCharType="end"/>
            </w:r>
          </w:hyperlink>
        </w:p>
        <w:p w:rsidR="003D7D60" w:rsidRDefault="006D788C">
          <w:pPr>
            <w:pStyle w:val="TDC2"/>
            <w:tabs>
              <w:tab w:val="right" w:leader="dot" w:pos="8494"/>
            </w:tabs>
            <w:rPr>
              <w:rFonts w:eastAsiaTheme="minorEastAsia"/>
              <w:noProof/>
              <w:lang w:val="es-AR" w:eastAsia="es-AR"/>
            </w:rPr>
          </w:pPr>
          <w:hyperlink w:anchor="_Toc397638517" w:history="1">
            <w:r w:rsidR="003D7D60" w:rsidRPr="00565E5D">
              <w:rPr>
                <w:rStyle w:val="Hipervnculo"/>
                <w:noProof/>
              </w:rPr>
              <w:t>Auditoria de documentación</w:t>
            </w:r>
            <w:r w:rsidR="003D7D60">
              <w:rPr>
                <w:noProof/>
                <w:webHidden/>
              </w:rPr>
              <w:tab/>
            </w:r>
            <w:r w:rsidR="003D7D60">
              <w:rPr>
                <w:noProof/>
                <w:webHidden/>
              </w:rPr>
              <w:fldChar w:fldCharType="begin"/>
            </w:r>
            <w:r w:rsidR="003D7D60">
              <w:rPr>
                <w:noProof/>
                <w:webHidden/>
              </w:rPr>
              <w:instrText xml:space="preserve"> PAGEREF _Toc397638517 \h </w:instrText>
            </w:r>
            <w:r w:rsidR="003D7D60">
              <w:rPr>
                <w:noProof/>
                <w:webHidden/>
              </w:rPr>
            </w:r>
            <w:r w:rsidR="003D7D60">
              <w:rPr>
                <w:noProof/>
                <w:webHidden/>
              </w:rPr>
              <w:fldChar w:fldCharType="separate"/>
            </w:r>
            <w:r w:rsidR="003D7D60">
              <w:rPr>
                <w:noProof/>
                <w:webHidden/>
              </w:rPr>
              <w:t>6</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18" w:history="1">
            <w:r w:rsidR="003D7D60" w:rsidRPr="00565E5D">
              <w:rPr>
                <w:rStyle w:val="Hipervnculo"/>
                <w:noProof/>
              </w:rPr>
              <w:t>Capacitación</w:t>
            </w:r>
            <w:r w:rsidR="003D7D60">
              <w:rPr>
                <w:noProof/>
                <w:webHidden/>
              </w:rPr>
              <w:tab/>
            </w:r>
            <w:r w:rsidR="003D7D60">
              <w:rPr>
                <w:noProof/>
                <w:webHidden/>
              </w:rPr>
              <w:fldChar w:fldCharType="begin"/>
            </w:r>
            <w:r w:rsidR="003D7D60">
              <w:rPr>
                <w:noProof/>
                <w:webHidden/>
              </w:rPr>
              <w:instrText xml:space="preserve"> PAGEREF _Toc397638518 \h </w:instrText>
            </w:r>
            <w:r w:rsidR="003D7D60">
              <w:rPr>
                <w:noProof/>
                <w:webHidden/>
              </w:rPr>
            </w:r>
            <w:r w:rsidR="003D7D60">
              <w:rPr>
                <w:noProof/>
                <w:webHidden/>
              </w:rPr>
              <w:fldChar w:fldCharType="separate"/>
            </w:r>
            <w:r w:rsidR="003D7D60">
              <w:rPr>
                <w:noProof/>
                <w:webHidden/>
              </w:rPr>
              <w:t>6</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19" w:history="1">
            <w:r w:rsidR="003D7D60" w:rsidRPr="00565E5D">
              <w:rPr>
                <w:rStyle w:val="Hipervnculo"/>
                <w:noProof/>
              </w:rPr>
              <w:t>Curriculums</w:t>
            </w:r>
            <w:r w:rsidR="003D7D60">
              <w:rPr>
                <w:noProof/>
                <w:webHidden/>
              </w:rPr>
              <w:tab/>
            </w:r>
            <w:r w:rsidR="003D7D60">
              <w:rPr>
                <w:noProof/>
                <w:webHidden/>
              </w:rPr>
              <w:fldChar w:fldCharType="begin"/>
            </w:r>
            <w:r w:rsidR="003D7D60">
              <w:rPr>
                <w:noProof/>
                <w:webHidden/>
              </w:rPr>
              <w:instrText xml:space="preserve"> PAGEREF _Toc397638519 \h </w:instrText>
            </w:r>
            <w:r w:rsidR="003D7D60">
              <w:rPr>
                <w:noProof/>
                <w:webHidden/>
              </w:rPr>
            </w:r>
            <w:r w:rsidR="003D7D60">
              <w:rPr>
                <w:noProof/>
                <w:webHidden/>
              </w:rPr>
              <w:fldChar w:fldCharType="separate"/>
            </w:r>
            <w:r w:rsidR="003D7D60">
              <w:rPr>
                <w:noProof/>
                <w:webHidden/>
              </w:rPr>
              <w:t>7</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0" w:history="1">
            <w:r w:rsidR="003D7D60" w:rsidRPr="00565E5D">
              <w:rPr>
                <w:rStyle w:val="Hipervnculo"/>
                <w:noProof/>
              </w:rPr>
              <w:t>Manuales</w:t>
            </w:r>
            <w:r w:rsidR="003D7D60">
              <w:rPr>
                <w:noProof/>
                <w:webHidden/>
              </w:rPr>
              <w:tab/>
            </w:r>
            <w:r w:rsidR="003D7D60">
              <w:rPr>
                <w:noProof/>
                <w:webHidden/>
              </w:rPr>
              <w:fldChar w:fldCharType="begin"/>
            </w:r>
            <w:r w:rsidR="003D7D60">
              <w:rPr>
                <w:noProof/>
                <w:webHidden/>
              </w:rPr>
              <w:instrText xml:space="preserve"> PAGEREF _Toc397638520 \h </w:instrText>
            </w:r>
            <w:r w:rsidR="003D7D60">
              <w:rPr>
                <w:noProof/>
                <w:webHidden/>
              </w:rPr>
            </w:r>
            <w:r w:rsidR="003D7D60">
              <w:rPr>
                <w:noProof/>
                <w:webHidden/>
              </w:rPr>
              <w:fldChar w:fldCharType="separate"/>
            </w:r>
            <w:r w:rsidR="003D7D60">
              <w:rPr>
                <w:noProof/>
                <w:webHidden/>
              </w:rPr>
              <w:t>7</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1" w:history="1">
            <w:r w:rsidR="003D7D60" w:rsidRPr="00565E5D">
              <w:rPr>
                <w:rStyle w:val="Hipervnculo"/>
                <w:noProof/>
              </w:rPr>
              <w:t>Minutas reuniones</w:t>
            </w:r>
            <w:r w:rsidR="003D7D60">
              <w:rPr>
                <w:noProof/>
                <w:webHidden/>
              </w:rPr>
              <w:tab/>
            </w:r>
            <w:r w:rsidR="003D7D60">
              <w:rPr>
                <w:noProof/>
                <w:webHidden/>
              </w:rPr>
              <w:fldChar w:fldCharType="begin"/>
            </w:r>
            <w:r w:rsidR="003D7D60">
              <w:rPr>
                <w:noProof/>
                <w:webHidden/>
              </w:rPr>
              <w:instrText xml:space="preserve"> PAGEREF _Toc397638521 \h </w:instrText>
            </w:r>
            <w:r w:rsidR="003D7D60">
              <w:rPr>
                <w:noProof/>
                <w:webHidden/>
              </w:rPr>
            </w:r>
            <w:r w:rsidR="003D7D60">
              <w:rPr>
                <w:noProof/>
                <w:webHidden/>
              </w:rPr>
              <w:fldChar w:fldCharType="separate"/>
            </w:r>
            <w:r w:rsidR="003D7D60">
              <w:rPr>
                <w:noProof/>
                <w:webHidden/>
              </w:rPr>
              <w:t>7</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2" w:history="1">
            <w:r w:rsidR="003D7D60" w:rsidRPr="00565E5D">
              <w:rPr>
                <w:rStyle w:val="Hipervnculo"/>
                <w:noProof/>
              </w:rPr>
              <w:t>Planes</w:t>
            </w:r>
            <w:r w:rsidR="003D7D60">
              <w:rPr>
                <w:noProof/>
                <w:webHidden/>
              </w:rPr>
              <w:tab/>
            </w:r>
            <w:r w:rsidR="003D7D60">
              <w:rPr>
                <w:noProof/>
                <w:webHidden/>
              </w:rPr>
              <w:fldChar w:fldCharType="begin"/>
            </w:r>
            <w:r w:rsidR="003D7D60">
              <w:rPr>
                <w:noProof/>
                <w:webHidden/>
              </w:rPr>
              <w:instrText xml:space="preserve"> PAGEREF _Toc397638522 \h </w:instrText>
            </w:r>
            <w:r w:rsidR="003D7D60">
              <w:rPr>
                <w:noProof/>
                <w:webHidden/>
              </w:rPr>
            </w:r>
            <w:r w:rsidR="003D7D60">
              <w:rPr>
                <w:noProof/>
                <w:webHidden/>
              </w:rPr>
              <w:fldChar w:fldCharType="separate"/>
            </w:r>
            <w:r w:rsidR="003D7D60">
              <w:rPr>
                <w:noProof/>
                <w:webHidden/>
              </w:rPr>
              <w:t>7</w:t>
            </w:r>
            <w:r w:rsidR="003D7D60">
              <w:rPr>
                <w:noProof/>
                <w:webHidden/>
              </w:rPr>
              <w:fldChar w:fldCharType="end"/>
            </w:r>
          </w:hyperlink>
        </w:p>
        <w:p w:rsidR="003D7D60" w:rsidRDefault="006D788C">
          <w:pPr>
            <w:pStyle w:val="TDC2"/>
            <w:tabs>
              <w:tab w:val="right" w:leader="dot" w:pos="8494"/>
            </w:tabs>
            <w:rPr>
              <w:rFonts w:eastAsiaTheme="minorEastAsia"/>
              <w:noProof/>
              <w:lang w:val="es-AR" w:eastAsia="es-AR"/>
            </w:rPr>
          </w:pPr>
          <w:hyperlink w:anchor="_Toc397638523" w:history="1">
            <w:r w:rsidR="003D7D60" w:rsidRPr="00565E5D">
              <w:rPr>
                <w:rStyle w:val="Hipervnculo"/>
                <w:noProof/>
              </w:rPr>
              <w:t>Auditoria de informes de reunión</w:t>
            </w:r>
            <w:r w:rsidR="003D7D60">
              <w:rPr>
                <w:noProof/>
                <w:webHidden/>
              </w:rPr>
              <w:tab/>
            </w:r>
            <w:r w:rsidR="003D7D60">
              <w:rPr>
                <w:noProof/>
                <w:webHidden/>
              </w:rPr>
              <w:fldChar w:fldCharType="begin"/>
            </w:r>
            <w:r w:rsidR="003D7D60">
              <w:rPr>
                <w:noProof/>
                <w:webHidden/>
              </w:rPr>
              <w:instrText xml:space="preserve"> PAGEREF _Toc397638523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4" w:history="1">
            <w:r w:rsidR="003D7D60" w:rsidRPr="00565E5D">
              <w:rPr>
                <w:rStyle w:val="Hipervnculo"/>
                <w:noProof/>
              </w:rPr>
              <w:t>Reuniones de clase</w:t>
            </w:r>
            <w:r w:rsidR="003D7D60">
              <w:rPr>
                <w:noProof/>
                <w:webHidden/>
              </w:rPr>
              <w:tab/>
            </w:r>
            <w:r w:rsidR="003D7D60">
              <w:rPr>
                <w:noProof/>
                <w:webHidden/>
              </w:rPr>
              <w:fldChar w:fldCharType="begin"/>
            </w:r>
            <w:r w:rsidR="003D7D60">
              <w:rPr>
                <w:noProof/>
                <w:webHidden/>
              </w:rPr>
              <w:instrText xml:space="preserve"> PAGEREF _Toc397638524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5" w:history="1">
            <w:r w:rsidR="003D7D60" w:rsidRPr="00565E5D">
              <w:rPr>
                <w:rStyle w:val="Hipervnculo"/>
                <w:noProof/>
              </w:rPr>
              <w:t>Retrospectives</w:t>
            </w:r>
            <w:r w:rsidR="003D7D60">
              <w:rPr>
                <w:noProof/>
                <w:webHidden/>
              </w:rPr>
              <w:tab/>
            </w:r>
            <w:r w:rsidR="003D7D60">
              <w:rPr>
                <w:noProof/>
                <w:webHidden/>
              </w:rPr>
              <w:fldChar w:fldCharType="begin"/>
            </w:r>
            <w:r w:rsidR="003D7D60">
              <w:rPr>
                <w:noProof/>
                <w:webHidden/>
              </w:rPr>
              <w:instrText xml:space="preserve"> PAGEREF _Toc397638525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2"/>
            <w:tabs>
              <w:tab w:val="right" w:leader="dot" w:pos="8494"/>
            </w:tabs>
            <w:rPr>
              <w:rFonts w:eastAsiaTheme="minorEastAsia"/>
              <w:noProof/>
              <w:lang w:val="es-AR" w:eastAsia="es-AR"/>
            </w:rPr>
          </w:pPr>
          <w:hyperlink w:anchor="_Toc397638526" w:history="1">
            <w:r w:rsidR="003D7D60" w:rsidRPr="00565E5D">
              <w:rPr>
                <w:rStyle w:val="Hipervnculo"/>
                <w:noProof/>
              </w:rPr>
              <w:t>Auditoria de release</w:t>
            </w:r>
            <w:r w:rsidR="003D7D60">
              <w:rPr>
                <w:noProof/>
                <w:webHidden/>
              </w:rPr>
              <w:tab/>
            </w:r>
            <w:r w:rsidR="003D7D60">
              <w:rPr>
                <w:noProof/>
                <w:webHidden/>
              </w:rPr>
              <w:fldChar w:fldCharType="begin"/>
            </w:r>
            <w:r w:rsidR="003D7D60">
              <w:rPr>
                <w:noProof/>
                <w:webHidden/>
              </w:rPr>
              <w:instrText xml:space="preserve"> PAGEREF _Toc397638526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7" w:history="1">
            <w:r w:rsidR="003D7D60" w:rsidRPr="00565E5D">
              <w:rPr>
                <w:rStyle w:val="Hipervnculo"/>
                <w:noProof/>
              </w:rPr>
              <w:t>Icescrum</w:t>
            </w:r>
            <w:r w:rsidR="003D7D60">
              <w:rPr>
                <w:noProof/>
                <w:webHidden/>
              </w:rPr>
              <w:tab/>
            </w:r>
            <w:r w:rsidR="003D7D60">
              <w:rPr>
                <w:noProof/>
                <w:webHidden/>
              </w:rPr>
              <w:fldChar w:fldCharType="begin"/>
            </w:r>
            <w:r w:rsidR="003D7D60">
              <w:rPr>
                <w:noProof/>
                <w:webHidden/>
              </w:rPr>
              <w:instrText xml:space="preserve"> PAGEREF _Toc397638527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2"/>
            <w:tabs>
              <w:tab w:val="right" w:leader="dot" w:pos="8494"/>
            </w:tabs>
            <w:rPr>
              <w:rFonts w:eastAsiaTheme="minorEastAsia"/>
              <w:noProof/>
              <w:lang w:val="es-AR" w:eastAsia="es-AR"/>
            </w:rPr>
          </w:pPr>
          <w:hyperlink w:anchor="_Toc397638528" w:history="1">
            <w:r w:rsidR="003D7D60" w:rsidRPr="00565E5D">
              <w:rPr>
                <w:rStyle w:val="Hipervnculo"/>
                <w:noProof/>
              </w:rPr>
              <w:t>Auditoria de Software, Matriz de Trazabilidad y Product Backlog</w:t>
            </w:r>
            <w:r w:rsidR="003D7D60">
              <w:rPr>
                <w:noProof/>
                <w:webHidden/>
              </w:rPr>
              <w:tab/>
            </w:r>
            <w:r w:rsidR="003D7D60">
              <w:rPr>
                <w:noProof/>
                <w:webHidden/>
              </w:rPr>
              <w:fldChar w:fldCharType="begin"/>
            </w:r>
            <w:r w:rsidR="003D7D60">
              <w:rPr>
                <w:noProof/>
                <w:webHidden/>
              </w:rPr>
              <w:instrText xml:space="preserve"> PAGEREF _Toc397638528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29" w:history="1">
            <w:r w:rsidR="003D7D60" w:rsidRPr="00565E5D">
              <w:rPr>
                <w:rStyle w:val="Hipervnculo"/>
                <w:noProof/>
              </w:rPr>
              <w:t>Software</w:t>
            </w:r>
            <w:r w:rsidR="003D7D60">
              <w:rPr>
                <w:noProof/>
                <w:webHidden/>
              </w:rPr>
              <w:tab/>
            </w:r>
            <w:r w:rsidR="003D7D60">
              <w:rPr>
                <w:noProof/>
                <w:webHidden/>
              </w:rPr>
              <w:fldChar w:fldCharType="begin"/>
            </w:r>
            <w:r w:rsidR="003D7D60">
              <w:rPr>
                <w:noProof/>
                <w:webHidden/>
              </w:rPr>
              <w:instrText xml:space="preserve"> PAGEREF _Toc397638529 \h </w:instrText>
            </w:r>
            <w:r w:rsidR="003D7D60">
              <w:rPr>
                <w:noProof/>
                <w:webHidden/>
              </w:rPr>
            </w:r>
            <w:r w:rsidR="003D7D60">
              <w:rPr>
                <w:noProof/>
                <w:webHidden/>
              </w:rPr>
              <w:fldChar w:fldCharType="separate"/>
            </w:r>
            <w:r w:rsidR="003D7D60">
              <w:rPr>
                <w:noProof/>
                <w:webHidden/>
              </w:rPr>
              <w:t>8</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30" w:history="1">
            <w:r w:rsidR="003D7D60" w:rsidRPr="00565E5D">
              <w:rPr>
                <w:rStyle w:val="Hipervnculo"/>
                <w:noProof/>
              </w:rPr>
              <w:t>Matriz de trazabilidad</w:t>
            </w:r>
            <w:r w:rsidR="003D7D60">
              <w:rPr>
                <w:noProof/>
                <w:webHidden/>
              </w:rPr>
              <w:tab/>
            </w:r>
            <w:r w:rsidR="003D7D60">
              <w:rPr>
                <w:noProof/>
                <w:webHidden/>
              </w:rPr>
              <w:fldChar w:fldCharType="begin"/>
            </w:r>
            <w:r w:rsidR="003D7D60">
              <w:rPr>
                <w:noProof/>
                <w:webHidden/>
              </w:rPr>
              <w:instrText xml:space="preserve"> PAGEREF _Toc397638530 \h </w:instrText>
            </w:r>
            <w:r w:rsidR="003D7D60">
              <w:rPr>
                <w:noProof/>
                <w:webHidden/>
              </w:rPr>
            </w:r>
            <w:r w:rsidR="003D7D60">
              <w:rPr>
                <w:noProof/>
                <w:webHidden/>
              </w:rPr>
              <w:fldChar w:fldCharType="separate"/>
            </w:r>
            <w:r w:rsidR="003D7D60">
              <w:rPr>
                <w:noProof/>
                <w:webHidden/>
              </w:rPr>
              <w:t>9</w:t>
            </w:r>
            <w:r w:rsidR="003D7D60">
              <w:rPr>
                <w:noProof/>
                <w:webHidden/>
              </w:rPr>
              <w:fldChar w:fldCharType="end"/>
            </w:r>
          </w:hyperlink>
        </w:p>
        <w:p w:rsidR="003D7D60" w:rsidRDefault="006D788C">
          <w:pPr>
            <w:pStyle w:val="TDC3"/>
            <w:tabs>
              <w:tab w:val="right" w:leader="dot" w:pos="8494"/>
            </w:tabs>
            <w:rPr>
              <w:rFonts w:eastAsiaTheme="minorEastAsia"/>
              <w:noProof/>
              <w:lang w:val="es-AR" w:eastAsia="es-AR"/>
            </w:rPr>
          </w:pPr>
          <w:hyperlink w:anchor="_Toc397638531" w:history="1">
            <w:r w:rsidR="003D7D60" w:rsidRPr="00565E5D">
              <w:rPr>
                <w:rStyle w:val="Hipervnculo"/>
                <w:noProof/>
                <w:lang w:val="en-US"/>
              </w:rPr>
              <w:t>Product backlog</w:t>
            </w:r>
            <w:r w:rsidR="003D7D60">
              <w:rPr>
                <w:noProof/>
                <w:webHidden/>
              </w:rPr>
              <w:tab/>
            </w:r>
            <w:r w:rsidR="003D7D60">
              <w:rPr>
                <w:noProof/>
                <w:webHidden/>
              </w:rPr>
              <w:fldChar w:fldCharType="begin"/>
            </w:r>
            <w:r w:rsidR="003D7D60">
              <w:rPr>
                <w:noProof/>
                <w:webHidden/>
              </w:rPr>
              <w:instrText xml:space="preserve"> PAGEREF _Toc397638531 \h </w:instrText>
            </w:r>
            <w:r w:rsidR="003D7D60">
              <w:rPr>
                <w:noProof/>
                <w:webHidden/>
              </w:rPr>
            </w:r>
            <w:r w:rsidR="003D7D60">
              <w:rPr>
                <w:noProof/>
                <w:webHidden/>
              </w:rPr>
              <w:fldChar w:fldCharType="separate"/>
            </w:r>
            <w:r w:rsidR="003D7D60">
              <w:rPr>
                <w:noProof/>
                <w:webHidden/>
              </w:rPr>
              <w:t>9</w:t>
            </w:r>
            <w:r w:rsidR="003D7D60">
              <w:rPr>
                <w:noProof/>
                <w:webHidden/>
              </w:rPr>
              <w:fldChar w:fldCharType="end"/>
            </w:r>
          </w:hyperlink>
        </w:p>
        <w:p w:rsidR="003D7D60" w:rsidRDefault="006D788C">
          <w:pPr>
            <w:pStyle w:val="TDC2"/>
            <w:tabs>
              <w:tab w:val="right" w:leader="dot" w:pos="8494"/>
            </w:tabs>
            <w:rPr>
              <w:rFonts w:eastAsiaTheme="minorEastAsia"/>
              <w:noProof/>
              <w:lang w:val="es-AR" w:eastAsia="es-AR"/>
            </w:rPr>
          </w:pPr>
          <w:hyperlink w:anchor="_Toc397638532" w:history="1">
            <w:r w:rsidR="003D7D60" w:rsidRPr="00565E5D">
              <w:rPr>
                <w:rStyle w:val="Hipervnculo"/>
                <w:noProof/>
              </w:rPr>
              <w:t>Auditoria de Templates</w:t>
            </w:r>
            <w:r w:rsidR="003D7D60">
              <w:rPr>
                <w:noProof/>
                <w:webHidden/>
              </w:rPr>
              <w:tab/>
            </w:r>
            <w:r w:rsidR="003D7D60">
              <w:rPr>
                <w:noProof/>
                <w:webHidden/>
              </w:rPr>
              <w:fldChar w:fldCharType="begin"/>
            </w:r>
            <w:r w:rsidR="003D7D60">
              <w:rPr>
                <w:noProof/>
                <w:webHidden/>
              </w:rPr>
              <w:instrText xml:space="preserve"> PAGEREF _Toc397638532 \h </w:instrText>
            </w:r>
            <w:r w:rsidR="003D7D60">
              <w:rPr>
                <w:noProof/>
                <w:webHidden/>
              </w:rPr>
            </w:r>
            <w:r w:rsidR="003D7D60">
              <w:rPr>
                <w:noProof/>
                <w:webHidden/>
              </w:rPr>
              <w:fldChar w:fldCharType="separate"/>
            </w:r>
            <w:r w:rsidR="003D7D60">
              <w:rPr>
                <w:noProof/>
                <w:webHidden/>
              </w:rPr>
              <w:t>10</w:t>
            </w:r>
            <w:r w:rsidR="003D7D60">
              <w:rPr>
                <w:noProof/>
                <w:webHidden/>
              </w:rPr>
              <w:fldChar w:fldCharType="end"/>
            </w:r>
          </w:hyperlink>
        </w:p>
        <w:p w:rsidR="003D7D60" w:rsidRDefault="006D788C">
          <w:pPr>
            <w:pStyle w:val="TDC1"/>
            <w:tabs>
              <w:tab w:val="right" w:leader="dot" w:pos="8494"/>
            </w:tabs>
            <w:rPr>
              <w:rFonts w:eastAsiaTheme="minorEastAsia"/>
              <w:noProof/>
              <w:lang w:val="es-AR" w:eastAsia="es-AR"/>
            </w:rPr>
          </w:pPr>
          <w:hyperlink w:anchor="_Toc397638533" w:history="1">
            <w:r w:rsidR="003D7D60" w:rsidRPr="00565E5D">
              <w:rPr>
                <w:rStyle w:val="Hipervnculo"/>
                <w:noProof/>
              </w:rPr>
              <w:t>Conclusión</w:t>
            </w:r>
            <w:r w:rsidR="003D7D60">
              <w:rPr>
                <w:noProof/>
                <w:webHidden/>
              </w:rPr>
              <w:tab/>
            </w:r>
            <w:r w:rsidR="003D7D60">
              <w:rPr>
                <w:noProof/>
                <w:webHidden/>
              </w:rPr>
              <w:fldChar w:fldCharType="begin"/>
            </w:r>
            <w:r w:rsidR="003D7D60">
              <w:rPr>
                <w:noProof/>
                <w:webHidden/>
              </w:rPr>
              <w:instrText xml:space="preserve"> PAGEREF _Toc397638533 \h </w:instrText>
            </w:r>
            <w:r w:rsidR="003D7D60">
              <w:rPr>
                <w:noProof/>
                <w:webHidden/>
              </w:rPr>
            </w:r>
            <w:r w:rsidR="003D7D60">
              <w:rPr>
                <w:noProof/>
                <w:webHidden/>
              </w:rPr>
              <w:fldChar w:fldCharType="separate"/>
            </w:r>
            <w:r w:rsidR="003D7D60">
              <w:rPr>
                <w:noProof/>
                <w:webHidden/>
              </w:rPr>
              <w:t>11</w:t>
            </w:r>
            <w:r w:rsidR="003D7D60">
              <w:rPr>
                <w:noProof/>
                <w:webHidden/>
              </w:rPr>
              <w:fldChar w:fldCharType="end"/>
            </w:r>
          </w:hyperlink>
        </w:p>
        <w:p w:rsidR="00060D43" w:rsidRDefault="00ED2D3C"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Pr="00E93883" w:rsidRDefault="00651C7B" w:rsidP="00651C7B">
      <w:pPr>
        <w:pStyle w:val="Ttulo1"/>
        <w:rPr>
          <w:color w:val="0070C0"/>
        </w:rPr>
      </w:pPr>
      <w:bookmarkStart w:id="9" w:name="_Toc397638514"/>
      <w:r w:rsidRPr="00E93883">
        <w:rPr>
          <w:color w:val="0070C0"/>
        </w:rPr>
        <w:t>Introducción</w:t>
      </w:r>
      <w:bookmarkEnd w:id="9"/>
    </w:p>
    <w:p w:rsidR="00651C7B" w:rsidRDefault="00651C7B" w:rsidP="00651C7B">
      <w:r>
        <w:t xml:space="preserve">El presente documento detalla </w:t>
      </w:r>
      <w:r w:rsidR="00D41692">
        <w:t>la  forma de trabajo</w:t>
      </w:r>
      <w:r>
        <w:t xml:space="preserve"> y</w:t>
      </w:r>
      <w:r w:rsidR="00D41692">
        <w:t xml:space="preserve"> los</w:t>
      </w:r>
      <w:r>
        <w:t xml:space="preserve"> resultados </w:t>
      </w:r>
      <w:r w:rsidR="00D41692">
        <w:t>obtenidos en</w:t>
      </w:r>
      <w:r>
        <w:t xml:space="preserve"> la </w:t>
      </w:r>
      <w:r w:rsidR="00D41692">
        <w:t>auditoría de gestión de la configuración</w:t>
      </w:r>
      <w:r>
        <w:t xml:space="preserve"> realizada el </w:t>
      </w:r>
      <w:r w:rsidR="00D41692">
        <w:t>día</w:t>
      </w:r>
      <w:r>
        <w:t xml:space="preserve"> </w:t>
      </w:r>
      <w:r w:rsidR="00D41692">
        <w:t>jueves veintiuno de Agosto</w:t>
      </w:r>
      <w:r w:rsidR="003D7D60">
        <w:t xml:space="preserve"> (21/08/2014)</w:t>
      </w:r>
      <w:r>
        <w:t xml:space="preserve"> por el equipo de GeoParking</w:t>
      </w:r>
      <w:r w:rsidR="00D41692">
        <w:t xml:space="preserve">. </w:t>
      </w:r>
    </w:p>
    <w:p w:rsidR="00CA0047" w:rsidRDefault="00D41692" w:rsidP="00651C7B">
      <w:r>
        <w:t xml:space="preserve">La auditoria fue realizada por motivación propia del equipo, el objetivo principal fue establecer si el proyecto sigue los lineamientos plasmados en el documento de Gestión de la Configuración, el cual detalla las </w:t>
      </w:r>
      <w:r w:rsidR="00CA0047">
        <w:t>características</w:t>
      </w:r>
      <w:r>
        <w:t xml:space="preserve"> de los distintos documentos almacenados en el repositorio</w:t>
      </w:r>
      <w:r w:rsidR="00CA0047">
        <w:t>, para realizar los cambios necesarios con el fin de realizar el primer release del sistema</w:t>
      </w:r>
      <w:r>
        <w:t>.</w:t>
      </w:r>
      <w:r w:rsidR="00CA0047">
        <w:t xml:space="preserve"> Otro objetivo fue el de limpiar el repositorio, es decir, no almacenar archivos, información, software, etc. que el equipo no considera útil.</w:t>
      </w:r>
    </w:p>
    <w:p w:rsidR="00CA0047" w:rsidRDefault="00CA0047">
      <w:pPr>
        <w:spacing w:before="0" w:after="160" w:line="259" w:lineRule="auto"/>
        <w:jc w:val="left"/>
      </w:pPr>
      <w:r>
        <w:br w:type="page"/>
      </w:r>
    </w:p>
    <w:p w:rsidR="00D41692" w:rsidRPr="00E93883" w:rsidRDefault="00CA0047" w:rsidP="00CA0047">
      <w:pPr>
        <w:pStyle w:val="Ttulo1"/>
        <w:rPr>
          <w:color w:val="0070C0"/>
        </w:rPr>
      </w:pPr>
      <w:bookmarkStart w:id="10" w:name="_Toc397638515"/>
      <w:r w:rsidRPr="00E93883">
        <w:rPr>
          <w:color w:val="0070C0"/>
        </w:rPr>
        <w:lastRenderedPageBreak/>
        <w:t>Forma de Trabajo</w:t>
      </w:r>
      <w:bookmarkEnd w:id="10"/>
    </w:p>
    <w:p w:rsidR="00CA0047" w:rsidRDefault="00CA0047" w:rsidP="00CA0047">
      <w:r>
        <w:t>La auditoria consto de 3 etapas realizadas en 3 días diferentes.</w:t>
      </w:r>
    </w:p>
    <w:p w:rsidR="00CA0047" w:rsidRDefault="00CA0047" w:rsidP="00CA0047">
      <w:pPr>
        <w:pStyle w:val="Prrafodelista"/>
        <w:numPr>
          <w:ilvl w:val="0"/>
          <w:numId w:val="3"/>
        </w:numPr>
      </w:pPr>
      <w:r w:rsidRPr="003D7D60">
        <w:rPr>
          <w:b/>
        </w:rPr>
        <w:t>Preparación</w:t>
      </w:r>
      <w:r>
        <w:t>: Se revisaron todas las carpetas del repositorio, y se asignaron encargados a las distintas secciones del repositorio, se decidió realizarlo de esta manera para lograr realizar la auditoria de una manera más ágil.</w:t>
      </w:r>
    </w:p>
    <w:p w:rsidR="00CA0047" w:rsidRDefault="00CA0047" w:rsidP="00CA0047">
      <w:pPr>
        <w:pStyle w:val="Prrafodelista"/>
        <w:numPr>
          <w:ilvl w:val="0"/>
          <w:numId w:val="3"/>
        </w:numPr>
      </w:pPr>
      <w:r w:rsidRPr="003D7D60">
        <w:rPr>
          <w:b/>
        </w:rPr>
        <w:t>Auditoria</w:t>
      </w:r>
      <w:r>
        <w:t>: Cada encargado audito su sección del repositorio detallando en un documento los problemas o cuestiones a tener en cuenta durante la discusión.</w:t>
      </w:r>
    </w:p>
    <w:p w:rsidR="00CA0047" w:rsidRDefault="00CA0047" w:rsidP="00CA0047">
      <w:pPr>
        <w:pStyle w:val="Prrafodelista"/>
        <w:numPr>
          <w:ilvl w:val="0"/>
          <w:numId w:val="3"/>
        </w:numPr>
      </w:pPr>
      <w:r w:rsidRPr="003D7D60">
        <w:rPr>
          <w:b/>
        </w:rPr>
        <w:t>Discusión</w:t>
      </w:r>
      <w:r>
        <w:t>: Se reunió todo el equipo y se hizo una puesta en común de las distintas auditorías realizadas, luego tuvo lugar un espacio de discusión sobre cada punto a tratar, y se llego a un acuerdo de las medidas a tomar.</w:t>
      </w:r>
    </w:p>
    <w:p w:rsidR="00CA0047" w:rsidRDefault="00CA0047">
      <w:pPr>
        <w:spacing w:before="0" w:after="160" w:line="259" w:lineRule="auto"/>
        <w:jc w:val="left"/>
      </w:pPr>
      <w:r>
        <w:br w:type="page"/>
      </w:r>
    </w:p>
    <w:p w:rsidR="00CA0047" w:rsidRPr="00E93883" w:rsidRDefault="00CA0047" w:rsidP="00CA0047">
      <w:pPr>
        <w:pStyle w:val="Ttulo1"/>
        <w:rPr>
          <w:color w:val="0070C0"/>
        </w:rPr>
      </w:pPr>
      <w:bookmarkStart w:id="11" w:name="_Toc397638516"/>
      <w:r w:rsidRPr="00E93883">
        <w:rPr>
          <w:color w:val="0070C0"/>
        </w:rPr>
        <w:lastRenderedPageBreak/>
        <w:t>Resultados</w:t>
      </w:r>
      <w:bookmarkEnd w:id="11"/>
    </w:p>
    <w:p w:rsidR="00CA0047" w:rsidRDefault="00CA0047" w:rsidP="00CA0047"/>
    <w:p w:rsidR="00CA0047" w:rsidRPr="00E93883" w:rsidRDefault="00E93883" w:rsidP="003D7D60">
      <w:pPr>
        <w:pStyle w:val="Ttulo2"/>
      </w:pPr>
      <w:bookmarkStart w:id="12" w:name="_Toc397638517"/>
      <w:r w:rsidRPr="00E93883">
        <w:t>Auditoria de documentación</w:t>
      </w:r>
      <w:bookmarkEnd w:id="12"/>
    </w:p>
    <w:p w:rsidR="00CA0047" w:rsidRPr="00E93883" w:rsidRDefault="00180F9D" w:rsidP="00CA0047">
      <w:pPr>
        <w:pStyle w:val="Ttulo3"/>
        <w:rPr>
          <w:color w:val="0070C0"/>
        </w:rPr>
      </w:pPr>
      <w:bookmarkStart w:id="13" w:name="_Toc397638518"/>
      <w:r w:rsidRPr="00E93883">
        <w:rPr>
          <w:color w:val="0070C0"/>
        </w:rPr>
        <w:t>Capacitación</w:t>
      </w:r>
      <w:bookmarkEnd w:id="13"/>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Github</w:t>
      </w:r>
      <w:r w:rsidRPr="00293099">
        <w:t xml:space="preserve"> hay un archivo HTML, debería ser un archivo de documentación al igual que los demás.</w:t>
      </w:r>
    </w:p>
    <w:p w:rsidR="00180F9D" w:rsidRPr="00293099" w:rsidRDefault="00180F9D" w:rsidP="00180F9D">
      <w:pPr>
        <w:pStyle w:val="Prrafodelista"/>
        <w:numPr>
          <w:ilvl w:val="1"/>
          <w:numId w:val="4"/>
        </w:numPr>
        <w:spacing w:before="0" w:after="200" w:line="276" w:lineRule="auto"/>
        <w:jc w:val="left"/>
      </w:pPr>
      <w:r w:rsidRPr="00293099">
        <w:rPr>
          <w:i/>
        </w:rPr>
        <w:t>OBSERVACION DEL EQUIPO</w:t>
      </w:r>
      <w:r w:rsidRPr="00293099">
        <w:t>: se empezara un nuevo documento el cual contendrá la información necesaria sobre el tema; y le mismo tendrá el formato correspondiente a los documentos de capacitación.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Ezequiel Bär Coch.</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Falta Documentación de </w:t>
      </w:r>
      <w:r w:rsidRPr="00293099">
        <w:rPr>
          <w:b/>
        </w:rPr>
        <w:t>Ajax</w:t>
      </w:r>
      <w:r w:rsidRPr="00293099">
        <w:t>.</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empezar documentación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Sigue estando el material de </w:t>
      </w:r>
      <w:r w:rsidRPr="00293099">
        <w:rPr>
          <w:b/>
        </w:rPr>
        <w:t>Android</w:t>
      </w:r>
      <w:r w:rsidRPr="00293099">
        <w:t>, analizar si vale la pena que forme parte del proyecto si ya no es una de las alternativas a utilizar. No es conveniente que haya información por si acaso o por que puede servir.</w:t>
      </w:r>
    </w:p>
    <w:p w:rsidR="00180F9D" w:rsidRPr="00293099" w:rsidRDefault="00180F9D" w:rsidP="00180F9D">
      <w:pPr>
        <w:pStyle w:val="Prrafodelista"/>
        <w:numPr>
          <w:ilvl w:val="1"/>
          <w:numId w:val="4"/>
        </w:numPr>
        <w:spacing w:before="0" w:after="200" w:line="276" w:lineRule="auto"/>
        <w:jc w:val="left"/>
      </w:pPr>
      <w:r w:rsidRPr="00293099">
        <w:rPr>
          <w:i/>
        </w:rPr>
        <w:t xml:space="preserve">OBSERVACION DEL EQUIPO: </w:t>
      </w:r>
      <w:r w:rsidRPr="00293099">
        <w:t>se empezara un documento el cual contendrá la información necesaria sobre el tema; y le mismo tendrá el formato correspondiente a los documentos de capacitación.</w:t>
      </w:r>
    </w:p>
    <w:p w:rsidR="00180F9D" w:rsidRPr="00293099" w:rsidRDefault="00180F9D" w:rsidP="00180F9D">
      <w:pPr>
        <w:pStyle w:val="Prrafodelista"/>
        <w:numPr>
          <w:ilvl w:val="1"/>
          <w:numId w:val="4"/>
        </w:numPr>
        <w:spacing w:before="0" w:after="200" w:line="276" w:lineRule="auto"/>
        <w:jc w:val="left"/>
      </w:pPr>
      <w:r w:rsidRPr="00293099">
        <w:rPr>
          <w:i/>
        </w:rPr>
        <w:t>ENCARGADO</w:t>
      </w:r>
      <w:r w:rsidRPr="00293099">
        <w:t>: 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Api de Google Maps</w:t>
      </w:r>
      <w:r w:rsidRPr="00293099">
        <w:t xml:space="preserve"> hay dos documentos que podrían ser uno. Además ver de qué manera almacenar los ejemplos de código.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unificaran los documentos referentes al tema.</w:t>
      </w:r>
    </w:p>
    <w:p w:rsidR="00180F9D" w:rsidRPr="00293099" w:rsidRDefault="00180F9D" w:rsidP="00180F9D">
      <w:pPr>
        <w:pStyle w:val="Prrafodelista"/>
        <w:numPr>
          <w:ilvl w:val="1"/>
          <w:numId w:val="4"/>
        </w:numPr>
        <w:spacing w:before="0" w:after="200" w:line="276" w:lineRule="auto"/>
        <w:jc w:val="left"/>
      </w:pPr>
      <w:r w:rsidRPr="00293099">
        <w:rPr>
          <w:i/>
        </w:rPr>
        <w:t xml:space="preserve">ENCARGADO: </w:t>
      </w:r>
      <w:r w:rsidRPr="00293099">
        <w:t>Ignacio Frigerio.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 xml:space="preserve">Entity Framework: </w:t>
      </w:r>
      <w:r w:rsidRPr="00293099">
        <w:t>falta de actualizar temas utilizados en el proyecto. Caso carga diferida o no diferida y programada a mano. Además ver de qué manera almacenar los ejemplos de código.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completara la documentación correspondiente.</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la utilización de </w:t>
      </w:r>
      <w:r w:rsidRPr="00293099">
        <w:rPr>
          <w:b/>
        </w:rPr>
        <w:t xml:space="preserve">Mensajes </w:t>
      </w:r>
      <w:r w:rsidRPr="00293099">
        <w:t>en el proyecto, ver si está actualizada con referente a lo programado. Debería haber ejemplos.</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OBSERVACION DEL EQUIPO: se completara la documentación con un ejemplo de utilización del código. </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 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 xml:space="preserve">IceScrum </w:t>
      </w:r>
      <w:r w:rsidRPr="00293099">
        <w:t>ver si sirve ese resumen que hay sobre producto. El PDF está en inglés. Puede haber documentación en varios idiomas o es preferible un mismo idioma. Sería mejor pasarlo a otro archivo, traducirlo y que tenga el formato de los demás archivos.</w:t>
      </w:r>
    </w:p>
    <w:p w:rsidR="00180F9D" w:rsidRPr="00293099" w:rsidRDefault="00180F9D" w:rsidP="00180F9D">
      <w:pPr>
        <w:pStyle w:val="Prrafodelista"/>
        <w:numPr>
          <w:ilvl w:val="1"/>
          <w:numId w:val="4"/>
        </w:numPr>
        <w:spacing w:before="0" w:after="200" w:line="276" w:lineRule="auto"/>
        <w:jc w:val="left"/>
        <w:rPr>
          <w:i/>
        </w:rPr>
      </w:pPr>
      <w:r w:rsidRPr="00293099">
        <w:rPr>
          <w:i/>
        </w:rPr>
        <w:lastRenderedPageBreak/>
        <w:t>OBSERVACION DEL EQUIPO: se eliminara el archivo Word y se realizara un archivo de documentación especifico y de referencia</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Phonegap</w:t>
      </w:r>
      <w:r w:rsidRPr="00293099">
        <w:t xml:space="preserve"> decidir si es la tecnología a utilizar o no, para ver si es necesario esa información de capacitación.</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eliminará la documentación.</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Testing</w:t>
      </w:r>
      <w:r w:rsidRPr="00293099">
        <w:t xml:space="preserve"> no hay nada, solo un archivo de intento de un commit.</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OBSERVACION DEL EQUIPO: eliminar </w:t>
      </w:r>
      <w:proofErr w:type="spellStart"/>
      <w:r w:rsidRPr="00293099">
        <w:rPr>
          <w:i/>
        </w:rPr>
        <w:t>txt</w:t>
      </w:r>
      <w:proofErr w:type="spellEnd"/>
      <w:r w:rsidRPr="00293099">
        <w:rPr>
          <w:i/>
        </w:rPr>
        <w:t>, y completar con documentación</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Leo Romero</w:t>
      </w:r>
    </w:p>
    <w:p w:rsidR="00180F9D" w:rsidRPr="00293099" w:rsidRDefault="00180F9D" w:rsidP="00180F9D">
      <w:pPr>
        <w:pStyle w:val="Prrafodelista"/>
        <w:ind w:left="1440"/>
      </w:pPr>
    </w:p>
    <w:p w:rsidR="00180F9D" w:rsidRPr="00293099" w:rsidRDefault="00180F9D" w:rsidP="00180F9D">
      <w:pPr>
        <w:pStyle w:val="Prrafodelista"/>
        <w:numPr>
          <w:ilvl w:val="0"/>
          <w:numId w:val="4"/>
        </w:numPr>
        <w:spacing w:before="0" w:after="200" w:line="276" w:lineRule="auto"/>
        <w:jc w:val="left"/>
      </w:pPr>
      <w:r w:rsidRPr="00293099">
        <w:t xml:space="preserve">De </w:t>
      </w:r>
      <w:r w:rsidRPr="00293099">
        <w:rPr>
          <w:b/>
        </w:rPr>
        <w:t>MVC</w:t>
      </w:r>
      <w:r w:rsidRPr="00293099">
        <w:t xml:space="preserve"> se debería eliminar esta carpeta y pasar lo de </w:t>
      </w:r>
      <w:r w:rsidRPr="00293099">
        <w:rPr>
          <w:b/>
        </w:rPr>
        <w:t>LINQ</w:t>
      </w:r>
      <w:r w:rsidRPr="00293099">
        <w:t xml:space="preserve"> a otra carpeta específica para ello.</w:t>
      </w:r>
    </w:p>
    <w:p w:rsidR="00180F9D" w:rsidRPr="00293099" w:rsidRDefault="00180F9D" w:rsidP="00180F9D">
      <w:pPr>
        <w:pStyle w:val="Prrafodelista"/>
        <w:numPr>
          <w:ilvl w:val="1"/>
          <w:numId w:val="4"/>
        </w:numPr>
        <w:spacing w:before="0" w:after="200" w:line="276" w:lineRule="auto"/>
        <w:jc w:val="left"/>
        <w:rPr>
          <w:i/>
        </w:rPr>
      </w:pPr>
      <w:r w:rsidRPr="00293099">
        <w:rPr>
          <w:i/>
        </w:rPr>
        <w:t>OBSERVACION DEL EQUIPO:  se eliminara dicha carpeta</w:t>
      </w:r>
    </w:p>
    <w:p w:rsidR="00180F9D" w:rsidRPr="00293099" w:rsidRDefault="00180F9D" w:rsidP="00180F9D">
      <w:pPr>
        <w:pStyle w:val="Prrafodelista"/>
        <w:numPr>
          <w:ilvl w:val="1"/>
          <w:numId w:val="4"/>
        </w:numPr>
        <w:spacing w:before="0" w:after="200" w:line="276" w:lineRule="auto"/>
        <w:jc w:val="left"/>
        <w:rPr>
          <w:i/>
        </w:rPr>
      </w:pPr>
      <w:r w:rsidRPr="00293099">
        <w:rPr>
          <w:i/>
        </w:rPr>
        <w:t xml:space="preserve">ENCARGADO: </w:t>
      </w:r>
      <w:r w:rsidRPr="00293099">
        <w:rPr>
          <w:i/>
        </w:rPr>
        <w:tab/>
      </w:r>
      <w:r w:rsidRPr="00293099">
        <w:t>Lucas Toneatto</w:t>
      </w:r>
    </w:p>
    <w:p w:rsidR="00CA0047" w:rsidRPr="00E93883" w:rsidRDefault="00E93883" w:rsidP="00CA0047">
      <w:pPr>
        <w:pStyle w:val="Ttulo3"/>
        <w:rPr>
          <w:color w:val="0070C0"/>
        </w:rPr>
      </w:pPr>
      <w:bookmarkStart w:id="14" w:name="_Toc397638519"/>
      <w:r w:rsidRPr="00E93883">
        <w:rPr>
          <w:color w:val="0070C0"/>
        </w:rPr>
        <w:t>Curriculums</w:t>
      </w:r>
      <w:bookmarkEnd w:id="14"/>
    </w:p>
    <w:p w:rsidR="00180F9D" w:rsidRPr="00293099" w:rsidRDefault="00180F9D" w:rsidP="00180F9D">
      <w:pPr>
        <w:pStyle w:val="Prrafodelista"/>
        <w:numPr>
          <w:ilvl w:val="0"/>
          <w:numId w:val="5"/>
        </w:numPr>
        <w:spacing w:before="0" w:after="200" w:line="276" w:lineRule="auto"/>
        <w:jc w:val="left"/>
      </w:pPr>
      <w:r w:rsidRPr="00293099">
        <w:t>¿Cuál es la idea de esta carpeta?</w:t>
      </w:r>
    </w:p>
    <w:p w:rsidR="00180F9D" w:rsidRPr="00293099" w:rsidRDefault="00180F9D" w:rsidP="00180F9D">
      <w:pPr>
        <w:pStyle w:val="Prrafodelista"/>
        <w:numPr>
          <w:ilvl w:val="1"/>
          <w:numId w:val="5"/>
        </w:numPr>
        <w:spacing w:before="0" w:after="200" w:line="276" w:lineRule="auto"/>
        <w:jc w:val="left"/>
        <w:rPr>
          <w:i/>
        </w:rPr>
      </w:pPr>
      <w:r w:rsidRPr="00293099">
        <w:rPr>
          <w:i/>
        </w:rPr>
        <w:t>OBSERVACION DEL EQUIPO:  se eliminara dicha carpeta</w:t>
      </w:r>
    </w:p>
    <w:p w:rsidR="00180F9D" w:rsidRPr="00293099" w:rsidRDefault="00180F9D" w:rsidP="00180F9D">
      <w:pPr>
        <w:pStyle w:val="Prrafodelista"/>
        <w:numPr>
          <w:ilvl w:val="1"/>
          <w:numId w:val="5"/>
        </w:numPr>
        <w:spacing w:before="0" w:after="200" w:line="276" w:lineRule="auto"/>
        <w:jc w:val="left"/>
        <w:rPr>
          <w:i/>
        </w:rPr>
      </w:pPr>
      <w:r w:rsidRPr="00293099">
        <w:rPr>
          <w:i/>
        </w:rPr>
        <w:t xml:space="preserve">ENCARGADO: </w:t>
      </w:r>
      <w:r w:rsidRPr="00293099">
        <w:rPr>
          <w:i/>
        </w:rPr>
        <w:tab/>
      </w:r>
      <w:r w:rsidRPr="00293099">
        <w:t>Lucas Toneatto</w:t>
      </w:r>
    </w:p>
    <w:p w:rsidR="00CA0047" w:rsidRPr="00E93883" w:rsidRDefault="00E93883" w:rsidP="00CA0047">
      <w:pPr>
        <w:pStyle w:val="Ttulo3"/>
        <w:rPr>
          <w:color w:val="0070C0"/>
        </w:rPr>
      </w:pPr>
      <w:bookmarkStart w:id="15" w:name="_Toc397638520"/>
      <w:r w:rsidRPr="00E93883">
        <w:rPr>
          <w:color w:val="0070C0"/>
        </w:rPr>
        <w:t>Manuales</w:t>
      </w:r>
      <w:bookmarkEnd w:id="15"/>
    </w:p>
    <w:p w:rsidR="00180F9D" w:rsidRPr="00376478" w:rsidRDefault="00180F9D" w:rsidP="00180F9D">
      <w:pPr>
        <w:pStyle w:val="Prrafodelista"/>
        <w:numPr>
          <w:ilvl w:val="0"/>
          <w:numId w:val="5"/>
        </w:numPr>
        <w:spacing w:before="0" w:after="200" w:line="276" w:lineRule="auto"/>
        <w:jc w:val="left"/>
      </w:pPr>
      <w:r w:rsidRPr="00376478">
        <w:t xml:space="preserve">Hay un solo documento de </w:t>
      </w:r>
      <w:r w:rsidRPr="003D7D60">
        <w:rPr>
          <w:b/>
        </w:rPr>
        <w:t>manual</w:t>
      </w:r>
      <w:r w:rsidRPr="00376478">
        <w:t>, se debe actualizar y definir la forma de actualización de mismo para no tener problemas de sincronización, por si dos personas tratan de modificar el manual para hacer dos partes distintas.</w:t>
      </w:r>
    </w:p>
    <w:p w:rsidR="00180F9D" w:rsidRPr="00293099" w:rsidRDefault="00180F9D" w:rsidP="00180F9D">
      <w:pPr>
        <w:pStyle w:val="Prrafodelista"/>
        <w:numPr>
          <w:ilvl w:val="1"/>
          <w:numId w:val="5"/>
        </w:numPr>
        <w:spacing w:before="0" w:after="200" w:line="276" w:lineRule="auto"/>
        <w:jc w:val="left"/>
        <w:rPr>
          <w:i/>
        </w:rPr>
      </w:pPr>
      <w:r w:rsidRPr="00293099">
        <w:rPr>
          <w:i/>
        </w:rPr>
        <w:t>OBSERVACION DEL EQUIPO: se separa en manuales por roles</w:t>
      </w:r>
    </w:p>
    <w:p w:rsidR="00180F9D" w:rsidRPr="00293099" w:rsidRDefault="00180F9D" w:rsidP="00180F9D">
      <w:pPr>
        <w:pStyle w:val="Prrafodelista"/>
        <w:numPr>
          <w:ilvl w:val="1"/>
          <w:numId w:val="5"/>
        </w:numPr>
        <w:spacing w:before="0" w:after="200" w:line="276" w:lineRule="auto"/>
        <w:jc w:val="left"/>
        <w:rPr>
          <w:i/>
        </w:rPr>
      </w:pPr>
      <w:r w:rsidRPr="00293099">
        <w:rPr>
          <w:i/>
        </w:rPr>
        <w:t xml:space="preserve">ENCARGADO: </w:t>
      </w:r>
      <w:r w:rsidRPr="00293099">
        <w:rPr>
          <w:i/>
        </w:rPr>
        <w:tab/>
      </w:r>
      <w:r w:rsidRPr="00293099">
        <w:t>Marcos Barreras.</w:t>
      </w:r>
    </w:p>
    <w:p w:rsidR="00CA0047" w:rsidRPr="00E93883" w:rsidRDefault="00E93883" w:rsidP="00CA0047">
      <w:pPr>
        <w:pStyle w:val="Ttulo3"/>
        <w:rPr>
          <w:color w:val="0070C0"/>
        </w:rPr>
      </w:pPr>
      <w:bookmarkStart w:id="16" w:name="_Toc397638521"/>
      <w:r w:rsidRPr="00E93883">
        <w:rPr>
          <w:color w:val="0070C0"/>
        </w:rPr>
        <w:t>Minutas reuniones</w:t>
      </w:r>
      <w:bookmarkEnd w:id="16"/>
    </w:p>
    <w:p w:rsidR="00180F9D" w:rsidRPr="00376478" w:rsidRDefault="00180F9D" w:rsidP="00180F9D">
      <w:pPr>
        <w:pStyle w:val="Prrafodelista"/>
        <w:numPr>
          <w:ilvl w:val="0"/>
          <w:numId w:val="5"/>
        </w:numPr>
        <w:spacing w:before="0" w:after="200" w:line="276" w:lineRule="auto"/>
        <w:jc w:val="left"/>
      </w:pPr>
      <w:r w:rsidRPr="00376478">
        <w:t xml:space="preserve">Definir si se van a seguir utilizando las </w:t>
      </w:r>
      <w:r w:rsidRPr="003D7D60">
        <w:rPr>
          <w:b/>
        </w:rPr>
        <w:t>minutas de reuniones internas</w:t>
      </w:r>
      <w:r w:rsidRPr="00376478">
        <w:t xml:space="preserve"> o se dejan de usar y se descarta la carpeta.</w:t>
      </w:r>
    </w:p>
    <w:p w:rsidR="00180F9D" w:rsidRPr="00376478" w:rsidRDefault="00180F9D" w:rsidP="00180F9D">
      <w:pPr>
        <w:pStyle w:val="Prrafodelista"/>
        <w:numPr>
          <w:ilvl w:val="1"/>
          <w:numId w:val="5"/>
        </w:numPr>
        <w:spacing w:before="0" w:after="200" w:line="276" w:lineRule="auto"/>
        <w:jc w:val="left"/>
        <w:rPr>
          <w:i/>
        </w:rPr>
      </w:pPr>
      <w:r w:rsidRPr="00376478">
        <w:rPr>
          <w:i/>
        </w:rPr>
        <w:t>OBSERVACION DEL EQUIPO: se eliminar la carpeta y las próximas minutas será comunicadas y difundidas por Gmail</w:t>
      </w:r>
      <w:r>
        <w:rPr>
          <w:i/>
        </w:rPr>
        <w:t>.</w:t>
      </w:r>
    </w:p>
    <w:p w:rsidR="00CA0047" w:rsidRPr="00E93883" w:rsidRDefault="00E93883" w:rsidP="00CA0047">
      <w:pPr>
        <w:pStyle w:val="Ttulo3"/>
        <w:rPr>
          <w:color w:val="0070C0"/>
        </w:rPr>
      </w:pPr>
      <w:bookmarkStart w:id="17" w:name="_Toc397638522"/>
      <w:r w:rsidRPr="00E93883">
        <w:rPr>
          <w:color w:val="0070C0"/>
        </w:rPr>
        <w:t>Planes</w:t>
      </w:r>
      <w:bookmarkEnd w:id="17"/>
    </w:p>
    <w:p w:rsidR="00180F9D" w:rsidRPr="00376478" w:rsidRDefault="00180F9D" w:rsidP="00180F9D">
      <w:pPr>
        <w:pStyle w:val="Prrafodelista"/>
        <w:numPr>
          <w:ilvl w:val="0"/>
          <w:numId w:val="5"/>
        </w:numPr>
        <w:spacing w:before="0" w:after="200" w:line="276" w:lineRule="auto"/>
        <w:jc w:val="left"/>
      </w:pPr>
      <w:r w:rsidRPr="00376478">
        <w:t>Solo está el de Testing el cual está incompleto. Deberían estar también los de Gestión de Riesgos, Gestión de la Configuración, etc.</w:t>
      </w:r>
    </w:p>
    <w:p w:rsidR="00180F9D" w:rsidRDefault="00180F9D" w:rsidP="00180F9D">
      <w:pPr>
        <w:pStyle w:val="Prrafodelista"/>
        <w:numPr>
          <w:ilvl w:val="1"/>
          <w:numId w:val="5"/>
        </w:numPr>
        <w:spacing w:before="0" w:after="200" w:line="276" w:lineRule="auto"/>
        <w:jc w:val="left"/>
        <w:rPr>
          <w:i/>
        </w:rPr>
      </w:pPr>
      <w:r w:rsidRPr="00376478">
        <w:rPr>
          <w:i/>
        </w:rPr>
        <w:t>OBSERVACION DEL EQUIPO: Se completaran y agregaran los documentos correspondientes.</w:t>
      </w:r>
    </w:p>
    <w:p w:rsidR="00180F9D" w:rsidRPr="00293099" w:rsidRDefault="00180F9D" w:rsidP="00180F9D">
      <w:pPr>
        <w:pStyle w:val="Prrafodelista"/>
        <w:numPr>
          <w:ilvl w:val="1"/>
          <w:numId w:val="5"/>
        </w:numPr>
        <w:spacing w:before="0" w:after="200" w:line="276" w:lineRule="auto"/>
        <w:jc w:val="left"/>
      </w:pPr>
      <w:r w:rsidRPr="00293099">
        <w:rPr>
          <w:i/>
        </w:rPr>
        <w:t>ENCARGADO</w:t>
      </w:r>
      <w:r w:rsidRPr="00293099">
        <w:t>: Leo Romero</w:t>
      </w:r>
    </w:p>
    <w:p w:rsidR="00CA0047" w:rsidRPr="00AA1EDF" w:rsidRDefault="00CA0047" w:rsidP="00CA0047">
      <w:pPr>
        <w:pStyle w:val="Prrafodelista"/>
      </w:pPr>
    </w:p>
    <w:p w:rsidR="00CA0047" w:rsidRDefault="00CA0047" w:rsidP="00CA0047"/>
    <w:p w:rsidR="009A6921" w:rsidRPr="003D7D60" w:rsidRDefault="00E93883" w:rsidP="003D7D60">
      <w:pPr>
        <w:pStyle w:val="Ttulo2"/>
      </w:pPr>
      <w:bookmarkStart w:id="18" w:name="_Toc397638523"/>
      <w:r w:rsidRPr="003D7D60">
        <w:lastRenderedPageBreak/>
        <w:t xml:space="preserve">Auditoria de informes de </w:t>
      </w:r>
      <w:r w:rsidR="00293099" w:rsidRPr="003D7D60">
        <w:t>reunión</w:t>
      </w:r>
      <w:bookmarkEnd w:id="18"/>
    </w:p>
    <w:p w:rsidR="009A6921" w:rsidRPr="00E93883" w:rsidRDefault="00E93883" w:rsidP="009A6921">
      <w:pPr>
        <w:pStyle w:val="Ttulo3"/>
        <w:rPr>
          <w:color w:val="0070C0"/>
        </w:rPr>
      </w:pPr>
      <w:bookmarkStart w:id="19" w:name="_Toc397638524"/>
      <w:r w:rsidRPr="00E93883">
        <w:rPr>
          <w:color w:val="0070C0"/>
        </w:rPr>
        <w:t>Reuniones de clase</w:t>
      </w:r>
      <w:bookmarkEnd w:id="19"/>
    </w:p>
    <w:p w:rsidR="009A6921" w:rsidRPr="003D7D60" w:rsidRDefault="009A6921" w:rsidP="009A6921">
      <w:pPr>
        <w:pStyle w:val="Prrafodelista"/>
        <w:numPr>
          <w:ilvl w:val="0"/>
          <w:numId w:val="4"/>
        </w:numPr>
        <w:spacing w:before="0" w:after="200" w:line="276" w:lineRule="auto"/>
        <w:jc w:val="left"/>
      </w:pPr>
      <w:r w:rsidRPr="003D7D60">
        <w:t>Están faltando 5 documentos (Mayo: 13 – 20  – 27  Junio: 3  Agosto: 5 )</w:t>
      </w:r>
    </w:p>
    <w:p w:rsidR="009A6921" w:rsidRPr="003D7D60" w:rsidRDefault="009A6921" w:rsidP="009A6921">
      <w:pPr>
        <w:pStyle w:val="Prrafodelista"/>
      </w:pPr>
      <w:r w:rsidRPr="003D7D60">
        <w:t>¿Porque faltan? ¿Están en otro lado? ¿Todos esos días tuvimos clases?</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xml:space="preserve">: 13/5 parcial, 20/5 presentación, 27/5 presentación, 3/6 desaparecido en acción, 5/8 Buscar porque tiene que estar. </w:t>
      </w:r>
    </w:p>
    <w:p w:rsidR="009A6921" w:rsidRPr="00E93883" w:rsidRDefault="00E93883" w:rsidP="009A6921">
      <w:pPr>
        <w:pStyle w:val="Ttulo3"/>
        <w:rPr>
          <w:color w:val="0070C0"/>
        </w:rPr>
      </w:pPr>
      <w:bookmarkStart w:id="20" w:name="_Toc397638525"/>
      <w:r w:rsidRPr="00E93883">
        <w:rPr>
          <w:color w:val="0070C0"/>
        </w:rPr>
        <w:t>Retrospectives</w:t>
      </w:r>
      <w:bookmarkEnd w:id="20"/>
    </w:p>
    <w:p w:rsidR="009A6921" w:rsidRPr="003D7D60" w:rsidRDefault="009A6921" w:rsidP="009A6921">
      <w:pPr>
        <w:pStyle w:val="Prrafodelista"/>
        <w:numPr>
          <w:ilvl w:val="0"/>
          <w:numId w:val="4"/>
        </w:numPr>
        <w:spacing w:before="0" w:after="200" w:line="276" w:lineRule="auto"/>
        <w:jc w:val="left"/>
      </w:pPr>
      <w:r w:rsidRPr="003D7D60">
        <w:t>Tenemos 2 modelos de sprints diferentes, ¿dejamos los dos?</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queda todo como esta</w:t>
      </w:r>
    </w:p>
    <w:p w:rsidR="009A6921" w:rsidRPr="00030EB9" w:rsidRDefault="009A6921" w:rsidP="009A6921"/>
    <w:p w:rsidR="009A6921" w:rsidRPr="003D7D60" w:rsidRDefault="00E93883" w:rsidP="003D7D60">
      <w:pPr>
        <w:pStyle w:val="Ttulo2"/>
      </w:pPr>
      <w:bookmarkStart w:id="21" w:name="_Toc397638526"/>
      <w:r w:rsidRPr="003D7D60">
        <w:t>Auditoria de release</w:t>
      </w:r>
      <w:bookmarkEnd w:id="21"/>
    </w:p>
    <w:p w:rsidR="009A6921" w:rsidRPr="003D7D60" w:rsidRDefault="009A6921" w:rsidP="009A6921">
      <w:pPr>
        <w:pStyle w:val="Prrafodelista"/>
        <w:numPr>
          <w:ilvl w:val="0"/>
          <w:numId w:val="6"/>
        </w:numPr>
        <w:spacing w:before="0" w:after="200" w:line="276" w:lineRule="auto"/>
        <w:jc w:val="left"/>
      </w:pPr>
      <w:r w:rsidRPr="003D7D60">
        <w:t>Fechas de Retrospective no concuerdan con fechas de Icescrum.</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sincronizar con icescrum</w:t>
      </w:r>
    </w:p>
    <w:p w:rsidR="009A6921" w:rsidRPr="003D7D60" w:rsidRDefault="009A6921" w:rsidP="009A6921">
      <w:pPr>
        <w:pStyle w:val="Prrafodelista"/>
        <w:numPr>
          <w:ilvl w:val="1"/>
          <w:numId w:val="6"/>
        </w:numPr>
        <w:spacing w:before="0" w:after="200" w:line="276" w:lineRule="auto"/>
        <w:jc w:val="left"/>
      </w:pPr>
      <w:r w:rsidRPr="003D7D60">
        <w:rPr>
          <w:i/>
        </w:rPr>
        <w:t>Encargado</w:t>
      </w:r>
      <w:r w:rsidRPr="003D7D60">
        <w:t>: Marcos</w:t>
      </w:r>
    </w:p>
    <w:p w:rsidR="009A6921" w:rsidRDefault="009A6921" w:rsidP="009A6921">
      <w:pPr>
        <w:pStyle w:val="Prrafodelista"/>
        <w:ind w:left="1440"/>
      </w:pPr>
    </w:p>
    <w:p w:rsidR="009A6921" w:rsidRPr="003D7D60" w:rsidRDefault="009A6921" w:rsidP="009A6921">
      <w:pPr>
        <w:pStyle w:val="Prrafodelista"/>
        <w:numPr>
          <w:ilvl w:val="0"/>
          <w:numId w:val="6"/>
        </w:numPr>
        <w:spacing w:before="0" w:after="200" w:line="276" w:lineRule="auto"/>
        <w:jc w:val="left"/>
      </w:pPr>
      <w:r w:rsidRPr="003D7D60">
        <w:t>No está la misma información en las carpetas para la profesora y en el repositorio.</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sincronizar y completar</w:t>
      </w:r>
    </w:p>
    <w:p w:rsidR="009A6921" w:rsidRPr="003D7D60" w:rsidRDefault="009A6921" w:rsidP="009A6921">
      <w:pPr>
        <w:pStyle w:val="Prrafodelista"/>
        <w:numPr>
          <w:ilvl w:val="1"/>
          <w:numId w:val="6"/>
        </w:numPr>
        <w:spacing w:before="0" w:after="200" w:line="276" w:lineRule="auto"/>
        <w:jc w:val="left"/>
      </w:pPr>
      <w:r w:rsidRPr="003D7D60">
        <w:rPr>
          <w:i/>
        </w:rPr>
        <w:t>Encargado</w:t>
      </w:r>
      <w:r w:rsidRPr="003D7D60">
        <w:t>: Marcos</w:t>
      </w:r>
    </w:p>
    <w:p w:rsidR="009A6921" w:rsidRPr="003D7D60" w:rsidRDefault="009A6921" w:rsidP="009A6921">
      <w:pPr>
        <w:pStyle w:val="Prrafodelista"/>
        <w:spacing w:before="0" w:after="200" w:line="276" w:lineRule="auto"/>
        <w:ind w:left="1440"/>
        <w:jc w:val="left"/>
      </w:pPr>
    </w:p>
    <w:p w:rsidR="009A6921" w:rsidRPr="003D7D60" w:rsidRDefault="009A6921" w:rsidP="009A6921">
      <w:pPr>
        <w:pStyle w:val="Prrafodelista"/>
        <w:numPr>
          <w:ilvl w:val="0"/>
          <w:numId w:val="7"/>
        </w:numPr>
        <w:spacing w:before="0" w:after="200" w:line="276" w:lineRule="auto"/>
        <w:jc w:val="left"/>
      </w:pPr>
      <w:r w:rsidRPr="003D7D60">
        <w:t>Carpeta de entregables, información que se muestra.</w:t>
      </w:r>
    </w:p>
    <w:p w:rsidR="009A6921" w:rsidRPr="003D7D60" w:rsidRDefault="009A6921" w:rsidP="009A6921">
      <w:pPr>
        <w:pStyle w:val="Prrafodelista"/>
        <w:numPr>
          <w:ilvl w:val="1"/>
          <w:numId w:val="7"/>
        </w:numPr>
        <w:spacing w:before="0" w:after="200" w:line="276" w:lineRule="auto"/>
        <w:jc w:val="left"/>
      </w:pPr>
      <w:r w:rsidRPr="003D7D60">
        <w:rPr>
          <w:i/>
        </w:rPr>
        <w:t>OBSERVACION DEL EQUIPO</w:t>
      </w:r>
      <w:r w:rsidRPr="003D7D60">
        <w:t>: Dejar como esta</w:t>
      </w:r>
    </w:p>
    <w:p w:rsidR="009A6921" w:rsidRDefault="009A6921" w:rsidP="009A6921">
      <w:pPr>
        <w:pStyle w:val="Prrafodelista"/>
        <w:ind w:left="1440"/>
      </w:pPr>
    </w:p>
    <w:p w:rsidR="009A6921" w:rsidRPr="00E93883" w:rsidRDefault="00E93883" w:rsidP="009A6921">
      <w:pPr>
        <w:pStyle w:val="Ttulo3"/>
        <w:rPr>
          <w:color w:val="0070C0"/>
        </w:rPr>
      </w:pPr>
      <w:bookmarkStart w:id="22" w:name="_Toc397638527"/>
      <w:r w:rsidRPr="00E93883">
        <w:rPr>
          <w:color w:val="0070C0"/>
        </w:rPr>
        <w:t>Icescrum</w:t>
      </w:r>
      <w:bookmarkEnd w:id="22"/>
    </w:p>
    <w:p w:rsidR="009A6921" w:rsidRPr="003D7D60" w:rsidRDefault="009A6921" w:rsidP="009A6921">
      <w:pPr>
        <w:pStyle w:val="Prrafodelista"/>
        <w:numPr>
          <w:ilvl w:val="0"/>
          <w:numId w:val="6"/>
        </w:numPr>
        <w:spacing w:before="0" w:after="200" w:line="276" w:lineRule="auto"/>
        <w:jc w:val="left"/>
      </w:pPr>
      <w:r w:rsidRPr="003D7D60">
        <w:t>Duraciones inconsistentes de los sprints en el Icescrum.</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xml:space="preserve">: sincronizar con </w:t>
      </w:r>
      <w:r w:rsidR="00E93883" w:rsidRPr="003D7D60">
        <w:t>retrospective</w:t>
      </w:r>
      <w:r w:rsidRPr="003D7D60">
        <w:t>.</w:t>
      </w:r>
    </w:p>
    <w:p w:rsidR="009A6921" w:rsidRPr="003D7D60" w:rsidRDefault="009A6921" w:rsidP="009A6921">
      <w:pPr>
        <w:pStyle w:val="Prrafodelista"/>
        <w:numPr>
          <w:ilvl w:val="1"/>
          <w:numId w:val="6"/>
        </w:numPr>
        <w:spacing w:before="0" w:after="200" w:line="276" w:lineRule="auto"/>
        <w:jc w:val="left"/>
      </w:pPr>
      <w:r w:rsidRPr="003D7D60">
        <w:rPr>
          <w:i/>
        </w:rPr>
        <w:t>Encargado</w:t>
      </w:r>
      <w:r w:rsidRPr="003D7D60">
        <w:t>: Marcos</w:t>
      </w:r>
    </w:p>
    <w:p w:rsidR="009A6921" w:rsidRPr="003D7D60" w:rsidRDefault="009A6921" w:rsidP="009A6921">
      <w:pPr>
        <w:pStyle w:val="Prrafodelista"/>
        <w:numPr>
          <w:ilvl w:val="0"/>
          <w:numId w:val="6"/>
        </w:numPr>
        <w:spacing w:before="0" w:after="200" w:line="276" w:lineRule="auto"/>
        <w:jc w:val="left"/>
      </w:pPr>
      <w:r w:rsidRPr="003D7D60">
        <w:t>Información errónea en la generación de BurndownCharts.</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Se dejan como están, se explica que paso</w:t>
      </w:r>
    </w:p>
    <w:p w:rsidR="009A6921" w:rsidRPr="003D7D60" w:rsidRDefault="009A6921" w:rsidP="009A6921">
      <w:pPr>
        <w:pStyle w:val="Prrafodelista"/>
        <w:numPr>
          <w:ilvl w:val="0"/>
          <w:numId w:val="6"/>
        </w:numPr>
        <w:spacing w:before="0" w:after="200" w:line="276" w:lineRule="auto"/>
        <w:jc w:val="left"/>
      </w:pPr>
      <w:r w:rsidRPr="003D7D60">
        <w:t>Resúmenes de Sprint incompletos</w:t>
      </w:r>
      <w:r w:rsidRPr="003D7D60">
        <w:tab/>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Antes de cerrar el sprint, generamos los resúmenes</w:t>
      </w:r>
    </w:p>
    <w:p w:rsidR="009A6921" w:rsidRPr="003D7D60" w:rsidRDefault="009A6921" w:rsidP="009A6921">
      <w:pPr>
        <w:pStyle w:val="Prrafodelista"/>
        <w:numPr>
          <w:ilvl w:val="0"/>
          <w:numId w:val="6"/>
        </w:numPr>
        <w:spacing w:before="0" w:after="200" w:line="276" w:lineRule="auto"/>
        <w:jc w:val="left"/>
      </w:pPr>
      <w:r w:rsidRPr="003D7D60">
        <w:t>El Sprint 6 ya termino pero nunca se cerró, por ende el sprint 7 que tendría que terminar hoy (21/08) todavía nunca empezó.</w:t>
      </w:r>
    </w:p>
    <w:p w:rsidR="009A6921" w:rsidRPr="003D7D60" w:rsidRDefault="009A6921" w:rsidP="009A6921">
      <w:pPr>
        <w:pStyle w:val="Prrafodelista"/>
        <w:numPr>
          <w:ilvl w:val="1"/>
          <w:numId w:val="6"/>
        </w:numPr>
        <w:spacing w:before="0" w:after="200" w:line="276" w:lineRule="auto"/>
        <w:jc w:val="left"/>
      </w:pPr>
      <w:r w:rsidRPr="003D7D60">
        <w:rPr>
          <w:i/>
        </w:rPr>
        <w:t>OBSERVACION DEL EQUIPO</w:t>
      </w:r>
      <w:r w:rsidRPr="003D7D60">
        <w:t>: queda como esta.</w:t>
      </w:r>
    </w:p>
    <w:p w:rsidR="009A6921" w:rsidRPr="003D7D60" w:rsidRDefault="009A6921" w:rsidP="009A6921">
      <w:pPr>
        <w:pStyle w:val="Prrafodelista"/>
      </w:pPr>
    </w:p>
    <w:p w:rsidR="009A6921" w:rsidRDefault="009A6921" w:rsidP="009A6921"/>
    <w:p w:rsidR="009A6921" w:rsidRPr="003D7D60" w:rsidRDefault="003D7D60" w:rsidP="003D7D60">
      <w:pPr>
        <w:pStyle w:val="Ttulo2"/>
      </w:pPr>
      <w:bookmarkStart w:id="23" w:name="_Toc397638528"/>
      <w:r>
        <w:t>Auditoria de Software, Matriz de Trazabilidad y Product Backlog</w:t>
      </w:r>
      <w:bookmarkEnd w:id="23"/>
    </w:p>
    <w:p w:rsidR="009A6921" w:rsidRPr="00E93883" w:rsidRDefault="00E93883" w:rsidP="009A6921">
      <w:pPr>
        <w:pStyle w:val="Ttulo3"/>
        <w:rPr>
          <w:color w:val="0070C0"/>
        </w:rPr>
      </w:pPr>
      <w:bookmarkStart w:id="24" w:name="_Toc397638529"/>
      <w:r w:rsidRPr="00E93883">
        <w:rPr>
          <w:color w:val="0070C0"/>
        </w:rPr>
        <w:t>Software</w:t>
      </w:r>
      <w:bookmarkEnd w:id="24"/>
    </w:p>
    <w:p w:rsidR="009A6921" w:rsidRPr="003D7D60" w:rsidRDefault="00E93883" w:rsidP="009A6921">
      <w:pPr>
        <w:pStyle w:val="Prrafodelista"/>
        <w:numPr>
          <w:ilvl w:val="0"/>
          <w:numId w:val="4"/>
        </w:numPr>
        <w:spacing w:before="0" w:after="200" w:line="276" w:lineRule="auto"/>
        <w:jc w:val="left"/>
      </w:pPr>
      <w:r w:rsidRPr="003D7D60">
        <w:t xml:space="preserve">De </w:t>
      </w:r>
      <w:r w:rsidRPr="003D7D60">
        <w:rPr>
          <w:b/>
        </w:rPr>
        <w:t>AnkhSvn</w:t>
      </w:r>
      <w:r w:rsidRPr="003D7D60">
        <w:t xml:space="preserve"> ¿Para qué está?</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Eliminar</w:t>
      </w:r>
    </w:p>
    <w:p w:rsidR="009A6921" w:rsidRPr="003D7D60" w:rsidRDefault="009A6921" w:rsidP="009A6921">
      <w:pPr>
        <w:pStyle w:val="Prrafodelista"/>
        <w:numPr>
          <w:ilvl w:val="0"/>
          <w:numId w:val="4"/>
        </w:numPr>
        <w:spacing w:before="0" w:after="200" w:line="276" w:lineRule="auto"/>
        <w:jc w:val="left"/>
      </w:pPr>
      <w:r w:rsidRPr="003D7D60">
        <w:t xml:space="preserve">De </w:t>
      </w:r>
      <w:r w:rsidRPr="003D7D60">
        <w:rPr>
          <w:b/>
        </w:rPr>
        <w:t>Tortoise</w:t>
      </w:r>
      <w:r w:rsidRPr="003D7D60">
        <w:t xml:space="preserve"> ¿Para qué está?</w:t>
      </w:r>
    </w:p>
    <w:p w:rsidR="009A6921" w:rsidRPr="003D7D60" w:rsidRDefault="009A6921" w:rsidP="009A6921">
      <w:pPr>
        <w:pStyle w:val="Prrafodelista"/>
        <w:numPr>
          <w:ilvl w:val="1"/>
          <w:numId w:val="4"/>
        </w:numPr>
        <w:spacing w:before="0" w:after="200" w:line="276" w:lineRule="auto"/>
        <w:jc w:val="left"/>
      </w:pPr>
      <w:r w:rsidRPr="003D7D60">
        <w:rPr>
          <w:i/>
        </w:rPr>
        <w:lastRenderedPageBreak/>
        <w:t>OBSERVACION DEL EQUIPO: Eliminar</w:t>
      </w:r>
    </w:p>
    <w:p w:rsidR="009A6921" w:rsidRPr="003D7D60" w:rsidRDefault="009A6921" w:rsidP="009A6921">
      <w:pPr>
        <w:pStyle w:val="Prrafodelista"/>
        <w:numPr>
          <w:ilvl w:val="0"/>
          <w:numId w:val="4"/>
        </w:numPr>
        <w:spacing w:before="0" w:after="200" w:line="276" w:lineRule="auto"/>
        <w:jc w:val="left"/>
      </w:pPr>
      <w:r w:rsidRPr="003D7D60">
        <w:rPr>
          <w:i/>
        </w:rPr>
        <w:t xml:space="preserve">De </w:t>
      </w:r>
      <w:r w:rsidRPr="003D7D60">
        <w:rPr>
          <w:b/>
          <w:i/>
        </w:rPr>
        <w:t xml:space="preserve">StarUML </w:t>
      </w:r>
      <w:r w:rsidRPr="003D7D60">
        <w:t>¿Lo usamos?</w:t>
      </w:r>
    </w:p>
    <w:p w:rsidR="009A6921" w:rsidRPr="003D7D60" w:rsidRDefault="009A6921" w:rsidP="009A6921">
      <w:pPr>
        <w:pStyle w:val="Prrafodelista"/>
        <w:numPr>
          <w:ilvl w:val="1"/>
          <w:numId w:val="4"/>
        </w:numPr>
        <w:spacing w:before="0" w:after="200" w:line="276" w:lineRule="auto"/>
        <w:jc w:val="left"/>
      </w:pPr>
      <w:r w:rsidRPr="003D7D60">
        <w:rPr>
          <w:i/>
        </w:rPr>
        <w:t>OBSERVACION DEL EQUIPO: Eliminar</w:t>
      </w:r>
    </w:p>
    <w:p w:rsidR="009A6921" w:rsidRPr="003D7D60" w:rsidRDefault="009A6921" w:rsidP="009A6921">
      <w:pPr>
        <w:pStyle w:val="Prrafodelista"/>
        <w:numPr>
          <w:ilvl w:val="0"/>
          <w:numId w:val="4"/>
        </w:numPr>
        <w:spacing w:before="0" w:after="200" w:line="276" w:lineRule="auto"/>
        <w:jc w:val="left"/>
        <w:rPr>
          <w:b/>
        </w:rPr>
      </w:pPr>
      <w:r w:rsidRPr="003D7D60">
        <w:rPr>
          <w:i/>
        </w:rPr>
        <w:t xml:space="preserve">De </w:t>
      </w:r>
      <w:r w:rsidRPr="003D7D60">
        <w:rPr>
          <w:b/>
          <w:i/>
        </w:rPr>
        <w:t>VisualHG</w:t>
      </w:r>
      <w:r w:rsidRPr="003D7D60">
        <w:rPr>
          <w:i/>
        </w:rPr>
        <w:t xml:space="preserve"> ¿Para qué?</w:t>
      </w:r>
    </w:p>
    <w:p w:rsidR="009A6921" w:rsidRPr="003D7D60" w:rsidRDefault="009A6921" w:rsidP="009A6921">
      <w:pPr>
        <w:pStyle w:val="Prrafodelista"/>
        <w:numPr>
          <w:ilvl w:val="1"/>
          <w:numId w:val="4"/>
        </w:numPr>
        <w:spacing w:before="0" w:after="200" w:line="276" w:lineRule="auto"/>
        <w:jc w:val="left"/>
      </w:pPr>
      <w:r w:rsidRPr="003D7D60">
        <w:rPr>
          <w:i/>
        </w:rPr>
        <w:t>OBSERVACION DEL EQUIPO: Eliminar</w:t>
      </w:r>
    </w:p>
    <w:p w:rsidR="009A6921" w:rsidRPr="003D7D60" w:rsidRDefault="009A6921" w:rsidP="009A6921">
      <w:pPr>
        <w:pStyle w:val="Prrafodelista"/>
        <w:numPr>
          <w:ilvl w:val="0"/>
          <w:numId w:val="4"/>
        </w:numPr>
        <w:spacing w:before="0" w:after="200" w:line="276" w:lineRule="auto"/>
        <w:jc w:val="left"/>
        <w:rPr>
          <w:b/>
        </w:rPr>
      </w:pPr>
      <w:r w:rsidRPr="003D7D60">
        <w:rPr>
          <w:i/>
        </w:rPr>
        <w:t xml:space="preserve">De </w:t>
      </w:r>
      <w:r w:rsidRPr="003D7D60">
        <w:rPr>
          <w:b/>
          <w:i/>
        </w:rPr>
        <w:t>WBSChart</w:t>
      </w:r>
      <w:r w:rsidRPr="003D7D60">
        <w:rPr>
          <w:i/>
        </w:rPr>
        <w:t xml:space="preserve"> ¿Lo vamos a seguir usando? </w:t>
      </w:r>
    </w:p>
    <w:p w:rsidR="009A6921" w:rsidRPr="003D7D60" w:rsidRDefault="009A6921" w:rsidP="009A6921">
      <w:pPr>
        <w:pStyle w:val="Prrafodelista"/>
        <w:numPr>
          <w:ilvl w:val="1"/>
          <w:numId w:val="4"/>
        </w:numPr>
        <w:spacing w:before="0" w:after="200" w:line="276" w:lineRule="auto"/>
        <w:jc w:val="left"/>
      </w:pPr>
      <w:r w:rsidRPr="003D7D60">
        <w:rPr>
          <w:i/>
        </w:rPr>
        <w:t>OBSERVACION DEL EQUIPO: No lo utilizaremos más pero lo mantendremos para mantenimiento de wbs.</w:t>
      </w:r>
    </w:p>
    <w:p w:rsidR="009A6921" w:rsidRPr="003D7D60" w:rsidRDefault="009A6921" w:rsidP="009A6921">
      <w:pPr>
        <w:pStyle w:val="Prrafodelista"/>
        <w:numPr>
          <w:ilvl w:val="0"/>
          <w:numId w:val="4"/>
        </w:numPr>
        <w:spacing w:before="0" w:after="200" w:line="276" w:lineRule="auto"/>
        <w:jc w:val="left"/>
        <w:rPr>
          <w:b/>
        </w:rPr>
      </w:pPr>
      <w:r w:rsidRPr="003D7D60">
        <w:t xml:space="preserve">Hace falta tener el </w:t>
      </w:r>
      <w:r w:rsidRPr="003D7D60">
        <w:rPr>
          <w:b/>
        </w:rPr>
        <w:t>GitHubSetup</w:t>
      </w:r>
      <w:r w:rsidRPr="003D7D60">
        <w:t>? Vale la pena</w:t>
      </w:r>
      <w:proofErr w:type="gramStart"/>
      <w:r w:rsidRPr="003D7D60">
        <w:t>?</w:t>
      </w:r>
      <w:proofErr w:type="gramEnd"/>
      <w:r w:rsidRPr="003D7D60">
        <w:t xml:space="preserve"> </w:t>
      </w:r>
    </w:p>
    <w:p w:rsidR="009A6921" w:rsidRPr="003D7D60" w:rsidRDefault="009A6921" w:rsidP="009A6921">
      <w:pPr>
        <w:pStyle w:val="Prrafodelista"/>
        <w:numPr>
          <w:ilvl w:val="1"/>
          <w:numId w:val="4"/>
        </w:numPr>
        <w:spacing w:before="0" w:after="200" w:line="276" w:lineRule="auto"/>
        <w:jc w:val="left"/>
      </w:pPr>
      <w:r w:rsidRPr="003D7D60">
        <w:rPr>
          <w:i/>
        </w:rPr>
        <w:t>OBSERVACION DEL EQUIPO: Lo mantendremos.</w:t>
      </w:r>
    </w:p>
    <w:p w:rsidR="009A6921" w:rsidRPr="003D7D60" w:rsidRDefault="009A6921" w:rsidP="009A6921">
      <w:pPr>
        <w:pStyle w:val="Prrafodelista"/>
        <w:rPr>
          <w:b/>
        </w:rPr>
      </w:pPr>
    </w:p>
    <w:p w:rsidR="009A6921" w:rsidRPr="003D7D60" w:rsidRDefault="009A6921" w:rsidP="009A6921">
      <w:pPr>
        <w:pStyle w:val="Prrafodelista"/>
        <w:rPr>
          <w:b/>
        </w:rPr>
      </w:pPr>
      <w:r w:rsidRPr="003D7D60">
        <w:rPr>
          <w:b/>
        </w:rPr>
        <w:t>Responsable: Eze</w:t>
      </w:r>
    </w:p>
    <w:p w:rsidR="009A6921" w:rsidRPr="00E93883" w:rsidRDefault="00E93883" w:rsidP="009A6921">
      <w:pPr>
        <w:pStyle w:val="Ttulo3"/>
        <w:rPr>
          <w:color w:val="0070C0"/>
        </w:rPr>
      </w:pPr>
      <w:bookmarkStart w:id="25" w:name="_Toc397638530"/>
      <w:r w:rsidRPr="00E93883">
        <w:rPr>
          <w:color w:val="0070C0"/>
        </w:rPr>
        <w:t>Matriz de trazabilidad</w:t>
      </w:r>
      <w:bookmarkEnd w:id="25"/>
    </w:p>
    <w:p w:rsidR="009A6921" w:rsidRPr="003D7D60" w:rsidRDefault="009A6921" w:rsidP="009A6921">
      <w:pPr>
        <w:pStyle w:val="Prrafodelista"/>
        <w:numPr>
          <w:ilvl w:val="0"/>
          <w:numId w:val="4"/>
        </w:numPr>
        <w:spacing w:before="0" w:after="200" w:line="276" w:lineRule="auto"/>
        <w:jc w:val="left"/>
      </w:pPr>
      <w:r w:rsidRPr="003D7D60">
        <w:t>Debería actualizarse los links de los tildes</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Si</w:t>
      </w:r>
    </w:p>
    <w:p w:rsidR="009A6921" w:rsidRPr="003D7D60" w:rsidRDefault="009A6921" w:rsidP="009A6921">
      <w:pPr>
        <w:pStyle w:val="Prrafodelista"/>
        <w:numPr>
          <w:ilvl w:val="0"/>
          <w:numId w:val="4"/>
        </w:numPr>
        <w:spacing w:before="0" w:after="200" w:line="276" w:lineRule="auto"/>
        <w:jc w:val="left"/>
      </w:pPr>
      <w:r w:rsidRPr="003D7D60">
        <w:t>Se requiere cargar todas las demás historias de usuario y su traza</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xml:space="preserve">: </w:t>
      </w:r>
      <w:r w:rsidR="003D7D60">
        <w:t>si</w:t>
      </w:r>
    </w:p>
    <w:p w:rsidR="009A6921" w:rsidRPr="003D7D60" w:rsidRDefault="009A6921" w:rsidP="009A6921">
      <w:pPr>
        <w:pStyle w:val="Prrafodelista"/>
        <w:numPr>
          <w:ilvl w:val="0"/>
          <w:numId w:val="4"/>
        </w:numPr>
        <w:spacing w:before="0" w:after="200" w:line="276" w:lineRule="auto"/>
        <w:jc w:val="left"/>
      </w:pPr>
      <w:r w:rsidRPr="003D7D60">
        <w:t>Vamos a asignar un responsable para esto?</w:t>
      </w:r>
    </w:p>
    <w:p w:rsidR="009A6921" w:rsidRPr="003D7D60" w:rsidRDefault="009A6921" w:rsidP="009A6921">
      <w:pPr>
        <w:pStyle w:val="Prrafodelista"/>
        <w:numPr>
          <w:ilvl w:val="1"/>
          <w:numId w:val="4"/>
        </w:numPr>
        <w:spacing w:before="0" w:after="200" w:line="276" w:lineRule="auto"/>
        <w:jc w:val="left"/>
      </w:pPr>
      <w:r w:rsidRPr="003D7D60">
        <w:rPr>
          <w:i/>
        </w:rPr>
        <w:t>OBSERVACION DEL EQUIPO</w:t>
      </w:r>
      <w:r w:rsidRPr="003D7D60">
        <w:t>: Si, se definirá luego.</w:t>
      </w:r>
    </w:p>
    <w:p w:rsidR="009A6921" w:rsidRPr="003D7D60" w:rsidRDefault="009A6921" w:rsidP="009A6921">
      <w:pPr>
        <w:pStyle w:val="Prrafodelista"/>
        <w:ind w:left="1440"/>
        <w:rPr>
          <w:lang w:val="es-ES"/>
        </w:rPr>
      </w:pPr>
    </w:p>
    <w:p w:rsidR="009A6921" w:rsidRPr="003D7D60" w:rsidRDefault="009A6921" w:rsidP="003D7D60">
      <w:pPr>
        <w:ind w:firstLine="708"/>
        <w:rPr>
          <w:lang w:val="en-US"/>
        </w:rPr>
      </w:pPr>
      <w:r w:rsidRPr="003D7D60">
        <w:rPr>
          <w:b/>
          <w:lang w:val="en-US"/>
        </w:rPr>
        <w:t xml:space="preserve">Responsable: </w:t>
      </w:r>
      <w:r w:rsidRPr="003D7D60">
        <w:rPr>
          <w:lang w:val="en-US"/>
        </w:rPr>
        <w:t xml:space="preserve">El scrum master </w:t>
      </w:r>
    </w:p>
    <w:p w:rsidR="009A6921" w:rsidRPr="00E93883" w:rsidRDefault="00E93883" w:rsidP="009A6921">
      <w:pPr>
        <w:pStyle w:val="Ttulo3"/>
        <w:rPr>
          <w:color w:val="0070C0"/>
          <w:lang w:val="en-US"/>
        </w:rPr>
      </w:pPr>
      <w:bookmarkStart w:id="26" w:name="_Toc397638531"/>
      <w:r w:rsidRPr="00E93883">
        <w:rPr>
          <w:color w:val="0070C0"/>
          <w:lang w:val="en-US"/>
        </w:rPr>
        <w:t>Product backlog</w:t>
      </w:r>
      <w:bookmarkEnd w:id="26"/>
    </w:p>
    <w:p w:rsidR="009A6921" w:rsidRPr="003D7D60" w:rsidRDefault="009A6921" w:rsidP="009A6921">
      <w:pPr>
        <w:pStyle w:val="Prrafodelista"/>
        <w:numPr>
          <w:ilvl w:val="0"/>
          <w:numId w:val="5"/>
        </w:numPr>
        <w:spacing w:before="0" w:after="200" w:line="276" w:lineRule="auto"/>
        <w:jc w:val="left"/>
      </w:pPr>
      <w:r w:rsidRPr="003D7D60">
        <w:t>¿Cuál es la idea de tener este Excel?</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Permitía calcular las hs y no teníamos una herramienta.</w:t>
      </w:r>
    </w:p>
    <w:p w:rsidR="009A6921" w:rsidRPr="003D7D60" w:rsidRDefault="009A6921" w:rsidP="009A6921">
      <w:pPr>
        <w:pStyle w:val="Prrafodelista"/>
        <w:numPr>
          <w:ilvl w:val="0"/>
          <w:numId w:val="5"/>
        </w:numPr>
        <w:spacing w:before="0" w:after="200" w:line="276" w:lineRule="auto"/>
        <w:jc w:val="left"/>
        <w:rPr>
          <w:i/>
        </w:rPr>
      </w:pPr>
      <w:r w:rsidRPr="003D7D60">
        <w:rPr>
          <w:i/>
        </w:rPr>
        <w:t>¿Vamos a seguir usando IceScrum y sincronizarlo con este Excel?</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Vamos a usar IceScrum, a este Excel no.</w:t>
      </w:r>
    </w:p>
    <w:p w:rsidR="009A6921" w:rsidRPr="003D7D60" w:rsidRDefault="009A6921" w:rsidP="009A6921">
      <w:pPr>
        <w:pStyle w:val="Prrafodelista"/>
        <w:numPr>
          <w:ilvl w:val="0"/>
          <w:numId w:val="5"/>
        </w:numPr>
        <w:spacing w:before="0" w:after="200" w:line="276" w:lineRule="auto"/>
        <w:jc w:val="left"/>
        <w:rPr>
          <w:i/>
        </w:rPr>
      </w:pPr>
      <w:r w:rsidRPr="003D7D60">
        <w:rPr>
          <w:i/>
        </w:rPr>
        <w:t>¿El product backlog que pidió la profe, habría que hacer otro nuevo?</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Si</w:t>
      </w:r>
    </w:p>
    <w:p w:rsidR="009A6921" w:rsidRPr="003D7D60" w:rsidRDefault="009A6921" w:rsidP="009A6921">
      <w:pPr>
        <w:pStyle w:val="Prrafodelista"/>
        <w:numPr>
          <w:ilvl w:val="0"/>
          <w:numId w:val="5"/>
        </w:numPr>
        <w:spacing w:before="0" w:after="200" w:line="276" w:lineRule="auto"/>
        <w:jc w:val="left"/>
        <w:rPr>
          <w:i/>
        </w:rPr>
      </w:pPr>
      <w:r w:rsidRPr="003D7D60">
        <w:rPr>
          <w:i/>
        </w:rPr>
        <w:t>¿Vamos a agregarle la tarea al scrum master de turno que lleve al día este product backlog? ¿Y el IceScrum?</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Que mantenga la herramienta. Que se encargue a pedirle a los miembros del equipos, gráficos, resumen del sprint que estará reflejado en el “PROCEDIMIENTO DEL SCRUM MASTER”</w:t>
      </w:r>
    </w:p>
    <w:p w:rsidR="009A6921" w:rsidRDefault="00E93883" w:rsidP="003D7D60">
      <w:pPr>
        <w:ind w:firstLine="708"/>
        <w:rPr>
          <w:i/>
        </w:rPr>
      </w:pPr>
      <w:r w:rsidRPr="003D7D60">
        <w:rPr>
          <w:b/>
          <w:lang w:val="es-ES"/>
        </w:rPr>
        <w:t>Responsable</w:t>
      </w:r>
      <w:r w:rsidR="009A6921" w:rsidRPr="003D7D60">
        <w:rPr>
          <w:b/>
          <w:i/>
        </w:rPr>
        <w:t>:</w:t>
      </w:r>
      <w:r w:rsidR="009A6921" w:rsidRPr="003D7D60">
        <w:rPr>
          <w:i/>
        </w:rPr>
        <w:t xml:space="preserve"> Scrum Master</w:t>
      </w:r>
    </w:p>
    <w:p w:rsidR="003D7D60" w:rsidRPr="003D7D60" w:rsidRDefault="003D7D60" w:rsidP="003D7D60">
      <w:pPr>
        <w:ind w:firstLine="708"/>
        <w:rPr>
          <w:i/>
        </w:rPr>
      </w:pPr>
    </w:p>
    <w:p w:rsidR="009A6921" w:rsidRPr="003D7D60" w:rsidRDefault="009A6921" w:rsidP="009A6921">
      <w:pPr>
        <w:pStyle w:val="Prrafodelista"/>
        <w:numPr>
          <w:ilvl w:val="0"/>
          <w:numId w:val="5"/>
        </w:numPr>
        <w:spacing w:before="0" w:after="200" w:line="276" w:lineRule="auto"/>
        <w:jc w:val="left"/>
        <w:rPr>
          <w:i/>
        </w:rPr>
      </w:pPr>
      <w:r w:rsidRPr="003D7D60">
        <w:rPr>
          <w:i/>
        </w:rPr>
        <w:t xml:space="preserve">¿Nuestro problema es la herramienta o </w:t>
      </w:r>
      <w:r w:rsidRPr="003D7D60">
        <w:rPr>
          <w:b/>
          <w:i/>
        </w:rPr>
        <w:t>somos nosotros</w:t>
      </w:r>
      <w:r w:rsidRPr="003D7D60">
        <w:rPr>
          <w:i/>
        </w:rPr>
        <w:t>?</w:t>
      </w:r>
    </w:p>
    <w:p w:rsidR="009A6921" w:rsidRPr="003D7D60" w:rsidRDefault="009A6921" w:rsidP="009A6921">
      <w:pPr>
        <w:pStyle w:val="Prrafodelista"/>
        <w:numPr>
          <w:ilvl w:val="1"/>
          <w:numId w:val="5"/>
        </w:numPr>
        <w:spacing w:before="0" w:after="200" w:line="276" w:lineRule="auto"/>
        <w:jc w:val="left"/>
        <w:rPr>
          <w:i/>
        </w:rPr>
      </w:pPr>
      <w:r w:rsidRPr="003D7D60">
        <w:rPr>
          <w:i/>
        </w:rPr>
        <w:t xml:space="preserve">OBSERVACION DEL EQUIPO: Si por eso estaremos </w:t>
      </w:r>
      <w:r w:rsidR="00E93883" w:rsidRPr="003D7D60">
        <w:rPr>
          <w:i/>
        </w:rPr>
        <w:t>más</w:t>
      </w:r>
      <w:r w:rsidRPr="003D7D60">
        <w:rPr>
          <w:i/>
        </w:rPr>
        <w:t xml:space="preserve"> </w:t>
      </w:r>
      <w:r w:rsidR="003D7D60" w:rsidRPr="003D7D60">
        <w:rPr>
          <w:i/>
        </w:rPr>
        <w:t>precisos y atentos</w:t>
      </w:r>
    </w:p>
    <w:p w:rsidR="009A6921" w:rsidRPr="003D7D60" w:rsidRDefault="009A6921" w:rsidP="009A6921">
      <w:pPr>
        <w:pStyle w:val="Prrafodelista"/>
        <w:numPr>
          <w:ilvl w:val="0"/>
          <w:numId w:val="5"/>
        </w:numPr>
        <w:spacing w:before="0" w:after="200" w:line="276" w:lineRule="auto"/>
        <w:jc w:val="left"/>
        <w:rPr>
          <w:i/>
        </w:rPr>
      </w:pPr>
      <w:r w:rsidRPr="003D7D60">
        <w:rPr>
          <w:i/>
        </w:rPr>
        <w:t xml:space="preserve">Quién va a hacer el Excel para la profe? </w:t>
      </w:r>
    </w:p>
    <w:p w:rsidR="009A6921" w:rsidRPr="003D7D60" w:rsidRDefault="009A6921" w:rsidP="009A6921">
      <w:pPr>
        <w:pStyle w:val="Prrafodelista"/>
        <w:numPr>
          <w:ilvl w:val="1"/>
          <w:numId w:val="5"/>
        </w:numPr>
        <w:spacing w:before="0" w:after="200" w:line="276" w:lineRule="auto"/>
        <w:jc w:val="left"/>
        <w:rPr>
          <w:i/>
        </w:rPr>
      </w:pPr>
      <w:r w:rsidRPr="003D7D60">
        <w:rPr>
          <w:i/>
        </w:rPr>
        <w:t>OBSERVACION DEL EQUIPO: El Scrum Master</w:t>
      </w:r>
    </w:p>
    <w:p w:rsidR="009A6921" w:rsidRDefault="009A6921" w:rsidP="009A6921"/>
    <w:p w:rsidR="002F743C" w:rsidRDefault="002F743C" w:rsidP="002F743C">
      <w:pPr>
        <w:pStyle w:val="Ttulo2"/>
        <w:rPr>
          <w:color w:val="0070C0"/>
        </w:rPr>
      </w:pPr>
      <w:bookmarkStart w:id="27" w:name="_Toc397638532"/>
      <w:r w:rsidRPr="00E93883">
        <w:rPr>
          <w:color w:val="0070C0"/>
        </w:rPr>
        <w:lastRenderedPageBreak/>
        <w:t xml:space="preserve">Auditoria de </w:t>
      </w:r>
      <w:r>
        <w:rPr>
          <w:color w:val="0070C0"/>
        </w:rPr>
        <w:t>Templates</w:t>
      </w:r>
      <w:bookmarkEnd w:id="27"/>
    </w:p>
    <w:p w:rsidR="002F743C" w:rsidRPr="002F743C" w:rsidRDefault="002F743C" w:rsidP="002F743C"/>
    <w:p w:rsidR="002F743C" w:rsidRPr="003D7D60" w:rsidRDefault="002F743C" w:rsidP="002F743C">
      <w:pPr>
        <w:pStyle w:val="Prrafodelista"/>
        <w:numPr>
          <w:ilvl w:val="0"/>
          <w:numId w:val="4"/>
        </w:numPr>
        <w:spacing w:before="0" w:after="200" w:line="276" w:lineRule="auto"/>
        <w:jc w:val="left"/>
      </w:pPr>
      <w:r w:rsidRPr="003D7D60">
        <w:t>El template</w:t>
      </w:r>
      <w:bookmarkStart w:id="28" w:name="_GoBack"/>
      <w:bookmarkEnd w:id="28"/>
      <w:r w:rsidRPr="003D7D60">
        <w:t xml:space="preserve"> de casos de prueba esta desactualizado, ¿Qué hacemos?</w:t>
      </w:r>
    </w:p>
    <w:p w:rsidR="002F743C" w:rsidRPr="003D7D60" w:rsidRDefault="002F743C" w:rsidP="002F743C">
      <w:pPr>
        <w:pStyle w:val="Prrafodelista"/>
        <w:numPr>
          <w:ilvl w:val="1"/>
          <w:numId w:val="4"/>
        </w:numPr>
        <w:spacing w:before="0" w:after="200" w:line="276" w:lineRule="auto"/>
        <w:jc w:val="left"/>
      </w:pPr>
      <w:r w:rsidRPr="003D7D60">
        <w:rPr>
          <w:i/>
        </w:rPr>
        <w:t>OBSERVACION DEL EQUIPO</w:t>
      </w:r>
      <w:r w:rsidRPr="003D7D60">
        <w:t>: Modificarlo para adecuarlo al nuevo estilo de CP</w:t>
      </w:r>
    </w:p>
    <w:p w:rsidR="002F743C" w:rsidRPr="003D7D60" w:rsidRDefault="002F743C" w:rsidP="002F743C">
      <w:pPr>
        <w:pStyle w:val="Prrafodelista"/>
        <w:numPr>
          <w:ilvl w:val="1"/>
          <w:numId w:val="4"/>
        </w:numPr>
        <w:spacing w:before="0" w:after="200" w:line="276" w:lineRule="auto"/>
        <w:jc w:val="left"/>
      </w:pPr>
      <w:r w:rsidRPr="003D7D60">
        <w:rPr>
          <w:i/>
        </w:rPr>
        <w:t>Responsable</w:t>
      </w:r>
      <w:r w:rsidRPr="003D7D60">
        <w:t xml:space="preserve">: </w:t>
      </w:r>
      <w:r w:rsidRPr="003D7D60">
        <w:rPr>
          <w:i/>
        </w:rPr>
        <w:t>Ignacio</w:t>
      </w:r>
    </w:p>
    <w:p w:rsidR="002F743C" w:rsidRPr="003D7D60" w:rsidRDefault="003D7D60" w:rsidP="002F743C">
      <w:pPr>
        <w:pStyle w:val="Prrafodelista"/>
        <w:numPr>
          <w:ilvl w:val="0"/>
          <w:numId w:val="4"/>
        </w:numPr>
        <w:spacing w:before="0" w:after="200" w:line="276" w:lineRule="auto"/>
        <w:jc w:val="left"/>
      </w:pPr>
      <w:r w:rsidRPr="003D7D60">
        <w:t>Está</w:t>
      </w:r>
      <w:r w:rsidR="002F743C" w:rsidRPr="003D7D60">
        <w:t xml:space="preserve"> faltando un template de ejecución de casos de prueba</w:t>
      </w:r>
    </w:p>
    <w:p w:rsidR="002F743C" w:rsidRPr="003D7D60" w:rsidRDefault="002F743C" w:rsidP="002F743C">
      <w:pPr>
        <w:pStyle w:val="Prrafodelista"/>
        <w:numPr>
          <w:ilvl w:val="1"/>
          <w:numId w:val="4"/>
        </w:numPr>
        <w:spacing w:before="0" w:after="200" w:line="276" w:lineRule="auto"/>
        <w:jc w:val="left"/>
      </w:pPr>
      <w:r w:rsidRPr="003D7D60">
        <w:rPr>
          <w:i/>
        </w:rPr>
        <w:t>OBSERVACION DEL EQUIPO: Crearlo</w:t>
      </w:r>
    </w:p>
    <w:p w:rsidR="002F743C" w:rsidRPr="003D7D60" w:rsidRDefault="002F743C" w:rsidP="002F743C">
      <w:pPr>
        <w:pStyle w:val="Prrafodelista"/>
        <w:numPr>
          <w:ilvl w:val="1"/>
          <w:numId w:val="4"/>
        </w:numPr>
        <w:spacing w:before="0" w:after="200" w:line="276" w:lineRule="auto"/>
        <w:jc w:val="left"/>
      </w:pPr>
      <w:r w:rsidRPr="003D7D60">
        <w:rPr>
          <w:i/>
        </w:rPr>
        <w:t>Responsable: Ignacio</w:t>
      </w:r>
    </w:p>
    <w:p w:rsidR="002F743C" w:rsidRPr="003D7D60" w:rsidRDefault="002F743C" w:rsidP="002F743C">
      <w:pPr>
        <w:pStyle w:val="Prrafodelista"/>
        <w:numPr>
          <w:ilvl w:val="0"/>
          <w:numId w:val="4"/>
        </w:numPr>
        <w:spacing w:before="0" w:after="200" w:line="276" w:lineRule="auto"/>
        <w:jc w:val="left"/>
      </w:pPr>
      <w:r w:rsidRPr="003D7D60">
        <w:t>Falta darle estilos al template de estimaciones.</w:t>
      </w:r>
    </w:p>
    <w:p w:rsidR="002F743C" w:rsidRPr="003D7D60" w:rsidRDefault="002F743C" w:rsidP="002F743C">
      <w:pPr>
        <w:pStyle w:val="Prrafodelista"/>
        <w:numPr>
          <w:ilvl w:val="1"/>
          <w:numId w:val="4"/>
        </w:numPr>
        <w:spacing w:before="0" w:after="200" w:line="276" w:lineRule="auto"/>
        <w:jc w:val="left"/>
      </w:pPr>
      <w:r w:rsidRPr="003D7D60">
        <w:rPr>
          <w:i/>
        </w:rPr>
        <w:t>OBSERVACION DEL EQUIPO: Modificar</w:t>
      </w:r>
    </w:p>
    <w:p w:rsidR="002F743C" w:rsidRPr="003D7D60" w:rsidRDefault="002F743C" w:rsidP="002F743C">
      <w:pPr>
        <w:pStyle w:val="Prrafodelista"/>
        <w:numPr>
          <w:ilvl w:val="1"/>
          <w:numId w:val="4"/>
        </w:numPr>
        <w:spacing w:before="0" w:after="200" w:line="276" w:lineRule="auto"/>
        <w:jc w:val="left"/>
      </w:pPr>
      <w:r w:rsidRPr="003D7D60">
        <w:rPr>
          <w:i/>
        </w:rPr>
        <w:t>Responsable: Ignacio</w:t>
      </w:r>
    </w:p>
    <w:p w:rsidR="009A6921" w:rsidRPr="003D7D60" w:rsidRDefault="009A6921">
      <w:pPr>
        <w:spacing w:before="0" w:after="160" w:line="259" w:lineRule="auto"/>
        <w:jc w:val="left"/>
      </w:pPr>
      <w:r w:rsidRPr="003D7D60">
        <w:br w:type="page"/>
      </w:r>
    </w:p>
    <w:p w:rsidR="009A6921" w:rsidRPr="00E93883" w:rsidRDefault="009A6921" w:rsidP="009A6921">
      <w:pPr>
        <w:pStyle w:val="Ttulo1"/>
        <w:rPr>
          <w:color w:val="0070C0"/>
        </w:rPr>
      </w:pPr>
      <w:bookmarkStart w:id="29" w:name="_Toc397638533"/>
      <w:r w:rsidRPr="00E93883">
        <w:rPr>
          <w:color w:val="0070C0"/>
        </w:rPr>
        <w:lastRenderedPageBreak/>
        <w:t>Conclusión</w:t>
      </w:r>
      <w:bookmarkEnd w:id="29"/>
    </w:p>
    <w:p w:rsidR="009A6921" w:rsidRDefault="009A6921" w:rsidP="009A6921">
      <w:r>
        <w:t>La realización de la auditoria demostró al equipo, que se viene trabajando de una manera correcta y en la mayoría de los casos consistente con el documento de Gestión de la Configuración,</w:t>
      </w:r>
      <w:r w:rsidR="0063191B">
        <w:t xml:space="preserve"> como resultado de </w:t>
      </w:r>
      <w:r>
        <w:t>se ha decidido eliminar ciertos documentos, como así también reubicar otros.</w:t>
      </w:r>
    </w:p>
    <w:p w:rsidR="009A6921" w:rsidRDefault="009A6921" w:rsidP="009A6921">
      <w:r>
        <w:t xml:space="preserve">Todos los miembros del equipo quedaron con tareas para realizar con el objetivo  de cumplir con las decisiones de esta auditoría, y así poder poner fecha al primer release de GeoParking. </w:t>
      </w:r>
    </w:p>
    <w:p w:rsidR="009A6921" w:rsidRPr="009A6921" w:rsidRDefault="0063191B" w:rsidP="009A6921">
      <w:r>
        <w:t>Es entonces que decidimos poner</w:t>
      </w:r>
      <w:r w:rsidR="009A6921">
        <w:t xml:space="preserve"> como plazo para realizar las acciones correspondientes el</w:t>
      </w:r>
      <w:r>
        <w:t xml:space="preserve"> día</w:t>
      </w:r>
      <w:r w:rsidR="009A6921">
        <w:t xml:space="preserve"> jueves </w:t>
      </w:r>
      <w:r>
        <w:t>28/08.</w:t>
      </w:r>
    </w:p>
    <w:sectPr w:rsidR="009A6921" w:rsidRPr="009A6921" w:rsidSect="00060D43">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788C" w:rsidRDefault="006D788C" w:rsidP="00060D43">
      <w:pPr>
        <w:spacing w:before="0" w:after="0"/>
      </w:pPr>
      <w:r>
        <w:separator/>
      </w:r>
    </w:p>
  </w:endnote>
  <w:endnote w:type="continuationSeparator" w:id="0">
    <w:p w:rsidR="006D788C" w:rsidRDefault="006D788C"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047" w:rsidRDefault="00CA0047" w:rsidP="00060D43"/>
  <w:sdt>
    <w:sdtPr>
      <w:id w:val="8370386"/>
      <w:docPartObj>
        <w:docPartGallery w:val="Page Numbers (Bottom of Page)"/>
        <w:docPartUnique/>
      </w:docPartObj>
    </w:sdtPr>
    <w:sdtEndPr/>
    <w:sdtContent>
      <w:p w:rsidR="00CA0047" w:rsidRDefault="00CA0047" w:rsidP="00060D43">
        <w:pPr>
          <w:pStyle w:val="Piedepgina"/>
          <w:jc w:val="right"/>
        </w:pPr>
        <w:r>
          <w:t>Informe de Auditoria|</w:t>
        </w:r>
        <w:r w:rsidR="006D4EBD">
          <w:fldChar w:fldCharType="begin"/>
        </w:r>
        <w:r w:rsidR="006D4EBD">
          <w:instrText xml:space="preserve"> PAGE   \* MERGEFORMAT </w:instrText>
        </w:r>
        <w:r w:rsidR="006D4EBD">
          <w:fldChar w:fldCharType="separate"/>
        </w:r>
        <w:r w:rsidR="004668C2">
          <w:rPr>
            <w:noProof/>
          </w:rPr>
          <w:t>11</w:t>
        </w:r>
        <w:r w:rsidR="006D4EBD">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788C" w:rsidRDefault="006D788C" w:rsidP="00060D43">
      <w:pPr>
        <w:spacing w:before="0" w:after="0"/>
      </w:pPr>
      <w:r>
        <w:separator/>
      </w:r>
    </w:p>
  </w:footnote>
  <w:footnote w:type="continuationSeparator" w:id="0">
    <w:p w:rsidR="006D788C" w:rsidRDefault="006D788C"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116A5"/>
    <w:multiLevelType w:val="hybridMultilevel"/>
    <w:tmpl w:val="FF088286"/>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nsid w:val="5FBA393F"/>
    <w:multiLevelType w:val="hybridMultilevel"/>
    <w:tmpl w:val="7D54869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nsid w:val="62D559CA"/>
    <w:multiLevelType w:val="hybridMultilevel"/>
    <w:tmpl w:val="AAF4EB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DE130FA"/>
    <w:multiLevelType w:val="hybridMultilevel"/>
    <w:tmpl w:val="32BA5A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EB7F35"/>
    <w:multiLevelType w:val="hybridMultilevel"/>
    <w:tmpl w:val="1E9808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CA921F6"/>
    <w:multiLevelType w:val="hybridMultilevel"/>
    <w:tmpl w:val="252A22E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41692"/>
    <w:rsid w:val="00060D43"/>
    <w:rsid w:val="000C00D6"/>
    <w:rsid w:val="000C60B2"/>
    <w:rsid w:val="00180F9D"/>
    <w:rsid w:val="001B5776"/>
    <w:rsid w:val="00293099"/>
    <w:rsid w:val="002F743C"/>
    <w:rsid w:val="00385501"/>
    <w:rsid w:val="003D7D60"/>
    <w:rsid w:val="004668C2"/>
    <w:rsid w:val="005C2B02"/>
    <w:rsid w:val="0063191B"/>
    <w:rsid w:val="00651C7B"/>
    <w:rsid w:val="006D4EBD"/>
    <w:rsid w:val="006D788C"/>
    <w:rsid w:val="006F0D27"/>
    <w:rsid w:val="006F7410"/>
    <w:rsid w:val="0074436A"/>
    <w:rsid w:val="00934C85"/>
    <w:rsid w:val="009A6921"/>
    <w:rsid w:val="00B04D05"/>
    <w:rsid w:val="00C87FC4"/>
    <w:rsid w:val="00CA0047"/>
    <w:rsid w:val="00CC0161"/>
    <w:rsid w:val="00D41692"/>
    <w:rsid w:val="00E93883"/>
    <w:rsid w:val="00ED2D3C"/>
    <w:rsid w:val="00F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ar"/>
    <w:uiPriority w:val="9"/>
    <w:unhideWhenUsed/>
    <w:qFormat/>
    <w:rsid w:val="00651C7B"/>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651C7B"/>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1C7B"/>
    <w:rPr>
      <w:rFonts w:ascii="Tahoma" w:hAnsi="Tahoma" w:cs="Tahoma"/>
      <w:sz w:val="16"/>
      <w:szCs w:val="16"/>
      <w:lang w:val="es-MX"/>
    </w:rPr>
  </w:style>
  <w:style w:type="character" w:customStyle="1" w:styleId="Ttulo4Car">
    <w:name w:val="Título 4 Car"/>
    <w:basedOn w:val="Fuentedeprrafopredeter"/>
    <w:link w:val="Ttulo4"/>
    <w:uiPriority w:val="9"/>
    <w:rsid w:val="00651C7B"/>
    <w:rPr>
      <w:rFonts w:asciiTheme="majorHAnsi" w:eastAsiaTheme="majorEastAsia" w:hAnsiTheme="majorHAnsi" w:cstheme="majorBidi"/>
      <w:b/>
      <w:bCs/>
      <w:i/>
      <w:iCs/>
      <w:color w:val="5B9BD5" w:themeColor="accent1"/>
      <w:lang w:val="es-MX"/>
    </w:rPr>
  </w:style>
  <w:style w:type="paragraph" w:styleId="Ttulo">
    <w:name w:val="Title"/>
    <w:basedOn w:val="Normal"/>
    <w:next w:val="Normal"/>
    <w:link w:val="TtuloCar"/>
    <w:uiPriority w:val="10"/>
    <w:qFormat/>
    <w:rsid w:val="00CA0047"/>
    <w:pPr>
      <w:pBdr>
        <w:bottom w:val="single" w:sz="8" w:space="4" w:color="5B9BD5" w:themeColor="accent1"/>
      </w:pBdr>
      <w:spacing w:before="0" w:after="300"/>
      <w:contextualSpacing/>
      <w:jc w:val="left"/>
    </w:pPr>
    <w:rPr>
      <w:rFonts w:asciiTheme="majorHAnsi" w:eastAsiaTheme="majorEastAsia" w:hAnsiTheme="majorHAnsi" w:cstheme="majorBidi"/>
      <w:color w:val="323E4F" w:themeColor="text2" w:themeShade="BF"/>
      <w:spacing w:val="5"/>
      <w:kern w:val="28"/>
      <w:sz w:val="52"/>
      <w:szCs w:val="52"/>
      <w:lang w:val="es-AR"/>
    </w:rPr>
  </w:style>
  <w:style w:type="character" w:customStyle="1" w:styleId="TtuloCar">
    <w:name w:val="Título Car"/>
    <w:basedOn w:val="Fuentedeprrafopredeter"/>
    <w:link w:val="Ttulo"/>
    <w:uiPriority w:val="10"/>
    <w:rsid w:val="00CA0047"/>
    <w:rPr>
      <w:rFonts w:asciiTheme="majorHAnsi" w:eastAsiaTheme="majorEastAsia" w:hAnsiTheme="majorHAnsi" w:cstheme="majorBidi"/>
      <w:color w:val="323E4F" w:themeColor="text2" w:themeShade="BF"/>
      <w:spacing w:val="5"/>
      <w:kern w:val="28"/>
      <w:sz w:val="52"/>
      <w:szCs w:val="52"/>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o\Documents\Leo\Facu\Proyecto%20Final\GeoParking\Proyecto\Documentacion\GeoP_Proyecto_Auditoria_1.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CAA072996A4BD69EDDDE740B586FEE"/>
        <w:category>
          <w:name w:val="General"/>
          <w:gallery w:val="placeholder"/>
        </w:category>
        <w:types>
          <w:type w:val="bbPlcHdr"/>
        </w:types>
        <w:behaviors>
          <w:behavior w:val="content"/>
        </w:behaviors>
        <w:guid w:val="{3617A90F-B750-4475-AE48-425623BBC7C4}"/>
      </w:docPartPr>
      <w:docPartBody>
        <w:p w:rsidR="00E86874" w:rsidRDefault="00665495">
          <w:pPr>
            <w:pStyle w:val="A4CAA072996A4BD69EDDDE740B586FEE"/>
          </w:pPr>
          <w:r>
            <w:rPr>
              <w:rFonts w:asciiTheme="majorHAnsi" w:eastAsiaTheme="majorEastAsia" w:hAnsiTheme="majorHAnsi" w:cstheme="majorBidi"/>
              <w:sz w:val="72"/>
              <w:szCs w:val="72"/>
            </w:rPr>
            <w:t>[Escribir el título del documento]</w:t>
          </w:r>
        </w:p>
      </w:docPartBody>
    </w:docPart>
    <w:docPart>
      <w:docPartPr>
        <w:name w:val="C6030806654741B99BAEB7D7E6C06C0D"/>
        <w:category>
          <w:name w:val="General"/>
          <w:gallery w:val="placeholder"/>
        </w:category>
        <w:types>
          <w:type w:val="bbPlcHdr"/>
        </w:types>
        <w:behaviors>
          <w:behavior w:val="content"/>
        </w:behaviors>
        <w:guid w:val="{86748A80-DC7E-4830-8981-A8FF1384CFB1}"/>
      </w:docPartPr>
      <w:docPartBody>
        <w:p w:rsidR="00E86874" w:rsidRDefault="00665495">
          <w:pPr>
            <w:pStyle w:val="C6030806654741B99BAEB7D7E6C06C0D"/>
          </w:pPr>
          <w:r>
            <w:rPr>
              <w:color w:val="4F81BD" w:themeColor="accent1"/>
              <w:sz w:val="200"/>
              <w:szCs w:val="200"/>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665495"/>
    <w:rsid w:val="006241F7"/>
    <w:rsid w:val="00665495"/>
    <w:rsid w:val="0095122D"/>
    <w:rsid w:val="00E86874"/>
    <w:rsid w:val="00F521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8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4CAA072996A4BD69EDDDE740B586FEE">
    <w:name w:val="A4CAA072996A4BD69EDDDE740B586FEE"/>
    <w:rsid w:val="00E86874"/>
  </w:style>
  <w:style w:type="paragraph" w:customStyle="1" w:styleId="C6030806654741B99BAEB7D7E6C06C0D">
    <w:name w:val="C6030806654741B99BAEB7D7E6C06C0D"/>
    <w:rsid w:val="00E8687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GeoP_Proyecto_Auditoria_1.0.dotx</Template>
  <TotalTime>71</TotalTime>
  <Pages>11</Pages>
  <Words>1772</Words>
  <Characters>9746</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Informe de Auditoria</vt:lpstr>
    </vt:vector>
  </TitlesOfParts>
  <Company/>
  <LinksUpToDate>false</LinksUpToDate>
  <CharactersWithSpaces>11496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Auditoria</dc:title>
  <dc:creator>Leo</dc:creator>
  <cp:lastModifiedBy>Lukas</cp:lastModifiedBy>
  <cp:revision>7</cp:revision>
  <dcterms:created xsi:type="dcterms:W3CDTF">2014-08-23T17:35:00Z</dcterms:created>
  <dcterms:modified xsi:type="dcterms:W3CDTF">2014-10-02T23:50:00Z</dcterms:modified>
</cp:coreProperties>
</file>